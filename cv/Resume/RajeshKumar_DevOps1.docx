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55B" w:rsidRPr="0064255B" w:rsidRDefault="0064255B" w:rsidP="0064255B">
      <w:pPr>
        <w:spacing w:after="0" w:line="240" w:lineRule="auto"/>
        <w:jc w:val="center"/>
        <w:rPr>
          <w:i/>
          <w:noProof/>
          <w:color w:val="0D0D0D"/>
          <w:sz w:val="24"/>
          <w:szCs w:val="28"/>
        </w:rPr>
      </w:pPr>
      <w:r>
        <w:rPr>
          <w:i/>
          <w:noProof/>
          <w:color w:val="0D0D0D"/>
          <w:sz w:val="36"/>
          <w:szCs w:val="36"/>
        </w:rPr>
        <w:t>Curriculum V</w:t>
      </w:r>
      <w:r w:rsidRPr="0064255B">
        <w:rPr>
          <w:i/>
          <w:noProof/>
          <w:color w:val="0D0D0D"/>
          <w:sz w:val="36"/>
          <w:szCs w:val="36"/>
        </w:rPr>
        <w:t>itae</w:t>
      </w:r>
    </w:p>
    <w:p w:rsidR="0064255B" w:rsidRPr="002E4C33" w:rsidRDefault="0064255B" w:rsidP="0064255B">
      <w:pPr>
        <w:spacing w:after="0" w:line="240" w:lineRule="auto"/>
        <w:rPr>
          <w:sz w:val="28"/>
          <w:szCs w:val="28"/>
        </w:rPr>
      </w:pPr>
    </w:p>
    <w:p w:rsidR="00AE12F6" w:rsidRDefault="00AE12F6">
      <w:pPr>
        <w:rPr>
          <w:sz w:val="6"/>
        </w:rPr>
      </w:pPr>
    </w:p>
    <w:p w:rsidR="00053097" w:rsidRPr="001B1FF2" w:rsidRDefault="00053097" w:rsidP="00053097">
      <w:pPr>
        <w:spacing w:after="0" w:line="240" w:lineRule="auto"/>
        <w:rPr>
          <w:i/>
          <w:noProof/>
          <w:color w:val="0D0D0D"/>
          <w:sz w:val="28"/>
          <w:szCs w:val="28"/>
        </w:rPr>
      </w:pPr>
      <w:r w:rsidRPr="001B1FF2">
        <w:rPr>
          <w:rFonts w:ascii="Cambria" w:hAnsi="Cambria"/>
          <w:i/>
          <w:noProof/>
          <w:color w:val="0D0D0D"/>
          <w:sz w:val="28"/>
          <w:szCs w:val="28"/>
        </w:rPr>
        <w:t>Rajesh kumar</w:t>
      </w:r>
      <w:r w:rsidRPr="001B1FF2">
        <w:rPr>
          <w:noProof/>
          <w:color w:val="0D0D0D"/>
          <w:sz w:val="44"/>
        </w:rPr>
        <w:tab/>
        <w:t xml:space="preserve"> </w:t>
      </w:r>
      <w:r w:rsidRPr="001B1FF2">
        <w:rPr>
          <w:noProof/>
          <w:color w:val="0D0D0D"/>
          <w:sz w:val="44"/>
        </w:rPr>
        <w:tab/>
      </w:r>
      <w:r w:rsidRPr="001B1FF2">
        <w:rPr>
          <w:noProof/>
          <w:color w:val="0D0D0D"/>
          <w:sz w:val="44"/>
        </w:rPr>
        <w:tab/>
      </w:r>
      <w:r w:rsidRPr="001B1FF2">
        <w:rPr>
          <w:noProof/>
          <w:color w:val="0D0D0D"/>
          <w:sz w:val="44"/>
        </w:rPr>
        <w:tab/>
      </w:r>
      <w:r w:rsidRPr="001B1FF2">
        <w:rPr>
          <w:noProof/>
          <w:color w:val="0D0D0D"/>
          <w:sz w:val="44"/>
        </w:rPr>
        <w:tab/>
      </w:r>
      <w:r w:rsidRPr="001B1FF2">
        <w:rPr>
          <w:noProof/>
          <w:color w:val="0D0D0D"/>
          <w:sz w:val="44"/>
        </w:rPr>
        <w:tab/>
      </w:r>
    </w:p>
    <w:p w:rsidR="00EB6C7E" w:rsidRPr="00831616" w:rsidRDefault="00DD098A" w:rsidP="00053097">
      <w:pPr>
        <w:spacing w:after="0" w:line="240" w:lineRule="auto"/>
        <w:rPr>
          <w:rFonts w:ascii="Cambria" w:hAnsi="Cambria"/>
          <w:szCs w:val="24"/>
        </w:rPr>
      </w:pPr>
      <w:r w:rsidRPr="00831616">
        <w:rPr>
          <w:rFonts w:ascii="Cambria" w:hAnsi="Cambria"/>
          <w:szCs w:val="24"/>
        </w:rPr>
        <w:t>Date and country of birth: 04 Sept 1984, India</w:t>
      </w:r>
      <w:r w:rsidRPr="00831616">
        <w:rPr>
          <w:rFonts w:ascii="Cambria" w:hAnsi="Cambria"/>
          <w:szCs w:val="24"/>
        </w:rPr>
        <w:br/>
        <w:t>Gender: Male</w:t>
      </w:r>
      <w:r w:rsidRPr="00831616">
        <w:rPr>
          <w:rFonts w:ascii="Cambria" w:hAnsi="Cambria"/>
          <w:szCs w:val="24"/>
        </w:rPr>
        <w:br/>
        <w:t>Address:</w:t>
      </w:r>
      <w:r w:rsidR="00831616" w:rsidRPr="00831616">
        <w:rPr>
          <w:rFonts w:ascii="Cambria" w:hAnsi="Cambria"/>
          <w:szCs w:val="24"/>
        </w:rPr>
        <w:t xml:space="preserve"> </w:t>
      </w:r>
      <w:r w:rsidR="00EB6C7E" w:rsidRPr="00831616">
        <w:rPr>
          <w:rFonts w:ascii="Cambria" w:hAnsi="Cambria"/>
          <w:szCs w:val="24"/>
        </w:rPr>
        <w:t>Amste</w:t>
      </w:r>
      <w:r w:rsidR="00D81632">
        <w:rPr>
          <w:rFonts w:ascii="Cambria" w:hAnsi="Cambria"/>
          <w:szCs w:val="24"/>
        </w:rPr>
        <w:t>rdam</w:t>
      </w:r>
      <w:r w:rsidR="00EB6C7E" w:rsidRPr="00831616">
        <w:rPr>
          <w:rFonts w:ascii="Cambria" w:hAnsi="Cambria"/>
          <w:szCs w:val="24"/>
        </w:rPr>
        <w:t>, Netherlands</w:t>
      </w:r>
    </w:p>
    <w:p w:rsidR="00DD098A" w:rsidRPr="00831616" w:rsidRDefault="00DD098A" w:rsidP="00DD098A">
      <w:pPr>
        <w:spacing w:after="0" w:line="240" w:lineRule="auto"/>
        <w:rPr>
          <w:rFonts w:ascii="Cambria" w:hAnsi="Cambria"/>
          <w:szCs w:val="24"/>
        </w:rPr>
      </w:pPr>
      <w:r w:rsidRPr="00831616">
        <w:rPr>
          <w:rFonts w:ascii="Cambria" w:hAnsi="Cambria"/>
          <w:szCs w:val="24"/>
        </w:rPr>
        <w:t>Mobile : +31 687173211</w:t>
      </w:r>
      <w:r w:rsidR="00F36CE1">
        <w:rPr>
          <w:rFonts w:ascii="Cambria" w:hAnsi="Cambria"/>
          <w:szCs w:val="24"/>
        </w:rPr>
        <w:t>(NL)</w:t>
      </w:r>
      <w:r w:rsidRPr="00831616">
        <w:rPr>
          <w:rFonts w:ascii="Cambria" w:hAnsi="Cambria"/>
          <w:szCs w:val="24"/>
        </w:rPr>
        <w:t xml:space="preserve"> </w:t>
      </w:r>
      <w:r w:rsidR="00950A1F">
        <w:rPr>
          <w:rFonts w:ascii="Cambria" w:hAnsi="Cambria"/>
          <w:szCs w:val="24"/>
        </w:rPr>
        <w:t>| +91 8105843520</w:t>
      </w:r>
      <w:r w:rsidR="00F36CE1">
        <w:rPr>
          <w:rFonts w:ascii="Cambria" w:hAnsi="Cambria"/>
          <w:szCs w:val="24"/>
        </w:rPr>
        <w:t>(India)</w:t>
      </w:r>
    </w:p>
    <w:p w:rsidR="00053097" w:rsidRPr="00831616" w:rsidRDefault="00DD098A" w:rsidP="00275AEB">
      <w:pPr>
        <w:spacing w:after="0"/>
        <w:rPr>
          <w:rFonts w:ascii="Cambria" w:hAnsi="Cambria"/>
          <w:szCs w:val="24"/>
        </w:rPr>
      </w:pPr>
      <w:r w:rsidRPr="00831616">
        <w:rPr>
          <w:rFonts w:ascii="Cambria" w:hAnsi="Cambria"/>
          <w:szCs w:val="24"/>
        </w:rPr>
        <w:t xml:space="preserve">rajeshkumar.raj06@gmail.com    </w:t>
      </w:r>
    </w:p>
    <w:p w:rsidR="00053097" w:rsidRDefault="00053097" w:rsidP="00275AEB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</w:p>
    <w:p w:rsidR="00275AEB" w:rsidRPr="002372C1" w:rsidRDefault="00275AEB" w:rsidP="00275AEB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  <w:r w:rsidRPr="002372C1">
        <w:rPr>
          <w:rFonts w:ascii="Cambria" w:hAnsi="Cambria"/>
          <w:b/>
          <w:i/>
          <w:iCs/>
          <w:color w:val="548DD4"/>
          <w:sz w:val="28"/>
          <w:szCs w:val="28"/>
        </w:rPr>
        <w:t xml:space="preserve">Career Summary </w:t>
      </w:r>
    </w:p>
    <w:p w:rsidR="00275AEB" w:rsidRDefault="00275AEB" w:rsidP="00275AE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35207D">
        <w:rPr>
          <w:rFonts w:ascii="Cambria" w:hAnsi="Cambria"/>
          <w:szCs w:val="24"/>
        </w:rPr>
        <w:t xml:space="preserve">Total, Over </w:t>
      </w:r>
      <w:r w:rsidR="005901E6">
        <w:rPr>
          <w:rFonts w:ascii="Cambria" w:hAnsi="Cambria"/>
          <w:szCs w:val="24"/>
        </w:rPr>
        <w:t>12</w:t>
      </w:r>
      <w:r w:rsidR="00DC2632">
        <w:rPr>
          <w:rFonts w:ascii="Cambria" w:hAnsi="Cambria"/>
          <w:szCs w:val="24"/>
        </w:rPr>
        <w:t xml:space="preserve"> </w:t>
      </w:r>
      <w:r w:rsidR="00DB649B">
        <w:rPr>
          <w:rFonts w:ascii="Cambria" w:hAnsi="Cambria"/>
          <w:szCs w:val="24"/>
        </w:rPr>
        <w:t xml:space="preserve">years </w:t>
      </w:r>
      <w:r w:rsidRPr="0035207D">
        <w:rPr>
          <w:rFonts w:ascii="Cambria" w:hAnsi="Cambria"/>
          <w:szCs w:val="24"/>
        </w:rPr>
        <w:t xml:space="preserve">of extensive experience in </w:t>
      </w:r>
      <w:r w:rsidR="000C0864">
        <w:rPr>
          <w:rFonts w:ascii="Cambria" w:hAnsi="Cambria"/>
          <w:szCs w:val="24"/>
        </w:rPr>
        <w:t xml:space="preserve">the </w:t>
      </w:r>
      <w:r w:rsidR="003D6376">
        <w:rPr>
          <w:rFonts w:ascii="Cambria" w:hAnsi="Cambria"/>
          <w:szCs w:val="24"/>
        </w:rPr>
        <w:t>Software Configurtion Management</w:t>
      </w:r>
      <w:r w:rsidR="000C0864">
        <w:rPr>
          <w:rFonts w:ascii="Cambria" w:hAnsi="Cambria"/>
          <w:szCs w:val="24"/>
        </w:rPr>
        <w:t xml:space="preserve"> domain</w:t>
      </w:r>
      <w:r w:rsidRPr="0035207D">
        <w:rPr>
          <w:rFonts w:ascii="Cambria" w:hAnsi="Cambria"/>
          <w:szCs w:val="24"/>
        </w:rPr>
        <w:t xml:space="preserve"> having depth knowledge of </w:t>
      </w:r>
      <w:r w:rsidR="00090546">
        <w:rPr>
          <w:rFonts w:ascii="Cambria" w:hAnsi="Cambria"/>
          <w:szCs w:val="24"/>
        </w:rPr>
        <w:t xml:space="preserve">DevOps, </w:t>
      </w:r>
      <w:r w:rsidR="00637528">
        <w:rPr>
          <w:rFonts w:ascii="Cambria" w:hAnsi="Cambria"/>
          <w:szCs w:val="24"/>
        </w:rPr>
        <w:t xml:space="preserve">Continous Integration and Delivery, </w:t>
      </w:r>
      <w:r w:rsidRPr="0035207D">
        <w:rPr>
          <w:rFonts w:ascii="Cambria" w:hAnsi="Cambria"/>
          <w:szCs w:val="24"/>
        </w:rPr>
        <w:t>Configuration Managem</w:t>
      </w:r>
      <w:r w:rsidR="00072CD6">
        <w:rPr>
          <w:rFonts w:ascii="Cambria" w:hAnsi="Cambria"/>
          <w:szCs w:val="24"/>
        </w:rPr>
        <w:t xml:space="preserve">ent, Build and </w:t>
      </w:r>
      <w:r w:rsidR="0079640C">
        <w:rPr>
          <w:rFonts w:ascii="Cambria" w:hAnsi="Cambria"/>
          <w:szCs w:val="24"/>
        </w:rPr>
        <w:t>Installer</w:t>
      </w:r>
      <w:r w:rsidRPr="0035207D">
        <w:rPr>
          <w:rFonts w:ascii="Cambria" w:hAnsi="Cambria"/>
          <w:szCs w:val="24"/>
        </w:rPr>
        <w:t>, Release Management</w:t>
      </w:r>
      <w:r w:rsidR="003D6376">
        <w:rPr>
          <w:rFonts w:ascii="Cambria" w:hAnsi="Cambria"/>
          <w:szCs w:val="24"/>
        </w:rPr>
        <w:t xml:space="preserve"> </w:t>
      </w:r>
      <w:r w:rsidRPr="0035207D">
        <w:rPr>
          <w:rFonts w:ascii="Cambria" w:hAnsi="Cambria"/>
          <w:szCs w:val="24"/>
        </w:rPr>
        <w:t xml:space="preserve">and Application </w:t>
      </w:r>
      <w:r w:rsidR="00F75095">
        <w:rPr>
          <w:rFonts w:ascii="Cambria" w:hAnsi="Cambria"/>
          <w:szCs w:val="24"/>
        </w:rPr>
        <w:t>Management</w:t>
      </w:r>
      <w:r w:rsidRPr="0035207D">
        <w:rPr>
          <w:rFonts w:ascii="Cambria" w:hAnsi="Cambria"/>
          <w:szCs w:val="24"/>
        </w:rPr>
        <w:t xml:space="preserve">. </w:t>
      </w:r>
    </w:p>
    <w:p w:rsidR="003D6376" w:rsidRDefault="003D6376" w:rsidP="00275AE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</w:p>
    <w:p w:rsidR="00275AEB" w:rsidRDefault="00B86239" w:rsidP="00275AEB">
      <w:pPr>
        <w:spacing w:after="0"/>
        <w:rPr>
          <w:rFonts w:ascii="Cambria" w:hAnsi="Cambria"/>
          <w:b/>
          <w:i/>
          <w:iCs/>
          <w:color w:val="548DD4"/>
          <w:sz w:val="26"/>
          <w:szCs w:val="28"/>
        </w:rPr>
      </w:pPr>
      <w:r>
        <w:rPr>
          <w:rFonts w:ascii="Cambria" w:hAnsi="Cambria"/>
          <w:b/>
          <w:i/>
          <w:iCs/>
          <w:color w:val="548DD4"/>
          <w:sz w:val="26"/>
          <w:szCs w:val="28"/>
        </w:rPr>
        <w:t>Employment</w:t>
      </w:r>
      <w:r w:rsidR="00C426EE">
        <w:rPr>
          <w:rFonts w:ascii="Cambria" w:hAnsi="Cambria"/>
          <w:b/>
          <w:i/>
          <w:iCs/>
          <w:color w:val="548DD4"/>
          <w:sz w:val="26"/>
          <w:szCs w:val="28"/>
        </w:rPr>
        <w:t xml:space="preserve"> </w:t>
      </w:r>
      <w:r w:rsidR="00275AEB" w:rsidRPr="002372C1">
        <w:rPr>
          <w:rFonts w:ascii="Cambria" w:hAnsi="Cambria"/>
          <w:b/>
          <w:i/>
          <w:iCs/>
          <w:color w:val="548DD4"/>
          <w:sz w:val="26"/>
          <w:szCs w:val="28"/>
        </w:rPr>
        <w:t xml:space="preserve">Experience </w:t>
      </w:r>
      <w:r w:rsidR="00C426EE">
        <w:rPr>
          <w:rFonts w:ascii="Cambria" w:hAnsi="Cambria"/>
          <w:b/>
          <w:i/>
          <w:iCs/>
          <w:color w:val="548DD4"/>
          <w:sz w:val="26"/>
          <w:szCs w:val="28"/>
        </w:rPr>
        <w:t>Summary</w:t>
      </w:r>
    </w:p>
    <w:p w:rsidR="00D91AB8" w:rsidRPr="0096504C" w:rsidRDefault="00D91AB8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 xml:space="preserve">Sr. Build and Release Engineer at ServiceNow, Netherlands </w:t>
      </w:r>
      <w:r w:rsidR="00002207">
        <w:rPr>
          <w:rFonts w:ascii="Cambria" w:hAnsi="Cambria"/>
          <w:szCs w:val="24"/>
        </w:rPr>
        <w:t>(June 2015</w:t>
      </w:r>
      <w:r w:rsidRPr="0096504C">
        <w:rPr>
          <w:rFonts w:ascii="Cambria" w:hAnsi="Cambria"/>
          <w:szCs w:val="24"/>
        </w:rPr>
        <w:t>)</w:t>
      </w:r>
    </w:p>
    <w:p w:rsidR="00F25729" w:rsidRPr="0096504C" w:rsidRDefault="00F25729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>Sr. CM Architect at JDA Software</w:t>
      </w:r>
      <w:r w:rsidR="003A78C7" w:rsidRPr="0096504C">
        <w:rPr>
          <w:rFonts w:ascii="Cambria" w:hAnsi="Cambria"/>
          <w:szCs w:val="24"/>
        </w:rPr>
        <w:t>, India</w:t>
      </w:r>
      <w:r w:rsidRPr="0096504C">
        <w:rPr>
          <w:rFonts w:ascii="Cambria" w:hAnsi="Cambria"/>
          <w:szCs w:val="24"/>
        </w:rPr>
        <w:t xml:space="preserve"> (Sept 2014</w:t>
      </w:r>
      <w:r w:rsidR="00181C7F" w:rsidRPr="0096504C">
        <w:rPr>
          <w:rFonts w:ascii="Cambria" w:hAnsi="Cambria"/>
          <w:szCs w:val="24"/>
        </w:rPr>
        <w:t xml:space="preserve"> </w:t>
      </w:r>
      <w:r w:rsidRPr="0096504C">
        <w:rPr>
          <w:rFonts w:ascii="Cambria" w:hAnsi="Cambria"/>
          <w:szCs w:val="24"/>
        </w:rPr>
        <w:t xml:space="preserve">and </w:t>
      </w:r>
      <w:r w:rsidR="00D91AB8" w:rsidRPr="0096504C">
        <w:rPr>
          <w:rFonts w:ascii="Cambria" w:hAnsi="Cambria"/>
          <w:szCs w:val="24"/>
        </w:rPr>
        <w:t>May 2015</w:t>
      </w:r>
      <w:r w:rsidRPr="0096504C">
        <w:rPr>
          <w:rFonts w:ascii="Cambria" w:hAnsi="Cambria"/>
          <w:szCs w:val="24"/>
        </w:rPr>
        <w:t>)</w:t>
      </w:r>
    </w:p>
    <w:p w:rsidR="00F82114" w:rsidRPr="0096504C" w:rsidRDefault="00F82114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 xml:space="preserve">Sr. </w:t>
      </w:r>
      <w:r w:rsidR="009607CA" w:rsidRPr="0096504C">
        <w:rPr>
          <w:rFonts w:ascii="Cambria" w:hAnsi="Cambria"/>
          <w:szCs w:val="24"/>
        </w:rPr>
        <w:t xml:space="preserve">SCM </w:t>
      </w:r>
      <w:r w:rsidRPr="0096504C">
        <w:rPr>
          <w:rFonts w:ascii="Cambria" w:hAnsi="Cambria"/>
          <w:szCs w:val="24"/>
        </w:rPr>
        <w:t xml:space="preserve">Engineer at </w:t>
      </w:r>
      <w:r w:rsidR="009726B6" w:rsidRPr="0096504C">
        <w:rPr>
          <w:rFonts w:ascii="Cambria" w:hAnsi="Cambria"/>
          <w:szCs w:val="24"/>
        </w:rPr>
        <w:t>Intuit</w:t>
      </w:r>
      <w:r w:rsidR="003A78C7" w:rsidRPr="0096504C">
        <w:rPr>
          <w:rFonts w:ascii="Cambria" w:hAnsi="Cambria"/>
          <w:szCs w:val="24"/>
        </w:rPr>
        <w:t>, India</w:t>
      </w:r>
      <w:r w:rsidRPr="0096504C">
        <w:rPr>
          <w:rFonts w:ascii="Cambria" w:hAnsi="Cambria"/>
          <w:szCs w:val="24"/>
        </w:rPr>
        <w:t xml:space="preserve"> (</w:t>
      </w:r>
      <w:r w:rsidR="00342A46" w:rsidRPr="0096504C">
        <w:rPr>
          <w:rFonts w:ascii="Cambria" w:hAnsi="Cambria"/>
          <w:szCs w:val="24"/>
        </w:rPr>
        <w:t>July</w:t>
      </w:r>
      <w:r w:rsidRPr="0096504C">
        <w:rPr>
          <w:rFonts w:ascii="Cambria" w:hAnsi="Cambria"/>
          <w:szCs w:val="24"/>
        </w:rPr>
        <w:t xml:space="preserve"> 201</w:t>
      </w:r>
      <w:r w:rsidR="00342A46" w:rsidRPr="0096504C">
        <w:rPr>
          <w:rFonts w:ascii="Cambria" w:hAnsi="Cambria"/>
          <w:szCs w:val="24"/>
        </w:rPr>
        <w:t>3</w:t>
      </w:r>
      <w:r w:rsidRPr="0096504C">
        <w:rPr>
          <w:rFonts w:ascii="Cambria" w:hAnsi="Cambria"/>
          <w:szCs w:val="24"/>
        </w:rPr>
        <w:t xml:space="preserve"> </w:t>
      </w:r>
      <w:r w:rsidR="006C6BED" w:rsidRPr="0096504C">
        <w:rPr>
          <w:rFonts w:ascii="Cambria" w:hAnsi="Cambria"/>
          <w:szCs w:val="24"/>
        </w:rPr>
        <w:t>and</w:t>
      </w:r>
      <w:r w:rsidRPr="0096504C">
        <w:rPr>
          <w:rFonts w:ascii="Cambria" w:hAnsi="Cambria"/>
          <w:szCs w:val="24"/>
        </w:rPr>
        <w:t xml:space="preserve"> </w:t>
      </w:r>
      <w:r w:rsidR="006A7D77">
        <w:rPr>
          <w:rFonts w:ascii="Cambria" w:hAnsi="Cambria"/>
          <w:szCs w:val="24"/>
        </w:rPr>
        <w:t>Sept 2014</w:t>
      </w:r>
      <w:r w:rsidR="00672FB4" w:rsidRPr="0096504C">
        <w:rPr>
          <w:rFonts w:ascii="Cambria" w:hAnsi="Cambria"/>
          <w:szCs w:val="24"/>
        </w:rPr>
        <w:t>)</w:t>
      </w:r>
    </w:p>
    <w:p w:rsidR="00245833" w:rsidRPr="0096504C" w:rsidRDefault="00245833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>Sr. SCM Engineer at Adobe Systems</w:t>
      </w:r>
      <w:r w:rsidR="003A78C7" w:rsidRPr="0096504C">
        <w:rPr>
          <w:rFonts w:ascii="Cambria" w:hAnsi="Cambria"/>
          <w:szCs w:val="24"/>
        </w:rPr>
        <w:t>, India</w:t>
      </w:r>
      <w:r w:rsidRPr="0096504C">
        <w:rPr>
          <w:rFonts w:ascii="Cambria" w:hAnsi="Cambria"/>
          <w:szCs w:val="24"/>
        </w:rPr>
        <w:t xml:space="preserve"> (April 2011 and </w:t>
      </w:r>
      <w:r w:rsidR="008525B0" w:rsidRPr="0096504C">
        <w:rPr>
          <w:rFonts w:ascii="Cambria" w:hAnsi="Cambria"/>
          <w:szCs w:val="24"/>
        </w:rPr>
        <w:t>July 2013</w:t>
      </w:r>
      <w:r w:rsidRPr="0096504C">
        <w:rPr>
          <w:rFonts w:ascii="Cambria" w:hAnsi="Cambria"/>
          <w:szCs w:val="24"/>
        </w:rPr>
        <w:t>)</w:t>
      </w:r>
    </w:p>
    <w:p w:rsidR="00A21F96" w:rsidRPr="0096504C" w:rsidRDefault="00A21F96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 xml:space="preserve">Sr. Build &amp; Release </w:t>
      </w:r>
      <w:r w:rsidR="009106B9" w:rsidRPr="0096504C">
        <w:rPr>
          <w:rFonts w:ascii="Cambria" w:hAnsi="Cambria"/>
          <w:szCs w:val="24"/>
        </w:rPr>
        <w:t>Engineer</w:t>
      </w:r>
      <w:r w:rsidRPr="0096504C">
        <w:rPr>
          <w:rFonts w:ascii="Cambria" w:hAnsi="Cambria"/>
          <w:szCs w:val="24"/>
        </w:rPr>
        <w:t xml:space="preserve"> at Emptoris</w:t>
      </w:r>
      <w:r w:rsidR="00ED4812" w:rsidRPr="0096504C">
        <w:rPr>
          <w:rFonts w:ascii="Cambria" w:hAnsi="Cambria"/>
          <w:szCs w:val="24"/>
        </w:rPr>
        <w:t xml:space="preserve"> </w:t>
      </w:r>
      <w:r w:rsidR="00497816" w:rsidRPr="0096504C">
        <w:rPr>
          <w:rFonts w:ascii="Cambria" w:hAnsi="Cambria"/>
          <w:szCs w:val="24"/>
        </w:rPr>
        <w:t>(IBM)</w:t>
      </w:r>
      <w:r w:rsidRPr="0096504C">
        <w:rPr>
          <w:rFonts w:ascii="Cambria" w:hAnsi="Cambria"/>
          <w:szCs w:val="24"/>
        </w:rPr>
        <w:t xml:space="preserve"> </w:t>
      </w:r>
      <w:r w:rsidR="00724E86" w:rsidRPr="0096504C">
        <w:rPr>
          <w:rFonts w:ascii="Cambria" w:hAnsi="Cambria"/>
          <w:szCs w:val="24"/>
        </w:rPr>
        <w:t>Technologies</w:t>
      </w:r>
      <w:r w:rsidR="003A78C7" w:rsidRPr="0096504C">
        <w:rPr>
          <w:rFonts w:ascii="Cambria" w:hAnsi="Cambria"/>
          <w:szCs w:val="24"/>
        </w:rPr>
        <w:t>, India</w:t>
      </w:r>
      <w:r w:rsidR="00724E86" w:rsidRPr="0096504C">
        <w:rPr>
          <w:rFonts w:ascii="Cambria" w:hAnsi="Cambria"/>
          <w:szCs w:val="24"/>
        </w:rPr>
        <w:t xml:space="preserve"> (May 2010 to April 2011</w:t>
      </w:r>
      <w:r w:rsidR="00BF7601" w:rsidRPr="0096504C">
        <w:rPr>
          <w:rFonts w:ascii="Cambria" w:hAnsi="Cambria"/>
          <w:szCs w:val="24"/>
        </w:rPr>
        <w:t>)</w:t>
      </w:r>
    </w:p>
    <w:p w:rsidR="00275AEB" w:rsidRPr="0096504C" w:rsidRDefault="00275AEB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 xml:space="preserve">Sr. Build &amp; Release </w:t>
      </w:r>
      <w:r w:rsidR="00F967AC" w:rsidRPr="0096504C">
        <w:rPr>
          <w:rFonts w:ascii="Cambria" w:hAnsi="Cambria"/>
          <w:szCs w:val="24"/>
        </w:rPr>
        <w:t xml:space="preserve">Engineer </w:t>
      </w:r>
      <w:r w:rsidRPr="0096504C">
        <w:rPr>
          <w:rFonts w:ascii="Cambria" w:hAnsi="Cambria"/>
          <w:szCs w:val="24"/>
        </w:rPr>
        <w:t>at  Ness Technologies</w:t>
      </w:r>
      <w:r w:rsidR="003A78C7" w:rsidRPr="0096504C">
        <w:rPr>
          <w:rFonts w:ascii="Cambria" w:hAnsi="Cambria"/>
          <w:szCs w:val="24"/>
        </w:rPr>
        <w:t>, India</w:t>
      </w:r>
      <w:r w:rsidRPr="0096504C">
        <w:rPr>
          <w:rFonts w:ascii="Cambria" w:hAnsi="Cambria"/>
          <w:szCs w:val="24"/>
        </w:rPr>
        <w:t xml:space="preserve"> </w:t>
      </w:r>
      <w:r w:rsidR="00A21F96" w:rsidRPr="0096504C">
        <w:rPr>
          <w:rFonts w:ascii="Cambria" w:hAnsi="Cambria"/>
          <w:szCs w:val="24"/>
        </w:rPr>
        <w:t>(September 2009 to May 2010)</w:t>
      </w:r>
    </w:p>
    <w:p w:rsidR="006F379F" w:rsidRPr="0096504C" w:rsidRDefault="00275AEB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 xml:space="preserve">Sr. Engineer at </w:t>
      </w:r>
      <w:r w:rsidR="003A78C7" w:rsidRPr="0096504C">
        <w:rPr>
          <w:rFonts w:ascii="Cambria" w:hAnsi="Cambria"/>
          <w:szCs w:val="24"/>
        </w:rPr>
        <w:t>MindTree Ltd., India</w:t>
      </w:r>
      <w:r w:rsidR="00A21F96" w:rsidRPr="0096504C">
        <w:rPr>
          <w:rFonts w:ascii="Cambria" w:hAnsi="Cambria"/>
          <w:szCs w:val="24"/>
        </w:rPr>
        <w:t xml:space="preserve"> (August 2006 to September 2009)</w:t>
      </w:r>
    </w:p>
    <w:p w:rsidR="006F379F" w:rsidRPr="0096504C" w:rsidRDefault="006F379F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 xml:space="preserve">Jr. Software Engineer at </w:t>
      </w:r>
      <w:r w:rsidR="003A78C7" w:rsidRPr="0096504C">
        <w:rPr>
          <w:rFonts w:ascii="Cambria" w:hAnsi="Cambria"/>
          <w:szCs w:val="24"/>
        </w:rPr>
        <w:t>Accenture, India</w:t>
      </w:r>
      <w:r w:rsidRPr="0096504C">
        <w:rPr>
          <w:rFonts w:ascii="Cambria" w:hAnsi="Cambria"/>
          <w:szCs w:val="24"/>
        </w:rPr>
        <w:t xml:space="preserve"> (September 2005 - July 2006)</w:t>
      </w:r>
    </w:p>
    <w:p w:rsidR="008F4777" w:rsidRPr="0096504C" w:rsidRDefault="008F4777" w:rsidP="00AD78F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96504C">
        <w:rPr>
          <w:rFonts w:ascii="Cambria" w:hAnsi="Cambria"/>
          <w:szCs w:val="24"/>
        </w:rPr>
        <w:t>Web Developer an</w:t>
      </w:r>
      <w:r w:rsidR="003A78C7" w:rsidRPr="0096504C">
        <w:rPr>
          <w:rFonts w:ascii="Cambria" w:hAnsi="Cambria"/>
          <w:szCs w:val="24"/>
        </w:rPr>
        <w:t xml:space="preserve">d System Admin at SurgeryPlanet, India </w:t>
      </w:r>
      <w:r w:rsidRPr="0096504C">
        <w:rPr>
          <w:rFonts w:ascii="Cambria" w:hAnsi="Cambria"/>
          <w:szCs w:val="24"/>
        </w:rPr>
        <w:t>(</w:t>
      </w:r>
      <w:r w:rsidR="00F9795F" w:rsidRPr="0096504C">
        <w:rPr>
          <w:rFonts w:ascii="Cambria" w:hAnsi="Cambria"/>
          <w:szCs w:val="24"/>
        </w:rPr>
        <w:t>July 2004  - August 2005)</w:t>
      </w:r>
    </w:p>
    <w:p w:rsidR="002D51B7" w:rsidRDefault="002D51B7" w:rsidP="002D51B7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</w:p>
    <w:p w:rsidR="00147D45" w:rsidRDefault="00361410" w:rsidP="002D51B7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  <w:r>
        <w:rPr>
          <w:rFonts w:ascii="Cambria" w:hAnsi="Cambria"/>
          <w:b/>
          <w:i/>
          <w:iCs/>
          <w:color w:val="548DD4"/>
          <w:sz w:val="28"/>
          <w:szCs w:val="28"/>
        </w:rPr>
        <w:t xml:space="preserve">Current Project </w:t>
      </w:r>
      <w:r w:rsidR="00147D45">
        <w:rPr>
          <w:rFonts w:ascii="Cambria" w:hAnsi="Cambria"/>
          <w:b/>
          <w:i/>
          <w:iCs/>
          <w:color w:val="548DD4"/>
          <w:sz w:val="28"/>
          <w:szCs w:val="28"/>
        </w:rPr>
        <w:t>at ServiceNow, Netherlands</w:t>
      </w:r>
      <w:r>
        <w:rPr>
          <w:rFonts w:ascii="Cambria" w:hAnsi="Cambria"/>
          <w:b/>
          <w:i/>
          <w:iCs/>
          <w:color w:val="548DD4"/>
          <w:sz w:val="28"/>
          <w:szCs w:val="28"/>
        </w:rPr>
        <w:t xml:space="preserve"> </w:t>
      </w:r>
    </w:p>
    <w:p w:rsidR="002D51B7" w:rsidRPr="00147D45" w:rsidRDefault="002D51B7" w:rsidP="002D51B7">
      <w:pPr>
        <w:spacing w:after="0"/>
        <w:rPr>
          <w:rFonts w:ascii="Cambria" w:hAnsi="Cambria"/>
          <w:szCs w:val="24"/>
        </w:rPr>
      </w:pPr>
      <w:r w:rsidRPr="00147D45">
        <w:rPr>
          <w:rFonts w:ascii="Cambria" w:hAnsi="Cambria"/>
          <w:szCs w:val="24"/>
        </w:rPr>
        <w:t>Roles &amp; Responsibilities</w:t>
      </w:r>
      <w:r w:rsidR="00147D45" w:rsidRPr="00147D45">
        <w:rPr>
          <w:rFonts w:ascii="Cambria" w:hAnsi="Cambria"/>
          <w:szCs w:val="24"/>
        </w:rPr>
        <w:t xml:space="preserve"> Inclu</w:t>
      </w:r>
      <w:r w:rsidR="00147D45">
        <w:rPr>
          <w:rFonts w:ascii="Cambria" w:hAnsi="Cambria"/>
          <w:szCs w:val="24"/>
        </w:rPr>
        <w:t>d</w:t>
      </w:r>
      <w:r w:rsidR="00147D45" w:rsidRPr="00147D45">
        <w:rPr>
          <w:rFonts w:ascii="Cambria" w:hAnsi="Cambria"/>
          <w:szCs w:val="24"/>
        </w:rPr>
        <w:t>es…</w:t>
      </w:r>
      <w:r w:rsidRPr="00147D45">
        <w:rPr>
          <w:rFonts w:ascii="Cambria" w:hAnsi="Cambria"/>
          <w:szCs w:val="24"/>
        </w:rPr>
        <w:t xml:space="preserve"> </w:t>
      </w:r>
    </w:p>
    <w:p w:rsidR="002D51B7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 xml:space="preserve">Maintain, manage, enhance and own builds and releases to various environments, such as development, QA, pre-production and production. </w:t>
      </w:r>
    </w:p>
    <w:p w:rsidR="004C48EC" w:rsidRPr="002372C1" w:rsidRDefault="004C48EC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>
        <w:rPr>
          <w:rFonts w:ascii="Cambria" w:eastAsia="Times New Roman" w:hAnsi="Cambria"/>
          <w:color w:val="0D0D0D"/>
          <w:szCs w:val="32"/>
        </w:rPr>
        <w:t>Building Next generation Continous Integration and Delivery model.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>Manage source code version control system and Build server</w:t>
      </w:r>
      <w:r w:rsidR="008778DE">
        <w:rPr>
          <w:rFonts w:ascii="Cambria" w:eastAsia="Times New Roman" w:hAnsi="Cambria"/>
          <w:color w:val="0D0D0D"/>
          <w:szCs w:val="32"/>
        </w:rPr>
        <w:t>s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>Develop and maintain an efficient and flexible automated deployment framework that ensures repeatable and reliable deployment of releases into multiple environments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 xml:space="preserve">Provide deployment and troubleshooting support. 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 xml:space="preserve">Implement branching and merging strategies for major, minor, maintenance and patch releases. 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 xml:space="preserve">Author internal documentation, such as build procedures; build release notes, and installation/configuration notes. 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 xml:space="preserve">Coordinate builds of a release with QA and Release Team. 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 xml:space="preserve">Provide quick resolution to build issues. </w:t>
      </w:r>
    </w:p>
    <w:p w:rsidR="002D51B7" w:rsidRPr="002372C1" w:rsidRDefault="002D51B7" w:rsidP="002D51B7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  <w:color w:val="0D0D0D"/>
          <w:szCs w:val="32"/>
        </w:rPr>
      </w:pPr>
      <w:r w:rsidRPr="002372C1">
        <w:rPr>
          <w:rFonts w:ascii="Cambria" w:eastAsia="Times New Roman" w:hAnsi="Cambria"/>
          <w:color w:val="0D0D0D"/>
          <w:szCs w:val="32"/>
        </w:rPr>
        <w:t xml:space="preserve">Proven track record of success and excellence in working on enterprise class large scale applications in production environments. </w:t>
      </w:r>
    </w:p>
    <w:p w:rsidR="002D51B7" w:rsidRDefault="002D51B7" w:rsidP="00275AEB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</w:p>
    <w:p w:rsidR="004F2AFE" w:rsidRPr="002372C1" w:rsidRDefault="004F2AFE" w:rsidP="004F2AFE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  <w:r>
        <w:rPr>
          <w:rFonts w:ascii="Cambria" w:hAnsi="Cambria"/>
          <w:b/>
          <w:i/>
          <w:iCs/>
          <w:color w:val="548DD4"/>
          <w:sz w:val="28"/>
          <w:szCs w:val="28"/>
        </w:rPr>
        <w:lastRenderedPageBreak/>
        <w:t>Visa</w:t>
      </w:r>
      <w:r w:rsidRPr="002372C1">
        <w:rPr>
          <w:rFonts w:ascii="Cambria" w:hAnsi="Cambria"/>
          <w:b/>
          <w:i/>
          <w:iCs/>
          <w:color w:val="548DD4"/>
          <w:sz w:val="28"/>
          <w:szCs w:val="28"/>
        </w:rPr>
        <w:t xml:space="preserve"> Summary </w:t>
      </w:r>
    </w:p>
    <w:p w:rsidR="004F2AFE" w:rsidRPr="0019298D" w:rsidRDefault="004F2AFE" w:rsidP="004F2AFE">
      <w:pPr>
        <w:spacing w:after="0"/>
        <w:rPr>
          <w:rFonts w:ascii="Cambria" w:hAnsi="Cambria"/>
          <w:szCs w:val="24"/>
        </w:rPr>
      </w:pPr>
      <w:r w:rsidRPr="0019298D">
        <w:rPr>
          <w:rFonts w:ascii="Cambria" w:hAnsi="Cambria"/>
          <w:szCs w:val="24"/>
        </w:rPr>
        <w:t>H</w:t>
      </w:r>
      <w:r>
        <w:rPr>
          <w:rFonts w:ascii="Cambria" w:hAnsi="Cambria"/>
          <w:szCs w:val="24"/>
        </w:rPr>
        <w:t xml:space="preserve">igh Skilled Visa </w:t>
      </w:r>
      <w:r w:rsidR="00AB0B0D">
        <w:rPr>
          <w:rFonts w:ascii="Cambria" w:hAnsi="Cambria"/>
          <w:szCs w:val="24"/>
        </w:rPr>
        <w:t>for</w:t>
      </w:r>
      <w:r>
        <w:rPr>
          <w:rFonts w:ascii="Cambria" w:hAnsi="Cambria"/>
          <w:szCs w:val="24"/>
        </w:rPr>
        <w:t xml:space="preserve"> Netherlands</w:t>
      </w:r>
    </w:p>
    <w:p w:rsidR="004F2AFE" w:rsidRPr="0019298D" w:rsidRDefault="004F2AFE" w:rsidP="004F2AFE">
      <w:pPr>
        <w:spacing w:after="0"/>
        <w:rPr>
          <w:rFonts w:ascii="Cambria" w:hAnsi="Cambria"/>
          <w:szCs w:val="24"/>
        </w:rPr>
      </w:pPr>
      <w:r w:rsidRPr="0019298D">
        <w:rPr>
          <w:rFonts w:ascii="Cambria" w:hAnsi="Cambria"/>
          <w:szCs w:val="24"/>
        </w:rPr>
        <w:t>Business Visa for USA</w:t>
      </w:r>
    </w:p>
    <w:p w:rsidR="004F2AFE" w:rsidRPr="0019298D" w:rsidRDefault="004F2AFE" w:rsidP="004F2AFE">
      <w:pPr>
        <w:spacing w:after="0"/>
        <w:rPr>
          <w:rFonts w:ascii="Cambria" w:hAnsi="Cambria"/>
          <w:szCs w:val="24"/>
        </w:rPr>
      </w:pPr>
      <w:r w:rsidRPr="0019298D">
        <w:rPr>
          <w:rFonts w:ascii="Cambria" w:hAnsi="Cambria"/>
          <w:szCs w:val="24"/>
        </w:rPr>
        <w:t>Business Visa for UK</w:t>
      </w:r>
    </w:p>
    <w:p w:rsidR="003E449D" w:rsidRDefault="003E449D" w:rsidP="00275AEB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</w:p>
    <w:p w:rsidR="0073268E" w:rsidRDefault="0073268E" w:rsidP="0073268E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  <w:r w:rsidRPr="002372C1">
        <w:rPr>
          <w:rFonts w:ascii="Cambria" w:hAnsi="Cambria"/>
          <w:b/>
          <w:i/>
          <w:iCs/>
          <w:color w:val="548DD4"/>
          <w:sz w:val="28"/>
          <w:szCs w:val="28"/>
        </w:rPr>
        <w:t>Skills Set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7290"/>
      </w:tblGrid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13313D" w:rsidRDefault="0073268E" w:rsidP="00F22F72">
            <w:pPr>
              <w:spacing w:after="0" w:line="240" w:lineRule="auto"/>
              <w:rPr>
                <w:rFonts w:ascii="Cambria" w:hAnsi="Cambria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auto"/>
          </w:tcPr>
          <w:p w:rsidR="0073268E" w:rsidRPr="00B923D0" w:rsidRDefault="0073268E" w:rsidP="00F22F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923D0">
              <w:rPr>
                <w:rFonts w:ascii="Cambria" w:hAnsi="Cambria"/>
                <w:b/>
                <w:bCs/>
                <w:i/>
                <w:iCs/>
                <w:color w:val="000000"/>
                <w:sz w:val="28"/>
                <w:szCs w:val="28"/>
              </w:rPr>
              <w:t>Area of Expertise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Languages</w:t>
            </w:r>
          </w:p>
        </w:tc>
        <w:tc>
          <w:tcPr>
            <w:tcW w:w="7290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Perl, HTML, Core Java, PHP, Microsoft.NET</w:t>
            </w:r>
          </w:p>
        </w:tc>
      </w:tr>
      <w:tr w:rsidR="0073268E" w:rsidRPr="002372C1" w:rsidTr="00255012">
        <w:trPr>
          <w:trHeight w:val="329"/>
        </w:trPr>
        <w:tc>
          <w:tcPr>
            <w:tcW w:w="2898" w:type="dxa"/>
            <w:shd w:val="clear" w:color="auto" w:fill="auto"/>
          </w:tcPr>
          <w:p w:rsidR="0073268E" w:rsidRPr="006A5662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6A5662">
              <w:rPr>
                <w:rFonts w:ascii="Cambria" w:hAnsi="Cambria"/>
                <w:b/>
                <w:szCs w:val="24"/>
              </w:rPr>
              <w:t>Version Tools</w:t>
            </w:r>
          </w:p>
        </w:tc>
        <w:tc>
          <w:tcPr>
            <w:tcW w:w="7290" w:type="dxa"/>
            <w:shd w:val="clear" w:color="auto" w:fill="auto"/>
          </w:tcPr>
          <w:p w:rsidR="0073268E" w:rsidRPr="006A5662" w:rsidRDefault="0073268E" w:rsidP="00826B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6A5662">
              <w:rPr>
                <w:rFonts w:ascii="Cambria" w:hAnsi="Cambria"/>
                <w:b/>
                <w:szCs w:val="24"/>
              </w:rPr>
              <w:t xml:space="preserve">Perforce, Git, Github, </w:t>
            </w:r>
            <w:r w:rsidR="00A56FF5">
              <w:rPr>
                <w:rFonts w:ascii="Cambria" w:hAnsi="Cambria"/>
                <w:b/>
                <w:szCs w:val="24"/>
              </w:rPr>
              <w:t>Bitbucket</w:t>
            </w:r>
            <w:r w:rsidRPr="006A5662">
              <w:rPr>
                <w:rFonts w:ascii="Cambria" w:hAnsi="Cambria"/>
                <w:b/>
                <w:szCs w:val="24"/>
              </w:rPr>
              <w:t xml:space="preserve">, </w:t>
            </w:r>
            <w:r w:rsidR="003023F5">
              <w:rPr>
                <w:rFonts w:ascii="Cambria" w:hAnsi="Cambria"/>
                <w:b/>
                <w:szCs w:val="24"/>
              </w:rPr>
              <w:t xml:space="preserve">Gerrit, </w:t>
            </w:r>
            <w:r w:rsidR="00826B8B">
              <w:rPr>
                <w:rFonts w:ascii="Cambria" w:hAnsi="Cambria"/>
                <w:b/>
                <w:szCs w:val="24"/>
              </w:rPr>
              <w:t>SVN</w:t>
            </w:r>
            <w:r w:rsidRPr="006A5662">
              <w:rPr>
                <w:rFonts w:ascii="Cambria" w:hAnsi="Cambria"/>
                <w:b/>
                <w:szCs w:val="24"/>
              </w:rPr>
              <w:t>, VSS and TFS</w:t>
            </w:r>
          </w:p>
        </w:tc>
      </w:tr>
      <w:tr w:rsidR="0073268E" w:rsidRPr="002372C1" w:rsidTr="00255012">
        <w:trPr>
          <w:trHeight w:val="300"/>
        </w:trPr>
        <w:tc>
          <w:tcPr>
            <w:tcW w:w="2898" w:type="dxa"/>
            <w:shd w:val="clear" w:color="auto" w:fill="auto"/>
          </w:tcPr>
          <w:p w:rsidR="0073268E" w:rsidRPr="006A5662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6A5662">
              <w:rPr>
                <w:rFonts w:ascii="Cambria" w:hAnsi="Cambria"/>
                <w:b/>
                <w:szCs w:val="24"/>
              </w:rPr>
              <w:t>CI Tools</w:t>
            </w:r>
          </w:p>
        </w:tc>
        <w:tc>
          <w:tcPr>
            <w:tcW w:w="7290" w:type="dxa"/>
            <w:shd w:val="clear" w:color="auto" w:fill="auto"/>
          </w:tcPr>
          <w:p w:rsidR="0073268E" w:rsidRPr="006A5662" w:rsidRDefault="0073268E" w:rsidP="00250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6A5662">
              <w:rPr>
                <w:rFonts w:ascii="Cambria" w:hAnsi="Cambria"/>
                <w:b/>
                <w:szCs w:val="24"/>
              </w:rPr>
              <w:t>Jenkins,</w:t>
            </w:r>
            <w:r w:rsidR="0025068D" w:rsidRPr="006A5662">
              <w:rPr>
                <w:rFonts w:ascii="Cambria" w:hAnsi="Cambria"/>
                <w:b/>
                <w:szCs w:val="24"/>
              </w:rPr>
              <w:t xml:space="preserve"> TeamCity,</w:t>
            </w:r>
            <w:r w:rsidRPr="006A5662">
              <w:rPr>
                <w:rFonts w:ascii="Cambria" w:hAnsi="Cambria"/>
                <w:b/>
                <w:szCs w:val="24"/>
              </w:rPr>
              <w:t xml:space="preserve"> </w:t>
            </w:r>
            <w:r w:rsidR="0025068D" w:rsidRPr="006A5662">
              <w:rPr>
                <w:rFonts w:ascii="Cambria" w:hAnsi="Cambria"/>
                <w:b/>
                <w:szCs w:val="24"/>
              </w:rPr>
              <w:t xml:space="preserve">Bamboo, BuildForge and </w:t>
            </w:r>
            <w:r w:rsidRPr="006A5662">
              <w:rPr>
                <w:rFonts w:ascii="Cambria" w:hAnsi="Cambria"/>
                <w:b/>
                <w:szCs w:val="24"/>
              </w:rPr>
              <w:t>AnthillPro</w:t>
            </w:r>
          </w:p>
        </w:tc>
      </w:tr>
      <w:tr w:rsidR="0073268E" w:rsidRPr="002372C1" w:rsidTr="00255012">
        <w:trPr>
          <w:trHeight w:val="329"/>
        </w:trPr>
        <w:tc>
          <w:tcPr>
            <w:tcW w:w="2898" w:type="dxa"/>
            <w:shd w:val="clear" w:color="auto" w:fill="auto"/>
          </w:tcPr>
          <w:p w:rsidR="0073268E" w:rsidRPr="00766002" w:rsidRDefault="00255012" w:rsidP="00F2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szCs w:val="24"/>
              </w:rPr>
            </w:pPr>
            <w:r w:rsidRPr="00766002">
              <w:rPr>
                <w:rFonts w:ascii="Cambria" w:hAnsi="Cambria"/>
                <w:b/>
                <w:szCs w:val="24"/>
              </w:rPr>
              <w:t xml:space="preserve">Packaging </w:t>
            </w:r>
            <w:r w:rsidR="00F260D2">
              <w:rPr>
                <w:rFonts w:ascii="Cambria" w:hAnsi="Cambria"/>
                <w:b/>
                <w:szCs w:val="24"/>
              </w:rPr>
              <w:t>Tools</w:t>
            </w:r>
          </w:p>
        </w:tc>
        <w:tc>
          <w:tcPr>
            <w:tcW w:w="7290" w:type="dxa"/>
            <w:shd w:val="clear" w:color="auto" w:fill="auto"/>
          </w:tcPr>
          <w:p w:rsidR="0073268E" w:rsidRPr="00766002" w:rsidRDefault="00A96E98" w:rsidP="00F2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766002">
              <w:rPr>
                <w:rFonts w:ascii="Cambria" w:hAnsi="Cambria"/>
                <w:b/>
                <w:szCs w:val="24"/>
              </w:rPr>
              <w:t>Wise Studio</w:t>
            </w:r>
            <w:r w:rsidR="00985760">
              <w:rPr>
                <w:rFonts w:ascii="Cambria" w:hAnsi="Cambria"/>
                <w:b/>
                <w:szCs w:val="24"/>
              </w:rPr>
              <w:t xml:space="preserve">, InstallAnywhere and </w:t>
            </w:r>
            <w:r w:rsidR="0073268E" w:rsidRPr="00766002">
              <w:rPr>
                <w:rFonts w:ascii="Cambria" w:hAnsi="Cambria"/>
                <w:b/>
                <w:szCs w:val="24"/>
              </w:rPr>
              <w:t>Linux RPM</w:t>
            </w:r>
            <w:r w:rsidR="00985760">
              <w:rPr>
                <w:rFonts w:ascii="Cambria" w:hAnsi="Cambria"/>
                <w:b/>
                <w:szCs w:val="24"/>
              </w:rPr>
              <w:t xml:space="preserve"> 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OS</w:t>
            </w:r>
          </w:p>
        </w:tc>
        <w:tc>
          <w:tcPr>
            <w:tcW w:w="7290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Windows, Linux, Ubantu, Solaris, RHEL, Mac OS X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7072F9" w:rsidRDefault="00C53AC0" w:rsidP="00D46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7072F9">
              <w:rPr>
                <w:rFonts w:ascii="Cambria" w:hAnsi="Cambria"/>
                <w:b/>
                <w:szCs w:val="24"/>
              </w:rPr>
              <w:t>Build Tools</w:t>
            </w:r>
          </w:p>
        </w:tc>
        <w:tc>
          <w:tcPr>
            <w:tcW w:w="7290" w:type="dxa"/>
            <w:shd w:val="clear" w:color="auto" w:fill="auto"/>
          </w:tcPr>
          <w:p w:rsidR="0073268E" w:rsidRPr="007072F9" w:rsidRDefault="00F65B6E" w:rsidP="00491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7072F9">
              <w:rPr>
                <w:rFonts w:ascii="Cambria" w:hAnsi="Cambria"/>
                <w:b/>
                <w:szCs w:val="24"/>
              </w:rPr>
              <w:t>Apache Ant, Apache Maven</w:t>
            </w:r>
            <w:r w:rsidR="0073268E" w:rsidRPr="007072F9">
              <w:rPr>
                <w:rFonts w:ascii="Cambria" w:hAnsi="Cambria"/>
                <w:b/>
                <w:szCs w:val="24"/>
              </w:rPr>
              <w:t xml:space="preserve">, Gmake, </w:t>
            </w:r>
            <w:r w:rsidR="005D1C72" w:rsidRPr="007072F9">
              <w:rPr>
                <w:rFonts w:ascii="Cambria" w:hAnsi="Cambria"/>
                <w:b/>
                <w:szCs w:val="24"/>
              </w:rPr>
              <w:t>makefile</w:t>
            </w:r>
            <w:r w:rsidR="0073268E" w:rsidRPr="007072F9">
              <w:rPr>
                <w:rFonts w:ascii="Cambria" w:hAnsi="Cambria"/>
                <w:b/>
                <w:szCs w:val="24"/>
              </w:rPr>
              <w:t>, MSBuild</w:t>
            </w:r>
            <w:r w:rsidR="000F3337">
              <w:rPr>
                <w:rFonts w:ascii="Cambria" w:hAnsi="Cambria"/>
                <w:b/>
                <w:szCs w:val="24"/>
              </w:rPr>
              <w:t>, Gradle(F)</w:t>
            </w:r>
          </w:p>
        </w:tc>
      </w:tr>
      <w:tr w:rsidR="00511481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511481" w:rsidRPr="007072F9" w:rsidRDefault="00511481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7072F9">
              <w:rPr>
                <w:rFonts w:ascii="Cambria" w:hAnsi="Cambria"/>
                <w:b/>
                <w:szCs w:val="24"/>
              </w:rPr>
              <w:t>Scripting</w:t>
            </w:r>
          </w:p>
        </w:tc>
        <w:tc>
          <w:tcPr>
            <w:tcW w:w="7290" w:type="dxa"/>
            <w:shd w:val="clear" w:color="auto" w:fill="auto"/>
          </w:tcPr>
          <w:p w:rsidR="00511481" w:rsidRPr="007072F9" w:rsidRDefault="00511481" w:rsidP="005D1C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7072F9">
              <w:rPr>
                <w:rFonts w:ascii="Cambria" w:hAnsi="Cambria"/>
                <w:b/>
                <w:szCs w:val="24"/>
              </w:rPr>
              <w:t>Perl, Bash Scripting, Ruby Fundamental</w:t>
            </w:r>
            <w:r w:rsidR="00B36E64">
              <w:rPr>
                <w:rFonts w:ascii="Cambria" w:hAnsi="Cambria"/>
                <w:b/>
                <w:szCs w:val="24"/>
              </w:rPr>
              <w:t>(F)</w:t>
            </w:r>
          </w:p>
        </w:tc>
      </w:tr>
      <w:tr w:rsidR="00AB4E15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AB4E15" w:rsidRPr="007072F9" w:rsidRDefault="00AB4E15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Config Management</w:t>
            </w:r>
          </w:p>
        </w:tc>
        <w:tc>
          <w:tcPr>
            <w:tcW w:w="7290" w:type="dxa"/>
            <w:shd w:val="clear" w:color="auto" w:fill="auto"/>
          </w:tcPr>
          <w:p w:rsidR="00AB4E15" w:rsidRPr="007072F9" w:rsidRDefault="00AB4E15" w:rsidP="005D1C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Chef and Puppet</w:t>
            </w:r>
            <w:r w:rsidR="00353DA4">
              <w:rPr>
                <w:rFonts w:ascii="Cambria" w:hAnsi="Cambria"/>
                <w:b/>
                <w:szCs w:val="24"/>
              </w:rPr>
              <w:t>(F)</w:t>
            </w:r>
          </w:p>
        </w:tc>
      </w:tr>
      <w:tr w:rsidR="0073268E" w:rsidRPr="002372C1" w:rsidTr="00255012">
        <w:trPr>
          <w:trHeight w:val="329"/>
        </w:trPr>
        <w:tc>
          <w:tcPr>
            <w:tcW w:w="2898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App Servers</w:t>
            </w:r>
          </w:p>
        </w:tc>
        <w:tc>
          <w:tcPr>
            <w:tcW w:w="7290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Apache HTTP, Apache Tomcat, WAMP, XAMP, Jboss, IIS 6.0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Design</w:t>
            </w:r>
          </w:p>
        </w:tc>
        <w:tc>
          <w:tcPr>
            <w:tcW w:w="7290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Adobe PhotoShop CS 6, Flash CS, CSS, Visio, DreamWeaver CS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Databases</w:t>
            </w:r>
          </w:p>
        </w:tc>
        <w:tc>
          <w:tcPr>
            <w:tcW w:w="7290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MySQL 5, Oracle 9i, PL/SQL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933C32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933C32">
              <w:rPr>
                <w:rFonts w:ascii="Cambria" w:hAnsi="Cambria"/>
                <w:b/>
                <w:szCs w:val="24"/>
              </w:rPr>
              <w:t>Coverage - Analysis</w:t>
            </w:r>
          </w:p>
        </w:tc>
        <w:tc>
          <w:tcPr>
            <w:tcW w:w="7290" w:type="dxa"/>
            <w:shd w:val="clear" w:color="auto" w:fill="auto"/>
          </w:tcPr>
          <w:p w:rsidR="0073268E" w:rsidRPr="00933C32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933C32">
              <w:rPr>
                <w:rFonts w:ascii="Cambria" w:hAnsi="Cambria"/>
                <w:b/>
                <w:szCs w:val="24"/>
              </w:rPr>
              <w:t>Emma, Sonar</w:t>
            </w:r>
            <w:r w:rsidR="00825377">
              <w:rPr>
                <w:rFonts w:ascii="Cambria" w:hAnsi="Cambria"/>
                <w:b/>
                <w:szCs w:val="24"/>
              </w:rPr>
              <w:t>Qube</w:t>
            </w:r>
            <w:r w:rsidRPr="00933C32">
              <w:rPr>
                <w:rFonts w:ascii="Cambria" w:hAnsi="Cambria"/>
                <w:b/>
                <w:szCs w:val="24"/>
              </w:rPr>
              <w:t>, PMD, Checkstyle, Cobertura, Jacoco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CMS/other Tools</w:t>
            </w:r>
          </w:p>
        </w:tc>
        <w:tc>
          <w:tcPr>
            <w:tcW w:w="7290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 xml:space="preserve">Joomla, Drupal, Nexus, Elgg, BugZilla, JIRA, Wiki, and Chef 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1A1856" w:rsidRDefault="00845AF3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1A1856">
              <w:rPr>
                <w:rFonts w:ascii="Cambria" w:hAnsi="Cambria"/>
                <w:b/>
                <w:szCs w:val="24"/>
              </w:rPr>
              <w:t xml:space="preserve">Cloud &amp; </w:t>
            </w:r>
            <w:r w:rsidR="0073268E" w:rsidRPr="001A1856">
              <w:rPr>
                <w:rFonts w:ascii="Cambria" w:hAnsi="Cambria"/>
                <w:b/>
                <w:szCs w:val="24"/>
              </w:rPr>
              <w:t>Virtualization</w:t>
            </w:r>
          </w:p>
        </w:tc>
        <w:tc>
          <w:tcPr>
            <w:tcW w:w="7290" w:type="dxa"/>
            <w:shd w:val="clear" w:color="auto" w:fill="auto"/>
          </w:tcPr>
          <w:p w:rsidR="0073268E" w:rsidRPr="001A1856" w:rsidRDefault="00845AF3" w:rsidP="000D43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1A1856">
              <w:rPr>
                <w:rFonts w:ascii="Cambria" w:hAnsi="Cambria"/>
                <w:b/>
                <w:szCs w:val="24"/>
              </w:rPr>
              <w:t xml:space="preserve">Docker, AWS, </w:t>
            </w:r>
            <w:r w:rsidR="0073268E" w:rsidRPr="001A1856">
              <w:rPr>
                <w:rFonts w:ascii="Cambria" w:hAnsi="Cambria"/>
                <w:b/>
                <w:szCs w:val="24"/>
              </w:rPr>
              <w:t>VMware WorkStat</w:t>
            </w:r>
            <w:r w:rsidR="000D436E" w:rsidRPr="001A1856">
              <w:rPr>
                <w:rFonts w:ascii="Cambria" w:hAnsi="Cambria"/>
                <w:b/>
                <w:szCs w:val="24"/>
              </w:rPr>
              <w:t xml:space="preserve">ion, </w:t>
            </w:r>
            <w:r w:rsidR="0073268E" w:rsidRPr="001A1856">
              <w:rPr>
                <w:rFonts w:ascii="Cambria" w:hAnsi="Cambria"/>
                <w:b/>
                <w:szCs w:val="24"/>
              </w:rPr>
              <w:t>VSphere</w:t>
            </w:r>
            <w:r w:rsidR="000D436E" w:rsidRPr="001A1856">
              <w:rPr>
                <w:rFonts w:ascii="Cambria" w:hAnsi="Cambria"/>
                <w:b/>
                <w:szCs w:val="24"/>
              </w:rPr>
              <w:t xml:space="preserve"> and </w:t>
            </w:r>
            <w:r w:rsidR="00520B05" w:rsidRPr="001A1856">
              <w:rPr>
                <w:rFonts w:ascii="Cambria" w:hAnsi="Cambria"/>
                <w:b/>
                <w:szCs w:val="24"/>
              </w:rPr>
              <w:t>VirtualBox</w:t>
            </w:r>
          </w:p>
        </w:tc>
      </w:tr>
      <w:tr w:rsidR="0073268E" w:rsidRPr="002372C1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Framework</w:t>
            </w:r>
          </w:p>
        </w:tc>
        <w:tc>
          <w:tcPr>
            <w:tcW w:w="7290" w:type="dxa"/>
            <w:shd w:val="clear" w:color="auto" w:fill="auto"/>
          </w:tcPr>
          <w:p w:rsidR="0073268E" w:rsidRPr="00826158" w:rsidRDefault="0073268E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826158">
              <w:rPr>
                <w:rFonts w:ascii="Cambria" w:hAnsi="Cambria"/>
                <w:szCs w:val="24"/>
              </w:rPr>
              <w:t>Eclipse, MVC, Joomla, JQuery</w:t>
            </w:r>
          </w:p>
        </w:tc>
      </w:tr>
      <w:tr w:rsidR="00E66933" w:rsidRPr="00E97949" w:rsidTr="00255012">
        <w:trPr>
          <w:trHeight w:val="343"/>
        </w:trPr>
        <w:tc>
          <w:tcPr>
            <w:tcW w:w="2898" w:type="dxa"/>
            <w:shd w:val="clear" w:color="auto" w:fill="auto"/>
          </w:tcPr>
          <w:p w:rsidR="00E66933" w:rsidRPr="00E97949" w:rsidRDefault="00E66933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E97949">
              <w:rPr>
                <w:rFonts w:ascii="Cambria" w:hAnsi="Cambria"/>
                <w:b/>
                <w:szCs w:val="24"/>
              </w:rPr>
              <w:t>Other DevOps Tools</w:t>
            </w:r>
          </w:p>
        </w:tc>
        <w:tc>
          <w:tcPr>
            <w:tcW w:w="7290" w:type="dxa"/>
            <w:shd w:val="clear" w:color="auto" w:fill="auto"/>
          </w:tcPr>
          <w:p w:rsidR="00E66933" w:rsidRPr="00E97949" w:rsidRDefault="00E66933" w:rsidP="00F22F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Cs w:val="24"/>
              </w:rPr>
            </w:pPr>
            <w:r w:rsidRPr="00E97949">
              <w:rPr>
                <w:rFonts w:ascii="Cambria" w:hAnsi="Cambria"/>
                <w:b/>
                <w:szCs w:val="24"/>
              </w:rPr>
              <w:t xml:space="preserve">Nagios, </w:t>
            </w:r>
            <w:r w:rsidR="00D27B08" w:rsidRPr="00E97949">
              <w:rPr>
                <w:rFonts w:ascii="Cambria" w:hAnsi="Cambria"/>
                <w:b/>
                <w:szCs w:val="24"/>
              </w:rPr>
              <w:t xml:space="preserve">Jira, </w:t>
            </w:r>
            <w:r w:rsidR="00F260D2" w:rsidRPr="00E97949">
              <w:rPr>
                <w:rFonts w:ascii="Cambria" w:hAnsi="Cambria"/>
                <w:b/>
                <w:szCs w:val="24"/>
              </w:rPr>
              <w:t>Sonatype, Nexus &amp; Artifactory, Nuget</w:t>
            </w:r>
          </w:p>
        </w:tc>
      </w:tr>
    </w:tbl>
    <w:p w:rsidR="00356F8F" w:rsidRDefault="00356F8F" w:rsidP="00275AEB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</w:p>
    <w:p w:rsidR="00472A7D" w:rsidRDefault="00A12ACF" w:rsidP="00275AEB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  <w:r>
        <w:rPr>
          <w:rFonts w:ascii="Cambria" w:hAnsi="Cambria"/>
          <w:b/>
          <w:i/>
          <w:iCs/>
          <w:color w:val="548DD4"/>
          <w:sz w:val="28"/>
          <w:szCs w:val="28"/>
        </w:rPr>
        <w:t>Education</w:t>
      </w:r>
    </w:p>
    <w:p w:rsidR="00472A7D" w:rsidRDefault="00472A7D" w:rsidP="00472A7D">
      <w:pPr>
        <w:spacing w:after="0"/>
        <w:rPr>
          <w:rFonts w:ascii="Cambria" w:hAnsi="Cambria"/>
          <w:szCs w:val="24"/>
        </w:rPr>
      </w:pPr>
      <w:r>
        <w:rPr>
          <w:b/>
          <w:szCs w:val="24"/>
        </w:rPr>
        <w:t>Master in Science (Information Technology)</w:t>
      </w:r>
    </w:p>
    <w:p w:rsidR="00472A7D" w:rsidRPr="00472A7D" w:rsidRDefault="00472A7D" w:rsidP="00472A7D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Name of university</w:t>
      </w:r>
      <w:r>
        <w:rPr>
          <w:rFonts w:ascii="Cambria" w:hAnsi="Cambria"/>
          <w:szCs w:val="24"/>
        </w:rPr>
        <w:t xml:space="preserve"> - </w:t>
      </w:r>
      <w:r>
        <w:rPr>
          <w:szCs w:val="24"/>
        </w:rPr>
        <w:t>Annamalai University, India</w:t>
      </w:r>
    </w:p>
    <w:p w:rsidR="00472A7D" w:rsidRPr="00472A7D" w:rsidRDefault="00472A7D" w:rsidP="00472A7D">
      <w:pPr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Years</w:t>
      </w:r>
      <w:r w:rsidRPr="00472A7D">
        <w:rPr>
          <w:rFonts w:ascii="Cambria" w:hAnsi="Cambria"/>
          <w:szCs w:val="24"/>
        </w:rPr>
        <w:t xml:space="preserve"> of study</w:t>
      </w:r>
      <w:r>
        <w:rPr>
          <w:rFonts w:ascii="Cambria" w:hAnsi="Cambria"/>
          <w:szCs w:val="24"/>
        </w:rPr>
        <w:t xml:space="preserve"> - </w:t>
      </w:r>
      <w:r>
        <w:rPr>
          <w:szCs w:val="24"/>
        </w:rPr>
        <w:t>2006 – 2010</w:t>
      </w:r>
    </w:p>
    <w:p w:rsidR="00472A7D" w:rsidRPr="00472A7D" w:rsidRDefault="00472A7D" w:rsidP="00472A7D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 xml:space="preserve">Degree </w:t>
      </w:r>
      <w:r w:rsidR="00AE470C">
        <w:rPr>
          <w:rFonts w:ascii="Cambria" w:hAnsi="Cambria"/>
          <w:szCs w:val="24"/>
        </w:rPr>
        <w:t>Mode</w:t>
      </w:r>
      <w:r>
        <w:rPr>
          <w:rFonts w:ascii="Cambria" w:hAnsi="Cambria"/>
          <w:szCs w:val="24"/>
        </w:rPr>
        <w:t xml:space="preserve"> – Part Time</w:t>
      </w:r>
    </w:p>
    <w:p w:rsidR="00472A7D" w:rsidRPr="00472A7D" w:rsidRDefault="00472A7D" w:rsidP="00472A7D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Degree major and minors</w:t>
      </w:r>
      <w:r>
        <w:rPr>
          <w:rFonts w:ascii="Cambria" w:hAnsi="Cambria"/>
          <w:szCs w:val="24"/>
        </w:rPr>
        <w:t xml:space="preserve"> - Major</w:t>
      </w:r>
    </w:p>
    <w:p w:rsidR="00472A7D" w:rsidRPr="00472A7D" w:rsidRDefault="00472A7D" w:rsidP="00472A7D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Area of research</w:t>
      </w:r>
      <w:r>
        <w:rPr>
          <w:rFonts w:ascii="Cambria" w:hAnsi="Cambria"/>
          <w:szCs w:val="24"/>
        </w:rPr>
        <w:t xml:space="preserve"> – Information Technology</w:t>
      </w:r>
    </w:p>
    <w:p w:rsidR="00472A7D" w:rsidRDefault="00472A7D" w:rsidP="00472A7D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Title of thesis</w:t>
      </w:r>
      <w:r>
        <w:rPr>
          <w:rFonts w:ascii="Cambria" w:hAnsi="Cambria"/>
          <w:szCs w:val="24"/>
        </w:rPr>
        <w:t xml:space="preserve"> – Software Build and Release Management</w:t>
      </w:r>
    </w:p>
    <w:p w:rsidR="00472A7D" w:rsidRDefault="00472A7D" w:rsidP="00472A7D">
      <w:pPr>
        <w:spacing w:after="0"/>
        <w:rPr>
          <w:rFonts w:ascii="Cambria" w:hAnsi="Cambria"/>
          <w:szCs w:val="24"/>
        </w:rPr>
      </w:pPr>
    </w:p>
    <w:p w:rsidR="00876832" w:rsidRDefault="00876832" w:rsidP="00472A7D">
      <w:pPr>
        <w:spacing w:after="0"/>
        <w:rPr>
          <w:b/>
          <w:szCs w:val="24"/>
        </w:rPr>
      </w:pPr>
      <w:r w:rsidRPr="006E21DE">
        <w:rPr>
          <w:b/>
          <w:szCs w:val="24"/>
        </w:rPr>
        <w:t>Bach</w:t>
      </w:r>
      <w:r>
        <w:rPr>
          <w:b/>
          <w:szCs w:val="24"/>
        </w:rPr>
        <w:t>elor of Information Technology</w:t>
      </w:r>
    </w:p>
    <w:p w:rsidR="00876832" w:rsidRPr="00472A7D" w:rsidRDefault="00876832" w:rsidP="00876832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Name of university</w:t>
      </w:r>
      <w:r>
        <w:rPr>
          <w:rFonts w:ascii="Cambria" w:hAnsi="Cambria"/>
          <w:szCs w:val="24"/>
        </w:rPr>
        <w:t xml:space="preserve"> - </w:t>
      </w:r>
      <w:r>
        <w:rPr>
          <w:szCs w:val="24"/>
        </w:rPr>
        <w:t>IGNOU, India</w:t>
      </w:r>
    </w:p>
    <w:p w:rsidR="00876832" w:rsidRPr="00472A7D" w:rsidRDefault="00876832" w:rsidP="00876832">
      <w:pPr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Years</w:t>
      </w:r>
      <w:r w:rsidRPr="00472A7D">
        <w:rPr>
          <w:rFonts w:ascii="Cambria" w:hAnsi="Cambria"/>
          <w:szCs w:val="24"/>
        </w:rPr>
        <w:t xml:space="preserve"> of study</w:t>
      </w:r>
      <w:r>
        <w:rPr>
          <w:rFonts w:ascii="Cambria" w:hAnsi="Cambria"/>
          <w:szCs w:val="24"/>
        </w:rPr>
        <w:t xml:space="preserve"> - </w:t>
      </w:r>
      <w:r>
        <w:rPr>
          <w:szCs w:val="24"/>
        </w:rPr>
        <w:t>2001 – 2004</w:t>
      </w:r>
    </w:p>
    <w:p w:rsidR="00876832" w:rsidRPr="00472A7D" w:rsidRDefault="00876832" w:rsidP="00876832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 xml:space="preserve">Degree </w:t>
      </w:r>
      <w:r w:rsidR="00AE470C">
        <w:rPr>
          <w:rFonts w:ascii="Cambria" w:hAnsi="Cambria"/>
          <w:szCs w:val="24"/>
        </w:rPr>
        <w:t>Mode</w:t>
      </w:r>
      <w:r>
        <w:rPr>
          <w:rFonts w:ascii="Cambria" w:hAnsi="Cambria"/>
          <w:szCs w:val="24"/>
        </w:rPr>
        <w:t xml:space="preserve"> – Full Time</w:t>
      </w:r>
    </w:p>
    <w:p w:rsidR="00876832" w:rsidRPr="00472A7D" w:rsidRDefault="00876832" w:rsidP="00876832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Degree major and minors</w:t>
      </w:r>
      <w:r>
        <w:rPr>
          <w:rFonts w:ascii="Cambria" w:hAnsi="Cambria"/>
          <w:szCs w:val="24"/>
        </w:rPr>
        <w:t xml:space="preserve"> - Major</w:t>
      </w:r>
    </w:p>
    <w:p w:rsidR="00876832" w:rsidRPr="00472A7D" w:rsidRDefault="00876832" w:rsidP="00876832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Area of research</w:t>
      </w:r>
      <w:r>
        <w:rPr>
          <w:rFonts w:ascii="Cambria" w:hAnsi="Cambria"/>
          <w:szCs w:val="24"/>
        </w:rPr>
        <w:t xml:space="preserve"> – Information Technology</w:t>
      </w:r>
    </w:p>
    <w:p w:rsidR="00876832" w:rsidRDefault="00876832" w:rsidP="00472A7D">
      <w:pPr>
        <w:spacing w:after="0"/>
        <w:rPr>
          <w:rFonts w:ascii="Cambria" w:hAnsi="Cambria"/>
          <w:szCs w:val="24"/>
        </w:rPr>
      </w:pPr>
    </w:p>
    <w:p w:rsidR="00CE656E" w:rsidRDefault="00CE656E" w:rsidP="00472A7D">
      <w:pPr>
        <w:spacing w:after="0"/>
        <w:rPr>
          <w:rFonts w:ascii="Cambria" w:hAnsi="Cambria"/>
          <w:szCs w:val="24"/>
        </w:rPr>
      </w:pPr>
      <w:r w:rsidRPr="006E21DE">
        <w:rPr>
          <w:b/>
          <w:szCs w:val="24"/>
        </w:rPr>
        <w:t>Higher Nation</w:t>
      </w:r>
      <w:r>
        <w:rPr>
          <w:b/>
          <w:szCs w:val="24"/>
        </w:rPr>
        <w:t>al</w:t>
      </w:r>
      <w:r w:rsidRPr="006E21DE">
        <w:rPr>
          <w:b/>
          <w:szCs w:val="24"/>
        </w:rPr>
        <w:t xml:space="preserve"> Diploma</w:t>
      </w:r>
      <w:r w:rsidR="00477B92">
        <w:rPr>
          <w:b/>
          <w:szCs w:val="24"/>
        </w:rPr>
        <w:t>(HND)</w:t>
      </w:r>
      <w:r w:rsidRPr="006E21DE">
        <w:rPr>
          <w:b/>
          <w:szCs w:val="24"/>
        </w:rPr>
        <w:t xml:space="preserve"> in Computing &amp; Multimedia</w:t>
      </w:r>
    </w:p>
    <w:p w:rsidR="00CE656E" w:rsidRPr="00472A7D" w:rsidRDefault="00CE656E" w:rsidP="00CE656E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Name of university</w:t>
      </w:r>
      <w:r>
        <w:rPr>
          <w:rFonts w:ascii="Cambria" w:hAnsi="Cambria"/>
          <w:szCs w:val="24"/>
        </w:rPr>
        <w:t xml:space="preserve"> - </w:t>
      </w:r>
      <w:r>
        <w:rPr>
          <w:szCs w:val="24"/>
        </w:rPr>
        <w:t>Edexcel Foundation (</w:t>
      </w:r>
      <w:r w:rsidRPr="006E21DE">
        <w:rPr>
          <w:szCs w:val="24"/>
        </w:rPr>
        <w:t>UK</w:t>
      </w:r>
      <w:r>
        <w:rPr>
          <w:szCs w:val="24"/>
        </w:rPr>
        <w:t>), India</w:t>
      </w:r>
    </w:p>
    <w:p w:rsidR="00CE656E" w:rsidRPr="00472A7D" w:rsidRDefault="00CE656E" w:rsidP="00CE656E">
      <w:pPr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Years</w:t>
      </w:r>
      <w:r w:rsidRPr="00472A7D">
        <w:rPr>
          <w:rFonts w:ascii="Cambria" w:hAnsi="Cambria"/>
          <w:szCs w:val="24"/>
        </w:rPr>
        <w:t xml:space="preserve"> of study</w:t>
      </w:r>
      <w:r>
        <w:rPr>
          <w:rFonts w:ascii="Cambria" w:hAnsi="Cambria"/>
          <w:szCs w:val="24"/>
        </w:rPr>
        <w:t xml:space="preserve"> - </w:t>
      </w:r>
      <w:r>
        <w:rPr>
          <w:szCs w:val="24"/>
        </w:rPr>
        <w:t>2001 – 2004</w:t>
      </w:r>
    </w:p>
    <w:p w:rsidR="00CE656E" w:rsidRPr="00472A7D" w:rsidRDefault="00CE656E" w:rsidP="00CE656E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Area of research</w:t>
      </w:r>
      <w:r>
        <w:rPr>
          <w:rFonts w:ascii="Cambria" w:hAnsi="Cambria"/>
          <w:szCs w:val="24"/>
        </w:rPr>
        <w:t xml:space="preserve"> – Information Technology</w:t>
      </w:r>
    </w:p>
    <w:p w:rsidR="00CE656E" w:rsidRDefault="00CE656E" w:rsidP="00472A7D">
      <w:pPr>
        <w:spacing w:after="0"/>
        <w:rPr>
          <w:rFonts w:ascii="Cambria" w:hAnsi="Cambria"/>
          <w:szCs w:val="24"/>
        </w:rPr>
      </w:pPr>
    </w:p>
    <w:p w:rsidR="00CE656E" w:rsidRPr="003779BF" w:rsidRDefault="000B0A23" w:rsidP="00472A7D">
      <w:pPr>
        <w:spacing w:after="0"/>
        <w:rPr>
          <w:rFonts w:ascii="Cambria" w:hAnsi="Cambria"/>
          <w:b/>
          <w:szCs w:val="24"/>
        </w:rPr>
      </w:pPr>
      <w:r w:rsidRPr="003779BF">
        <w:rPr>
          <w:rFonts w:ascii="Cambria" w:hAnsi="Cambria"/>
          <w:b/>
          <w:szCs w:val="24"/>
        </w:rPr>
        <w:t>Intermediate Education</w:t>
      </w:r>
      <w:r w:rsidR="003779BF">
        <w:rPr>
          <w:rFonts w:ascii="Cambria" w:hAnsi="Cambria"/>
          <w:b/>
          <w:szCs w:val="24"/>
        </w:rPr>
        <w:t xml:space="preserve"> - </w:t>
      </w:r>
      <w:r w:rsidR="003779BF" w:rsidRPr="008935E5">
        <w:rPr>
          <w:b/>
          <w:szCs w:val="24"/>
        </w:rPr>
        <w:t>XII (12</w:t>
      </w:r>
      <w:r w:rsidR="003779BF" w:rsidRPr="003779BF">
        <w:rPr>
          <w:b/>
          <w:szCs w:val="24"/>
          <w:vertAlign w:val="superscript"/>
        </w:rPr>
        <w:t>th</w:t>
      </w:r>
      <w:r w:rsidR="003779BF">
        <w:rPr>
          <w:b/>
          <w:szCs w:val="24"/>
        </w:rPr>
        <w:t>)</w:t>
      </w:r>
    </w:p>
    <w:p w:rsidR="000B0A23" w:rsidRPr="003779BF" w:rsidRDefault="000B0A23" w:rsidP="003779BF">
      <w:pPr>
        <w:pStyle w:val="ListParagraph"/>
        <w:keepNext/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472A7D">
        <w:rPr>
          <w:rFonts w:ascii="Cambria" w:hAnsi="Cambria"/>
          <w:szCs w:val="24"/>
        </w:rPr>
        <w:t xml:space="preserve">Name of </w:t>
      </w:r>
      <w:r>
        <w:rPr>
          <w:rFonts w:ascii="Cambria" w:hAnsi="Cambria"/>
          <w:szCs w:val="24"/>
        </w:rPr>
        <w:t xml:space="preserve">Coucil - </w:t>
      </w:r>
      <w:r w:rsidR="003779BF">
        <w:rPr>
          <w:szCs w:val="24"/>
        </w:rPr>
        <w:t>Jharkhand Intermediate Education C</w:t>
      </w:r>
      <w:r w:rsidR="003779BF" w:rsidRPr="001F685A">
        <w:rPr>
          <w:szCs w:val="24"/>
        </w:rPr>
        <w:t>ouncil</w:t>
      </w:r>
      <w:r w:rsidR="002B7C97">
        <w:rPr>
          <w:szCs w:val="24"/>
        </w:rPr>
        <w:t>, India</w:t>
      </w:r>
    </w:p>
    <w:p w:rsidR="000B0A23" w:rsidRPr="00472A7D" w:rsidRDefault="000B0A23" w:rsidP="000B0A23">
      <w:pPr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Years</w:t>
      </w:r>
      <w:r w:rsidRPr="00472A7D">
        <w:rPr>
          <w:rFonts w:ascii="Cambria" w:hAnsi="Cambria"/>
          <w:szCs w:val="24"/>
        </w:rPr>
        <w:t xml:space="preserve"> of study</w:t>
      </w:r>
      <w:r>
        <w:rPr>
          <w:rFonts w:ascii="Cambria" w:hAnsi="Cambria"/>
          <w:szCs w:val="24"/>
        </w:rPr>
        <w:t xml:space="preserve"> </w:t>
      </w:r>
      <w:r w:rsidR="003779BF">
        <w:rPr>
          <w:rFonts w:ascii="Cambria" w:hAnsi="Cambria"/>
          <w:szCs w:val="24"/>
        </w:rPr>
        <w:t>–</w:t>
      </w:r>
      <w:r>
        <w:rPr>
          <w:rFonts w:ascii="Cambria" w:hAnsi="Cambria"/>
          <w:szCs w:val="24"/>
        </w:rPr>
        <w:t xml:space="preserve"> </w:t>
      </w:r>
      <w:r w:rsidR="003779BF">
        <w:rPr>
          <w:szCs w:val="24"/>
        </w:rPr>
        <w:t>1999-2001</w:t>
      </w:r>
    </w:p>
    <w:p w:rsidR="000B0A23" w:rsidRPr="00472A7D" w:rsidRDefault="000B0A23" w:rsidP="000B0A23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Area of research</w:t>
      </w:r>
      <w:r>
        <w:rPr>
          <w:rFonts w:ascii="Cambria" w:hAnsi="Cambria"/>
          <w:szCs w:val="24"/>
        </w:rPr>
        <w:t xml:space="preserve"> – </w:t>
      </w:r>
      <w:r w:rsidR="003779BF">
        <w:rPr>
          <w:rFonts w:ascii="Cambria" w:hAnsi="Cambria"/>
          <w:szCs w:val="24"/>
        </w:rPr>
        <w:t>Science</w:t>
      </w:r>
    </w:p>
    <w:p w:rsidR="00472A7D" w:rsidRDefault="00472A7D" w:rsidP="00472A7D">
      <w:pPr>
        <w:spacing w:after="0"/>
        <w:rPr>
          <w:rFonts w:ascii="Cambria" w:hAnsi="Cambria"/>
          <w:szCs w:val="24"/>
        </w:rPr>
      </w:pPr>
    </w:p>
    <w:p w:rsidR="003779BF" w:rsidRPr="003779BF" w:rsidRDefault="003779BF" w:rsidP="00472A7D">
      <w:pPr>
        <w:spacing w:after="0"/>
        <w:rPr>
          <w:rFonts w:ascii="Cambria" w:hAnsi="Cambria"/>
          <w:b/>
          <w:szCs w:val="24"/>
        </w:rPr>
      </w:pPr>
      <w:r w:rsidRPr="003779BF">
        <w:rPr>
          <w:rFonts w:ascii="Cambria" w:hAnsi="Cambria"/>
          <w:b/>
          <w:szCs w:val="24"/>
        </w:rPr>
        <w:t xml:space="preserve">School Education </w:t>
      </w:r>
      <w:r w:rsidRPr="003779BF">
        <w:rPr>
          <w:b/>
          <w:szCs w:val="24"/>
        </w:rPr>
        <w:t>X (10th)</w:t>
      </w:r>
    </w:p>
    <w:p w:rsidR="003779BF" w:rsidRPr="003779BF" w:rsidRDefault="003779BF" w:rsidP="003779BF">
      <w:pPr>
        <w:pStyle w:val="ListParagraph"/>
        <w:keepNext/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472A7D">
        <w:rPr>
          <w:rFonts w:ascii="Cambria" w:hAnsi="Cambria"/>
          <w:szCs w:val="24"/>
        </w:rPr>
        <w:t xml:space="preserve">Name of </w:t>
      </w:r>
      <w:r>
        <w:rPr>
          <w:rFonts w:ascii="Cambria" w:hAnsi="Cambria"/>
          <w:szCs w:val="24"/>
        </w:rPr>
        <w:t xml:space="preserve">Coucil - </w:t>
      </w:r>
      <w:r w:rsidRPr="0059782D">
        <w:rPr>
          <w:szCs w:val="24"/>
        </w:rPr>
        <w:t>Bihar School Examination Board</w:t>
      </w:r>
      <w:r w:rsidR="002B7C97">
        <w:rPr>
          <w:szCs w:val="24"/>
        </w:rPr>
        <w:t>, India</w:t>
      </w:r>
    </w:p>
    <w:p w:rsidR="003779BF" w:rsidRPr="00472A7D" w:rsidRDefault="003779BF" w:rsidP="003779BF">
      <w:pPr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Years</w:t>
      </w:r>
      <w:r w:rsidRPr="00472A7D">
        <w:rPr>
          <w:rFonts w:ascii="Cambria" w:hAnsi="Cambria"/>
          <w:szCs w:val="24"/>
        </w:rPr>
        <w:t xml:space="preserve"> of study</w:t>
      </w:r>
      <w:r>
        <w:rPr>
          <w:rFonts w:ascii="Cambria" w:hAnsi="Cambria"/>
          <w:szCs w:val="24"/>
        </w:rPr>
        <w:t xml:space="preserve"> – </w:t>
      </w:r>
      <w:r>
        <w:rPr>
          <w:szCs w:val="24"/>
        </w:rPr>
        <w:t>1998-1999</w:t>
      </w:r>
    </w:p>
    <w:p w:rsidR="003779BF" w:rsidRPr="00472A7D" w:rsidRDefault="003779BF" w:rsidP="003779BF">
      <w:pPr>
        <w:spacing w:after="0"/>
        <w:rPr>
          <w:rFonts w:ascii="Cambria" w:hAnsi="Cambria"/>
          <w:szCs w:val="24"/>
        </w:rPr>
      </w:pPr>
      <w:r w:rsidRPr="00472A7D">
        <w:rPr>
          <w:rFonts w:ascii="Cambria" w:hAnsi="Cambria"/>
          <w:szCs w:val="24"/>
        </w:rPr>
        <w:t>Area of research</w:t>
      </w:r>
      <w:r>
        <w:rPr>
          <w:rFonts w:ascii="Cambria" w:hAnsi="Cambria"/>
          <w:szCs w:val="24"/>
        </w:rPr>
        <w:t xml:space="preserve"> – Science</w:t>
      </w:r>
    </w:p>
    <w:p w:rsidR="003779BF" w:rsidRDefault="003779BF" w:rsidP="00472A7D">
      <w:pPr>
        <w:spacing w:after="0"/>
        <w:rPr>
          <w:rFonts w:ascii="Cambria" w:hAnsi="Cambria"/>
          <w:szCs w:val="24"/>
        </w:rPr>
      </w:pPr>
    </w:p>
    <w:p w:rsidR="00BD28F6" w:rsidRPr="00BA30A2" w:rsidRDefault="00BD28F6" w:rsidP="00BD28F6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  <w:r>
        <w:rPr>
          <w:rFonts w:ascii="Cambria" w:hAnsi="Cambria"/>
          <w:b/>
          <w:i/>
          <w:iCs/>
          <w:color w:val="548DD4"/>
          <w:sz w:val="28"/>
          <w:szCs w:val="28"/>
        </w:rPr>
        <w:t>Awards and Recognitions</w:t>
      </w:r>
    </w:p>
    <w:p w:rsidR="00BD28F6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Team of the Year 2006-07 – A part of the Team of the year 2006-07 of MindTree Ltd.</w:t>
      </w:r>
    </w:p>
    <w:p w:rsidR="00264F88" w:rsidRDefault="00264F88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Author and Editor of DevOps Community portal scmGalaxy.com</w:t>
      </w:r>
    </w:p>
    <w:p w:rsidR="00A86A5A" w:rsidRPr="00191ECE" w:rsidRDefault="00A86A5A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Lead developer of SurgeryPlanet.com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Spot Award 2007 – For Excellent work in Install and Packaging for the Link Manager Product in short span of time using Wise Package Studio.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Team Spot Award 2007 – To Setup and Configure the Complex Build and CM system in LSD consisting of 150+ project without having support from outgoing onsite team.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Team Spot Award 2008 – To Contribute in Styx Development and setup Wise Packaging system and delivered on time which was highly appreciated by clients.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Shining Star Awards 2008- To make the most successful Release ever happened in Symantec LSD team.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 xml:space="preserve">Osmosis 2008 Techworks Contest winner – To develop a Build system, Antares, A Build Management System. 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 xml:space="preserve">Outstanding KM Leads Awards 2009 – To setup knowledge Management Process/Practice across 240 MindTree Project. 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Author, Editor and Moderators of ScmGalaxy.com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Successfully transition SCM (CM, Build and Release) Training for Client’s team in London, UK in 2009.</w:t>
      </w:r>
    </w:p>
    <w:p w:rsidR="00BD28F6" w:rsidRPr="00191ECE" w:rsidRDefault="00BD28F6" w:rsidP="00191EC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  <w:r w:rsidRPr="00191ECE">
        <w:rPr>
          <w:rFonts w:ascii="Cambria" w:hAnsi="Cambria"/>
          <w:szCs w:val="24"/>
        </w:rPr>
        <w:t>Star of the Quarter  - 2013</w:t>
      </w:r>
    </w:p>
    <w:p w:rsidR="00BD28F6" w:rsidRPr="00472A7D" w:rsidRDefault="00BD28F6" w:rsidP="00472A7D">
      <w:pPr>
        <w:spacing w:after="0"/>
        <w:rPr>
          <w:rFonts w:ascii="Cambria" w:hAnsi="Cambria"/>
          <w:szCs w:val="24"/>
        </w:rPr>
      </w:pPr>
    </w:p>
    <w:p w:rsidR="00275AEB" w:rsidRPr="00661FCD" w:rsidRDefault="00275AEB" w:rsidP="00275AE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Cs w:val="24"/>
        </w:rPr>
      </w:pPr>
    </w:p>
    <w:p w:rsidR="004F62AD" w:rsidRDefault="004F62AD" w:rsidP="00BA30A2">
      <w:pPr>
        <w:spacing w:after="0"/>
        <w:rPr>
          <w:rFonts w:ascii="Cambria" w:hAnsi="Cambria"/>
          <w:b/>
          <w:i/>
          <w:iCs/>
          <w:color w:val="548DD4"/>
          <w:sz w:val="28"/>
          <w:szCs w:val="28"/>
        </w:rPr>
      </w:pPr>
    </w:p>
    <w:p w:rsidR="00584ED7" w:rsidRDefault="00584ED7" w:rsidP="00584ED7">
      <w:pPr>
        <w:pStyle w:val="ListParagraph"/>
        <w:widowControl w:val="0"/>
        <w:spacing w:after="0" w:line="240" w:lineRule="auto"/>
        <w:rPr>
          <w:rFonts w:ascii="Cambria" w:eastAsia="Times New Roman" w:hAnsi="Cambria"/>
          <w:i/>
          <w:iCs/>
          <w:color w:val="000000"/>
          <w:sz w:val="24"/>
          <w:szCs w:val="28"/>
        </w:rPr>
      </w:pPr>
    </w:p>
    <w:p w:rsidR="00436CAA" w:rsidRDefault="00436CAA" w:rsidP="00C72898">
      <w:pPr>
        <w:pStyle w:val="ListParagraph"/>
        <w:spacing w:after="0" w:line="240" w:lineRule="auto"/>
      </w:pPr>
    </w:p>
    <w:sectPr w:rsidR="00436CAA" w:rsidSect="00AE12F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35" w:rsidRDefault="00A06735" w:rsidP="00AE12F6">
      <w:pPr>
        <w:spacing w:after="0" w:line="240" w:lineRule="auto"/>
      </w:pPr>
      <w:r>
        <w:separator/>
      </w:r>
    </w:p>
  </w:endnote>
  <w:endnote w:type="continuationSeparator" w:id="1">
    <w:p w:rsidR="00A06735" w:rsidRDefault="00A06735" w:rsidP="00AE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35" w:rsidRDefault="00A06735" w:rsidP="00AE12F6">
      <w:pPr>
        <w:spacing w:after="0" w:line="240" w:lineRule="auto"/>
      </w:pPr>
      <w:r>
        <w:separator/>
      </w:r>
    </w:p>
  </w:footnote>
  <w:footnote w:type="continuationSeparator" w:id="1">
    <w:p w:rsidR="00A06735" w:rsidRDefault="00A06735" w:rsidP="00AE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7CE" w:rsidRDefault="007C17CE">
    <w:pPr>
      <w:pStyle w:val="Header"/>
    </w:pPr>
    <w:fldSimple w:instr=" PAGE   \* MERGEFORMAT ">
      <w:r w:rsidR="00AF0866">
        <w:rPr>
          <w:noProof/>
        </w:rPr>
        <w:t>2</w:t>
      </w:r>
    </w:fldSimple>
  </w:p>
  <w:p w:rsidR="007C17CE" w:rsidRDefault="007C17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67.25pt;height:78.1pt;visibility:visible" o:bullet="t">
        <v:imagedata r:id="rId1" o:title=""/>
      </v:shape>
    </w:pict>
  </w:numPicBullet>
  <w:abstractNum w:abstractNumId="0">
    <w:nsid w:val="FFFFFFFE"/>
    <w:multiLevelType w:val="singleLevel"/>
    <w:tmpl w:val="354628D8"/>
    <w:lvl w:ilvl="0">
      <w:numFmt w:val="bullet"/>
      <w:lvlText w:val="*"/>
      <w:lvlJc w:val="left"/>
    </w:lvl>
  </w:abstractNum>
  <w:abstractNum w:abstractNumId="1">
    <w:nsid w:val="04A555D4"/>
    <w:multiLevelType w:val="hybridMultilevel"/>
    <w:tmpl w:val="C7942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81ABE"/>
    <w:multiLevelType w:val="hybridMultilevel"/>
    <w:tmpl w:val="358A5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667AC"/>
    <w:multiLevelType w:val="hybridMultilevel"/>
    <w:tmpl w:val="1D3E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A70D2"/>
    <w:multiLevelType w:val="hybridMultilevel"/>
    <w:tmpl w:val="E458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F245F"/>
    <w:multiLevelType w:val="hybridMultilevel"/>
    <w:tmpl w:val="12AC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43153"/>
    <w:multiLevelType w:val="hybridMultilevel"/>
    <w:tmpl w:val="B2FAADFC"/>
    <w:lvl w:ilvl="0" w:tplc="AD44742A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96141"/>
    <w:multiLevelType w:val="hybridMultilevel"/>
    <w:tmpl w:val="2AA42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31254"/>
    <w:multiLevelType w:val="hybridMultilevel"/>
    <w:tmpl w:val="C866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905AE"/>
    <w:multiLevelType w:val="hybridMultilevel"/>
    <w:tmpl w:val="1D80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36DE0"/>
    <w:multiLevelType w:val="hybridMultilevel"/>
    <w:tmpl w:val="185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56C1B"/>
    <w:multiLevelType w:val="hybridMultilevel"/>
    <w:tmpl w:val="1EBEC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9C5CB3"/>
    <w:multiLevelType w:val="hybridMultilevel"/>
    <w:tmpl w:val="FB800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93319"/>
    <w:multiLevelType w:val="hybridMultilevel"/>
    <w:tmpl w:val="2CE6F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8028F"/>
    <w:multiLevelType w:val="hybridMultilevel"/>
    <w:tmpl w:val="C6C2AF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511"/>
    <w:multiLevelType w:val="hybridMultilevel"/>
    <w:tmpl w:val="BA4A1E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757F0"/>
    <w:multiLevelType w:val="hybridMultilevel"/>
    <w:tmpl w:val="C5E8F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E61EA7"/>
    <w:multiLevelType w:val="hybridMultilevel"/>
    <w:tmpl w:val="48B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4364F0"/>
    <w:multiLevelType w:val="multilevel"/>
    <w:tmpl w:val="251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CD1157"/>
    <w:multiLevelType w:val="hybridMultilevel"/>
    <w:tmpl w:val="B130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986A19"/>
    <w:multiLevelType w:val="hybridMultilevel"/>
    <w:tmpl w:val="2CEA8770"/>
    <w:lvl w:ilvl="0" w:tplc="4288D7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02C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A4DD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F41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867A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96C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B6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2071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1AD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7"/>
  </w:num>
  <w:num w:numId="5">
    <w:abstractNumId w:val="13"/>
  </w:num>
  <w:num w:numId="6">
    <w:abstractNumId w:val="15"/>
  </w:num>
  <w:num w:numId="7">
    <w:abstractNumId w:val="11"/>
  </w:num>
  <w:num w:numId="8">
    <w:abstractNumId w:val="12"/>
  </w:num>
  <w:num w:numId="9">
    <w:abstractNumId w:val="1"/>
  </w:num>
  <w:num w:numId="10">
    <w:abstractNumId w:val="16"/>
  </w:num>
  <w:num w:numId="11">
    <w:abstractNumId w:val="5"/>
  </w:num>
  <w:num w:numId="12">
    <w:abstractNumId w:val="19"/>
  </w:num>
  <w:num w:numId="13">
    <w:abstractNumId w:val="9"/>
  </w:num>
  <w:num w:numId="14">
    <w:abstractNumId w:val="10"/>
  </w:num>
  <w:num w:numId="15">
    <w:abstractNumId w:val="4"/>
  </w:num>
  <w:num w:numId="16">
    <w:abstractNumId w:val="20"/>
  </w:num>
  <w:num w:numId="17">
    <w:abstractNumId w:val="6"/>
  </w:num>
  <w:num w:numId="18">
    <w:abstractNumId w:val="18"/>
  </w:num>
  <w:num w:numId="19">
    <w:abstractNumId w:val="8"/>
  </w:num>
  <w:num w:numId="20">
    <w:abstractNumId w:val="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3074" style="mso-position-horizontal-relative:margin;mso-position-vertical-relative:margin;mso-width-relative:margin;mso-height-relative:margin" o:allowincell="f" fill="f" fillcolor="none [3204]" stroke="f">
      <v:fill color="none [3204]" on="f"/>
      <v:stroke on="f"/>
      <v:imagedata embosscolor="shadow add(51)"/>
      <v:shadow type="emboss" color="lineOrFill darken(153)" color2="shadow add(102)" offset="1pt,1pt"/>
      <v:textbox inset=",7.2pt,,7.2pt"/>
    </o:shapedefaults>
  </w:hdrShapeDefaults>
  <w:footnotePr>
    <w:footnote w:id="0"/>
    <w:footnote w:id="1"/>
  </w:footnotePr>
  <w:endnotePr>
    <w:endnote w:id="0"/>
    <w:endnote w:id="1"/>
  </w:endnotePr>
  <w:compat/>
  <w:rsids>
    <w:rsidRoot w:val="009E51A2"/>
    <w:rsid w:val="00001103"/>
    <w:rsid w:val="00002207"/>
    <w:rsid w:val="0000377B"/>
    <w:rsid w:val="00007737"/>
    <w:rsid w:val="00011129"/>
    <w:rsid w:val="00011698"/>
    <w:rsid w:val="00011EDC"/>
    <w:rsid w:val="00013921"/>
    <w:rsid w:val="00021F0A"/>
    <w:rsid w:val="00023812"/>
    <w:rsid w:val="0002758C"/>
    <w:rsid w:val="0003223E"/>
    <w:rsid w:val="00032FE5"/>
    <w:rsid w:val="00034130"/>
    <w:rsid w:val="00035824"/>
    <w:rsid w:val="00035D1B"/>
    <w:rsid w:val="00045224"/>
    <w:rsid w:val="00050553"/>
    <w:rsid w:val="00053097"/>
    <w:rsid w:val="00053371"/>
    <w:rsid w:val="00054844"/>
    <w:rsid w:val="00055191"/>
    <w:rsid w:val="00055DBE"/>
    <w:rsid w:val="00057614"/>
    <w:rsid w:val="00062ACF"/>
    <w:rsid w:val="00066F73"/>
    <w:rsid w:val="000672B7"/>
    <w:rsid w:val="000712E4"/>
    <w:rsid w:val="00072370"/>
    <w:rsid w:val="000729A0"/>
    <w:rsid w:val="00072CD6"/>
    <w:rsid w:val="00072CEC"/>
    <w:rsid w:val="00073016"/>
    <w:rsid w:val="0007376A"/>
    <w:rsid w:val="000737C4"/>
    <w:rsid w:val="000768D0"/>
    <w:rsid w:val="00076B56"/>
    <w:rsid w:val="00076BB0"/>
    <w:rsid w:val="000774B4"/>
    <w:rsid w:val="0008328F"/>
    <w:rsid w:val="00083BFC"/>
    <w:rsid w:val="00087D39"/>
    <w:rsid w:val="00090546"/>
    <w:rsid w:val="00090F2F"/>
    <w:rsid w:val="00094186"/>
    <w:rsid w:val="0009479B"/>
    <w:rsid w:val="000950B2"/>
    <w:rsid w:val="000A0F29"/>
    <w:rsid w:val="000A170C"/>
    <w:rsid w:val="000A3A6E"/>
    <w:rsid w:val="000A42D8"/>
    <w:rsid w:val="000A7057"/>
    <w:rsid w:val="000A7B53"/>
    <w:rsid w:val="000B0A23"/>
    <w:rsid w:val="000B0ED0"/>
    <w:rsid w:val="000B13B6"/>
    <w:rsid w:val="000B1F97"/>
    <w:rsid w:val="000B35A7"/>
    <w:rsid w:val="000B36FD"/>
    <w:rsid w:val="000B48DB"/>
    <w:rsid w:val="000B5AB6"/>
    <w:rsid w:val="000B5BCA"/>
    <w:rsid w:val="000B5E69"/>
    <w:rsid w:val="000C0864"/>
    <w:rsid w:val="000C1242"/>
    <w:rsid w:val="000C2023"/>
    <w:rsid w:val="000C2210"/>
    <w:rsid w:val="000C3B03"/>
    <w:rsid w:val="000C422E"/>
    <w:rsid w:val="000C75D6"/>
    <w:rsid w:val="000D0471"/>
    <w:rsid w:val="000D436E"/>
    <w:rsid w:val="000D5D82"/>
    <w:rsid w:val="000D6EEA"/>
    <w:rsid w:val="000D7801"/>
    <w:rsid w:val="000D79AF"/>
    <w:rsid w:val="000E0A81"/>
    <w:rsid w:val="000E458B"/>
    <w:rsid w:val="000E57DC"/>
    <w:rsid w:val="000F0A74"/>
    <w:rsid w:val="000F303A"/>
    <w:rsid w:val="000F3337"/>
    <w:rsid w:val="000F38A3"/>
    <w:rsid w:val="000F545F"/>
    <w:rsid w:val="000F5772"/>
    <w:rsid w:val="000F6DC6"/>
    <w:rsid w:val="000F76AF"/>
    <w:rsid w:val="00100CE3"/>
    <w:rsid w:val="00100F26"/>
    <w:rsid w:val="00102223"/>
    <w:rsid w:val="00103045"/>
    <w:rsid w:val="00104565"/>
    <w:rsid w:val="001078A2"/>
    <w:rsid w:val="00110692"/>
    <w:rsid w:val="001125EC"/>
    <w:rsid w:val="00112A50"/>
    <w:rsid w:val="00113596"/>
    <w:rsid w:val="0011432F"/>
    <w:rsid w:val="00114FA4"/>
    <w:rsid w:val="001150B4"/>
    <w:rsid w:val="00115144"/>
    <w:rsid w:val="00117969"/>
    <w:rsid w:val="001179DA"/>
    <w:rsid w:val="001229B3"/>
    <w:rsid w:val="00126A4A"/>
    <w:rsid w:val="001326CA"/>
    <w:rsid w:val="00132D6C"/>
    <w:rsid w:val="0013313D"/>
    <w:rsid w:val="001342ED"/>
    <w:rsid w:val="001342F7"/>
    <w:rsid w:val="00135E1A"/>
    <w:rsid w:val="00137C81"/>
    <w:rsid w:val="001408C9"/>
    <w:rsid w:val="00142C60"/>
    <w:rsid w:val="00145E68"/>
    <w:rsid w:val="00147D45"/>
    <w:rsid w:val="00152512"/>
    <w:rsid w:val="00152E0F"/>
    <w:rsid w:val="0015358E"/>
    <w:rsid w:val="00155F9C"/>
    <w:rsid w:val="00157FDB"/>
    <w:rsid w:val="00165AAE"/>
    <w:rsid w:val="0017070D"/>
    <w:rsid w:val="001805A4"/>
    <w:rsid w:val="00181C7F"/>
    <w:rsid w:val="00181EAE"/>
    <w:rsid w:val="00182C3C"/>
    <w:rsid w:val="00184679"/>
    <w:rsid w:val="00184FF3"/>
    <w:rsid w:val="00187118"/>
    <w:rsid w:val="00187B5C"/>
    <w:rsid w:val="0019123E"/>
    <w:rsid w:val="00191ECE"/>
    <w:rsid w:val="0019298D"/>
    <w:rsid w:val="00192DA3"/>
    <w:rsid w:val="001964B6"/>
    <w:rsid w:val="001A0A27"/>
    <w:rsid w:val="001A1856"/>
    <w:rsid w:val="001A26D7"/>
    <w:rsid w:val="001A3536"/>
    <w:rsid w:val="001A38F3"/>
    <w:rsid w:val="001A4317"/>
    <w:rsid w:val="001A5F4D"/>
    <w:rsid w:val="001B0F64"/>
    <w:rsid w:val="001B10FE"/>
    <w:rsid w:val="001B1125"/>
    <w:rsid w:val="001B1FF2"/>
    <w:rsid w:val="001B2E90"/>
    <w:rsid w:val="001B3057"/>
    <w:rsid w:val="001B4C6D"/>
    <w:rsid w:val="001B5204"/>
    <w:rsid w:val="001B5461"/>
    <w:rsid w:val="001B575E"/>
    <w:rsid w:val="001B6788"/>
    <w:rsid w:val="001C13B6"/>
    <w:rsid w:val="001C20BF"/>
    <w:rsid w:val="001C30DB"/>
    <w:rsid w:val="001D183D"/>
    <w:rsid w:val="001D2F40"/>
    <w:rsid w:val="001D4413"/>
    <w:rsid w:val="001D6B1B"/>
    <w:rsid w:val="001D723A"/>
    <w:rsid w:val="001E156D"/>
    <w:rsid w:val="001E1EBA"/>
    <w:rsid w:val="001E2098"/>
    <w:rsid w:val="001E27A4"/>
    <w:rsid w:val="001E5479"/>
    <w:rsid w:val="001E6091"/>
    <w:rsid w:val="001E67EF"/>
    <w:rsid w:val="001F1B5B"/>
    <w:rsid w:val="001F685A"/>
    <w:rsid w:val="001F7C17"/>
    <w:rsid w:val="00201421"/>
    <w:rsid w:val="0020338E"/>
    <w:rsid w:val="00204B6C"/>
    <w:rsid w:val="0020661A"/>
    <w:rsid w:val="00210346"/>
    <w:rsid w:val="002114F7"/>
    <w:rsid w:val="0021507B"/>
    <w:rsid w:val="002163A5"/>
    <w:rsid w:val="00216EC3"/>
    <w:rsid w:val="00221F68"/>
    <w:rsid w:val="002233F5"/>
    <w:rsid w:val="002240E7"/>
    <w:rsid w:val="00224790"/>
    <w:rsid w:val="002349D9"/>
    <w:rsid w:val="0023602A"/>
    <w:rsid w:val="002372C1"/>
    <w:rsid w:val="002417EA"/>
    <w:rsid w:val="002436EA"/>
    <w:rsid w:val="002451DE"/>
    <w:rsid w:val="00245833"/>
    <w:rsid w:val="002459B1"/>
    <w:rsid w:val="00245A2E"/>
    <w:rsid w:val="00246AEA"/>
    <w:rsid w:val="0025068D"/>
    <w:rsid w:val="00255012"/>
    <w:rsid w:val="002551C9"/>
    <w:rsid w:val="00256DD2"/>
    <w:rsid w:val="00264F88"/>
    <w:rsid w:val="00270911"/>
    <w:rsid w:val="00270EE2"/>
    <w:rsid w:val="00275143"/>
    <w:rsid w:val="00275AEB"/>
    <w:rsid w:val="00276D74"/>
    <w:rsid w:val="0027773C"/>
    <w:rsid w:val="002811A7"/>
    <w:rsid w:val="00283F09"/>
    <w:rsid w:val="002842A4"/>
    <w:rsid w:val="002869DC"/>
    <w:rsid w:val="00287608"/>
    <w:rsid w:val="002907B6"/>
    <w:rsid w:val="00293A25"/>
    <w:rsid w:val="00295670"/>
    <w:rsid w:val="00296289"/>
    <w:rsid w:val="00297531"/>
    <w:rsid w:val="00297716"/>
    <w:rsid w:val="002A16CD"/>
    <w:rsid w:val="002A180C"/>
    <w:rsid w:val="002A1856"/>
    <w:rsid w:val="002A333A"/>
    <w:rsid w:val="002A3994"/>
    <w:rsid w:val="002A59A0"/>
    <w:rsid w:val="002A7078"/>
    <w:rsid w:val="002A74E6"/>
    <w:rsid w:val="002A7577"/>
    <w:rsid w:val="002B3298"/>
    <w:rsid w:val="002B57F1"/>
    <w:rsid w:val="002B7C97"/>
    <w:rsid w:val="002C14E6"/>
    <w:rsid w:val="002C396A"/>
    <w:rsid w:val="002C3AB3"/>
    <w:rsid w:val="002C3C0B"/>
    <w:rsid w:val="002C49C3"/>
    <w:rsid w:val="002C7F3A"/>
    <w:rsid w:val="002C7FBC"/>
    <w:rsid w:val="002D0C6C"/>
    <w:rsid w:val="002D2387"/>
    <w:rsid w:val="002D26FF"/>
    <w:rsid w:val="002D4EB3"/>
    <w:rsid w:val="002D51B7"/>
    <w:rsid w:val="002D51BC"/>
    <w:rsid w:val="002D5479"/>
    <w:rsid w:val="002D5FAF"/>
    <w:rsid w:val="002D6F23"/>
    <w:rsid w:val="002E21CD"/>
    <w:rsid w:val="002E2605"/>
    <w:rsid w:val="002E4086"/>
    <w:rsid w:val="002E4C33"/>
    <w:rsid w:val="002E576F"/>
    <w:rsid w:val="002E7D4B"/>
    <w:rsid w:val="002F155F"/>
    <w:rsid w:val="002F3628"/>
    <w:rsid w:val="002F4582"/>
    <w:rsid w:val="00301A9B"/>
    <w:rsid w:val="003023F5"/>
    <w:rsid w:val="003112EB"/>
    <w:rsid w:val="0031528D"/>
    <w:rsid w:val="00317C3A"/>
    <w:rsid w:val="0032290D"/>
    <w:rsid w:val="0032398D"/>
    <w:rsid w:val="00326D81"/>
    <w:rsid w:val="003310A0"/>
    <w:rsid w:val="00334055"/>
    <w:rsid w:val="0033416E"/>
    <w:rsid w:val="0033465F"/>
    <w:rsid w:val="0033475D"/>
    <w:rsid w:val="003403ED"/>
    <w:rsid w:val="00342A46"/>
    <w:rsid w:val="00342FC6"/>
    <w:rsid w:val="00343375"/>
    <w:rsid w:val="00343663"/>
    <w:rsid w:val="00344F3B"/>
    <w:rsid w:val="00346C31"/>
    <w:rsid w:val="00346DB5"/>
    <w:rsid w:val="00351278"/>
    <w:rsid w:val="0035207D"/>
    <w:rsid w:val="00353DA4"/>
    <w:rsid w:val="00356B08"/>
    <w:rsid w:val="00356F8F"/>
    <w:rsid w:val="00357880"/>
    <w:rsid w:val="00357BB9"/>
    <w:rsid w:val="00361410"/>
    <w:rsid w:val="003623B8"/>
    <w:rsid w:val="00362DC0"/>
    <w:rsid w:val="003662B3"/>
    <w:rsid w:val="00367209"/>
    <w:rsid w:val="00371E22"/>
    <w:rsid w:val="00371E71"/>
    <w:rsid w:val="00373926"/>
    <w:rsid w:val="003758D2"/>
    <w:rsid w:val="003779BF"/>
    <w:rsid w:val="00380575"/>
    <w:rsid w:val="0038149E"/>
    <w:rsid w:val="00383158"/>
    <w:rsid w:val="003856D9"/>
    <w:rsid w:val="00385795"/>
    <w:rsid w:val="00386897"/>
    <w:rsid w:val="0039084A"/>
    <w:rsid w:val="00391FF3"/>
    <w:rsid w:val="00392312"/>
    <w:rsid w:val="003A11D1"/>
    <w:rsid w:val="003A78C7"/>
    <w:rsid w:val="003B0BCB"/>
    <w:rsid w:val="003B1C78"/>
    <w:rsid w:val="003B22B9"/>
    <w:rsid w:val="003B4E70"/>
    <w:rsid w:val="003B6D61"/>
    <w:rsid w:val="003C178C"/>
    <w:rsid w:val="003C36E3"/>
    <w:rsid w:val="003C426F"/>
    <w:rsid w:val="003D2ADB"/>
    <w:rsid w:val="003D6376"/>
    <w:rsid w:val="003D6A04"/>
    <w:rsid w:val="003D6EEB"/>
    <w:rsid w:val="003D7C8D"/>
    <w:rsid w:val="003E21AC"/>
    <w:rsid w:val="003E449D"/>
    <w:rsid w:val="003E500C"/>
    <w:rsid w:val="003E71F8"/>
    <w:rsid w:val="003F17B3"/>
    <w:rsid w:val="003F61D0"/>
    <w:rsid w:val="003F6396"/>
    <w:rsid w:val="003F6C19"/>
    <w:rsid w:val="00403269"/>
    <w:rsid w:val="00403EBD"/>
    <w:rsid w:val="004075E5"/>
    <w:rsid w:val="00410037"/>
    <w:rsid w:val="00412BBA"/>
    <w:rsid w:val="004136E7"/>
    <w:rsid w:val="0041622C"/>
    <w:rsid w:val="00421DD9"/>
    <w:rsid w:val="00422B4B"/>
    <w:rsid w:val="00423962"/>
    <w:rsid w:val="00424D7A"/>
    <w:rsid w:val="004359E0"/>
    <w:rsid w:val="00435AAD"/>
    <w:rsid w:val="00436CAA"/>
    <w:rsid w:val="0043719B"/>
    <w:rsid w:val="00441C5E"/>
    <w:rsid w:val="004420E9"/>
    <w:rsid w:val="004429FE"/>
    <w:rsid w:val="00443232"/>
    <w:rsid w:val="00445654"/>
    <w:rsid w:val="00452BCE"/>
    <w:rsid w:val="00461E77"/>
    <w:rsid w:val="004620C6"/>
    <w:rsid w:val="00466719"/>
    <w:rsid w:val="00471E05"/>
    <w:rsid w:val="00472A7D"/>
    <w:rsid w:val="004743F7"/>
    <w:rsid w:val="0047443F"/>
    <w:rsid w:val="00475E6E"/>
    <w:rsid w:val="00476134"/>
    <w:rsid w:val="00477B92"/>
    <w:rsid w:val="00480E6E"/>
    <w:rsid w:val="00481BCB"/>
    <w:rsid w:val="0048341F"/>
    <w:rsid w:val="00484617"/>
    <w:rsid w:val="0048579B"/>
    <w:rsid w:val="004857F5"/>
    <w:rsid w:val="004901F8"/>
    <w:rsid w:val="00491BFB"/>
    <w:rsid w:val="00497816"/>
    <w:rsid w:val="004A00D0"/>
    <w:rsid w:val="004A04B7"/>
    <w:rsid w:val="004A3F55"/>
    <w:rsid w:val="004A3F8B"/>
    <w:rsid w:val="004A70CC"/>
    <w:rsid w:val="004A74E1"/>
    <w:rsid w:val="004A77B1"/>
    <w:rsid w:val="004B14DD"/>
    <w:rsid w:val="004B40FC"/>
    <w:rsid w:val="004B5B0B"/>
    <w:rsid w:val="004B77B3"/>
    <w:rsid w:val="004C0D01"/>
    <w:rsid w:val="004C15E6"/>
    <w:rsid w:val="004C3B62"/>
    <w:rsid w:val="004C46FA"/>
    <w:rsid w:val="004C48EC"/>
    <w:rsid w:val="004D25F5"/>
    <w:rsid w:val="004D3FB9"/>
    <w:rsid w:val="004D52BF"/>
    <w:rsid w:val="004D654E"/>
    <w:rsid w:val="004E6C06"/>
    <w:rsid w:val="004F1A7C"/>
    <w:rsid w:val="004F2AFE"/>
    <w:rsid w:val="004F3A8C"/>
    <w:rsid w:val="004F62AD"/>
    <w:rsid w:val="004F732C"/>
    <w:rsid w:val="004F7716"/>
    <w:rsid w:val="004F7DDB"/>
    <w:rsid w:val="00510013"/>
    <w:rsid w:val="00511481"/>
    <w:rsid w:val="00512581"/>
    <w:rsid w:val="0051266D"/>
    <w:rsid w:val="00512C8A"/>
    <w:rsid w:val="00513D8C"/>
    <w:rsid w:val="005153C3"/>
    <w:rsid w:val="00517A43"/>
    <w:rsid w:val="00517B2E"/>
    <w:rsid w:val="00520B05"/>
    <w:rsid w:val="005214E7"/>
    <w:rsid w:val="005222C8"/>
    <w:rsid w:val="00523931"/>
    <w:rsid w:val="00525066"/>
    <w:rsid w:val="00526197"/>
    <w:rsid w:val="00526357"/>
    <w:rsid w:val="00527E31"/>
    <w:rsid w:val="00530A04"/>
    <w:rsid w:val="00535C47"/>
    <w:rsid w:val="00540EC5"/>
    <w:rsid w:val="00540FDD"/>
    <w:rsid w:val="005442BA"/>
    <w:rsid w:val="005453F6"/>
    <w:rsid w:val="005459DC"/>
    <w:rsid w:val="00545D84"/>
    <w:rsid w:val="00546615"/>
    <w:rsid w:val="00546FF7"/>
    <w:rsid w:val="005501E3"/>
    <w:rsid w:val="0055227C"/>
    <w:rsid w:val="00553256"/>
    <w:rsid w:val="0055341F"/>
    <w:rsid w:val="00555BE3"/>
    <w:rsid w:val="00556B48"/>
    <w:rsid w:val="00556E43"/>
    <w:rsid w:val="00563904"/>
    <w:rsid w:val="005643B9"/>
    <w:rsid w:val="00565A43"/>
    <w:rsid w:val="005668F1"/>
    <w:rsid w:val="0056701E"/>
    <w:rsid w:val="00567EB9"/>
    <w:rsid w:val="00572822"/>
    <w:rsid w:val="00574D6F"/>
    <w:rsid w:val="00576BF4"/>
    <w:rsid w:val="00577DB9"/>
    <w:rsid w:val="00581A20"/>
    <w:rsid w:val="00584ED7"/>
    <w:rsid w:val="0058711B"/>
    <w:rsid w:val="005901E6"/>
    <w:rsid w:val="005921FA"/>
    <w:rsid w:val="00594394"/>
    <w:rsid w:val="00594784"/>
    <w:rsid w:val="00594AE6"/>
    <w:rsid w:val="00596953"/>
    <w:rsid w:val="00596D14"/>
    <w:rsid w:val="0059782D"/>
    <w:rsid w:val="005A1655"/>
    <w:rsid w:val="005A1EDF"/>
    <w:rsid w:val="005A37A0"/>
    <w:rsid w:val="005B1414"/>
    <w:rsid w:val="005B1B54"/>
    <w:rsid w:val="005B56C7"/>
    <w:rsid w:val="005B6590"/>
    <w:rsid w:val="005B65C3"/>
    <w:rsid w:val="005C4CD7"/>
    <w:rsid w:val="005C5C83"/>
    <w:rsid w:val="005D06D9"/>
    <w:rsid w:val="005D07B5"/>
    <w:rsid w:val="005D1887"/>
    <w:rsid w:val="005D1C72"/>
    <w:rsid w:val="005D2D53"/>
    <w:rsid w:val="005D5E57"/>
    <w:rsid w:val="005D67AB"/>
    <w:rsid w:val="005E0557"/>
    <w:rsid w:val="005E1FAC"/>
    <w:rsid w:val="005E3D72"/>
    <w:rsid w:val="005E634F"/>
    <w:rsid w:val="005F1617"/>
    <w:rsid w:val="005F1A81"/>
    <w:rsid w:val="005F3C5D"/>
    <w:rsid w:val="005F4465"/>
    <w:rsid w:val="005F78B9"/>
    <w:rsid w:val="006009C8"/>
    <w:rsid w:val="00601414"/>
    <w:rsid w:val="00602C7C"/>
    <w:rsid w:val="00603A4A"/>
    <w:rsid w:val="00604A17"/>
    <w:rsid w:val="00604AA2"/>
    <w:rsid w:val="0060586C"/>
    <w:rsid w:val="006062E6"/>
    <w:rsid w:val="006071BE"/>
    <w:rsid w:val="00611C4D"/>
    <w:rsid w:val="00614573"/>
    <w:rsid w:val="0061486A"/>
    <w:rsid w:val="00614881"/>
    <w:rsid w:val="00614A85"/>
    <w:rsid w:val="00617AFB"/>
    <w:rsid w:val="00622B8A"/>
    <w:rsid w:val="00623042"/>
    <w:rsid w:val="006319CA"/>
    <w:rsid w:val="00632874"/>
    <w:rsid w:val="00637528"/>
    <w:rsid w:val="00637FBE"/>
    <w:rsid w:val="0064255B"/>
    <w:rsid w:val="00644880"/>
    <w:rsid w:val="00644BD9"/>
    <w:rsid w:val="0064671E"/>
    <w:rsid w:val="006502B1"/>
    <w:rsid w:val="00653EFC"/>
    <w:rsid w:val="00655D54"/>
    <w:rsid w:val="0065675C"/>
    <w:rsid w:val="00660958"/>
    <w:rsid w:val="006609E6"/>
    <w:rsid w:val="00661FCD"/>
    <w:rsid w:val="00661FED"/>
    <w:rsid w:val="006628E4"/>
    <w:rsid w:val="00663539"/>
    <w:rsid w:val="00663565"/>
    <w:rsid w:val="006664C0"/>
    <w:rsid w:val="00666614"/>
    <w:rsid w:val="00670CC2"/>
    <w:rsid w:val="00670F20"/>
    <w:rsid w:val="00670F45"/>
    <w:rsid w:val="00671844"/>
    <w:rsid w:val="00672A67"/>
    <w:rsid w:val="00672FB4"/>
    <w:rsid w:val="00676B20"/>
    <w:rsid w:val="00677062"/>
    <w:rsid w:val="0068440F"/>
    <w:rsid w:val="00685A63"/>
    <w:rsid w:val="0069018F"/>
    <w:rsid w:val="00694F55"/>
    <w:rsid w:val="006966D9"/>
    <w:rsid w:val="0069746D"/>
    <w:rsid w:val="006A0E69"/>
    <w:rsid w:val="006A100B"/>
    <w:rsid w:val="006A2B95"/>
    <w:rsid w:val="006A5662"/>
    <w:rsid w:val="006A7D77"/>
    <w:rsid w:val="006B7371"/>
    <w:rsid w:val="006C0F5B"/>
    <w:rsid w:val="006C1E5F"/>
    <w:rsid w:val="006C3A8D"/>
    <w:rsid w:val="006C450A"/>
    <w:rsid w:val="006C4A7A"/>
    <w:rsid w:val="006C6BED"/>
    <w:rsid w:val="006C6FAA"/>
    <w:rsid w:val="006D0840"/>
    <w:rsid w:val="006D0F82"/>
    <w:rsid w:val="006D196B"/>
    <w:rsid w:val="006D29F4"/>
    <w:rsid w:val="006D32DB"/>
    <w:rsid w:val="006D3E67"/>
    <w:rsid w:val="006D76E4"/>
    <w:rsid w:val="006E030A"/>
    <w:rsid w:val="006E1BF1"/>
    <w:rsid w:val="006E21DE"/>
    <w:rsid w:val="006F379F"/>
    <w:rsid w:val="00700F3C"/>
    <w:rsid w:val="007072F9"/>
    <w:rsid w:val="007073CB"/>
    <w:rsid w:val="007075C5"/>
    <w:rsid w:val="00707C5C"/>
    <w:rsid w:val="00713A2B"/>
    <w:rsid w:val="0071469A"/>
    <w:rsid w:val="007163F1"/>
    <w:rsid w:val="00716C37"/>
    <w:rsid w:val="00720763"/>
    <w:rsid w:val="00720CEB"/>
    <w:rsid w:val="00722F11"/>
    <w:rsid w:val="007237A3"/>
    <w:rsid w:val="007238B3"/>
    <w:rsid w:val="00724E86"/>
    <w:rsid w:val="00727E5A"/>
    <w:rsid w:val="0073152D"/>
    <w:rsid w:val="0073268E"/>
    <w:rsid w:val="00732C23"/>
    <w:rsid w:val="007333FF"/>
    <w:rsid w:val="007339CD"/>
    <w:rsid w:val="0073460B"/>
    <w:rsid w:val="00735107"/>
    <w:rsid w:val="00741D9D"/>
    <w:rsid w:val="007436B1"/>
    <w:rsid w:val="007453EB"/>
    <w:rsid w:val="00753892"/>
    <w:rsid w:val="00757389"/>
    <w:rsid w:val="00757587"/>
    <w:rsid w:val="00757ECF"/>
    <w:rsid w:val="0076146B"/>
    <w:rsid w:val="00761B8F"/>
    <w:rsid w:val="0076216D"/>
    <w:rsid w:val="00765AB9"/>
    <w:rsid w:val="00766002"/>
    <w:rsid w:val="007669C5"/>
    <w:rsid w:val="007707B6"/>
    <w:rsid w:val="00771B99"/>
    <w:rsid w:val="007720DC"/>
    <w:rsid w:val="00772156"/>
    <w:rsid w:val="00772706"/>
    <w:rsid w:val="007742C9"/>
    <w:rsid w:val="007764F9"/>
    <w:rsid w:val="00777532"/>
    <w:rsid w:val="00777601"/>
    <w:rsid w:val="007820BD"/>
    <w:rsid w:val="00782490"/>
    <w:rsid w:val="00782ECF"/>
    <w:rsid w:val="007838F6"/>
    <w:rsid w:val="0078483F"/>
    <w:rsid w:val="007863B0"/>
    <w:rsid w:val="00790B69"/>
    <w:rsid w:val="00791538"/>
    <w:rsid w:val="00791F7B"/>
    <w:rsid w:val="00793B4A"/>
    <w:rsid w:val="00793E11"/>
    <w:rsid w:val="00794336"/>
    <w:rsid w:val="00794424"/>
    <w:rsid w:val="007953C9"/>
    <w:rsid w:val="0079640C"/>
    <w:rsid w:val="00796F9E"/>
    <w:rsid w:val="007A3392"/>
    <w:rsid w:val="007A4F31"/>
    <w:rsid w:val="007A5585"/>
    <w:rsid w:val="007A79DE"/>
    <w:rsid w:val="007A7E3A"/>
    <w:rsid w:val="007B5982"/>
    <w:rsid w:val="007B78F1"/>
    <w:rsid w:val="007C06F4"/>
    <w:rsid w:val="007C17CE"/>
    <w:rsid w:val="007C1D5E"/>
    <w:rsid w:val="007C2633"/>
    <w:rsid w:val="007C44A0"/>
    <w:rsid w:val="007C4991"/>
    <w:rsid w:val="007D7F89"/>
    <w:rsid w:val="007E2749"/>
    <w:rsid w:val="007E410F"/>
    <w:rsid w:val="007E448A"/>
    <w:rsid w:val="007E6434"/>
    <w:rsid w:val="007E6FFF"/>
    <w:rsid w:val="007F034F"/>
    <w:rsid w:val="007F0678"/>
    <w:rsid w:val="007F0D5E"/>
    <w:rsid w:val="007F3F08"/>
    <w:rsid w:val="007F4073"/>
    <w:rsid w:val="007F4445"/>
    <w:rsid w:val="007F5ED6"/>
    <w:rsid w:val="007F6F3E"/>
    <w:rsid w:val="007F7096"/>
    <w:rsid w:val="008055B8"/>
    <w:rsid w:val="008065DD"/>
    <w:rsid w:val="00806678"/>
    <w:rsid w:val="00806ECC"/>
    <w:rsid w:val="00810C95"/>
    <w:rsid w:val="008121F6"/>
    <w:rsid w:val="008128D9"/>
    <w:rsid w:val="0081632C"/>
    <w:rsid w:val="00817C06"/>
    <w:rsid w:val="00817EBA"/>
    <w:rsid w:val="0082025A"/>
    <w:rsid w:val="00822060"/>
    <w:rsid w:val="00822A9F"/>
    <w:rsid w:val="00825377"/>
    <w:rsid w:val="00826158"/>
    <w:rsid w:val="00826B8B"/>
    <w:rsid w:val="008279BC"/>
    <w:rsid w:val="00831616"/>
    <w:rsid w:val="0083217E"/>
    <w:rsid w:val="0083233B"/>
    <w:rsid w:val="00832780"/>
    <w:rsid w:val="00833924"/>
    <w:rsid w:val="0083680A"/>
    <w:rsid w:val="00840A87"/>
    <w:rsid w:val="008447F8"/>
    <w:rsid w:val="00845AF3"/>
    <w:rsid w:val="008525B0"/>
    <w:rsid w:val="00862189"/>
    <w:rsid w:val="00862E5D"/>
    <w:rsid w:val="00866293"/>
    <w:rsid w:val="008662BC"/>
    <w:rsid w:val="00867310"/>
    <w:rsid w:val="00871D3F"/>
    <w:rsid w:val="0087386A"/>
    <w:rsid w:val="00873F2D"/>
    <w:rsid w:val="00875081"/>
    <w:rsid w:val="00875449"/>
    <w:rsid w:val="00876832"/>
    <w:rsid w:val="008778DE"/>
    <w:rsid w:val="00877F09"/>
    <w:rsid w:val="00880059"/>
    <w:rsid w:val="00880440"/>
    <w:rsid w:val="00881D2A"/>
    <w:rsid w:val="0088245B"/>
    <w:rsid w:val="0088347B"/>
    <w:rsid w:val="008845FB"/>
    <w:rsid w:val="00891733"/>
    <w:rsid w:val="008935E5"/>
    <w:rsid w:val="0089657A"/>
    <w:rsid w:val="00896A1C"/>
    <w:rsid w:val="008A2B16"/>
    <w:rsid w:val="008A2C9F"/>
    <w:rsid w:val="008A4919"/>
    <w:rsid w:val="008B165A"/>
    <w:rsid w:val="008B3F39"/>
    <w:rsid w:val="008B47ED"/>
    <w:rsid w:val="008C11C9"/>
    <w:rsid w:val="008C1B29"/>
    <w:rsid w:val="008C4622"/>
    <w:rsid w:val="008C756E"/>
    <w:rsid w:val="008D465B"/>
    <w:rsid w:val="008D54AF"/>
    <w:rsid w:val="008D58F8"/>
    <w:rsid w:val="008D648B"/>
    <w:rsid w:val="008E003B"/>
    <w:rsid w:val="008E38D1"/>
    <w:rsid w:val="008E5A39"/>
    <w:rsid w:val="008E7478"/>
    <w:rsid w:val="008F234F"/>
    <w:rsid w:val="008F2353"/>
    <w:rsid w:val="008F4777"/>
    <w:rsid w:val="008F69D1"/>
    <w:rsid w:val="00901EB0"/>
    <w:rsid w:val="0090679D"/>
    <w:rsid w:val="009071BF"/>
    <w:rsid w:val="009106B9"/>
    <w:rsid w:val="009130FF"/>
    <w:rsid w:val="00913B83"/>
    <w:rsid w:val="00914088"/>
    <w:rsid w:val="00920265"/>
    <w:rsid w:val="0092147D"/>
    <w:rsid w:val="00922D9A"/>
    <w:rsid w:val="009235A2"/>
    <w:rsid w:val="009251EF"/>
    <w:rsid w:val="00925602"/>
    <w:rsid w:val="00925A2D"/>
    <w:rsid w:val="009269B2"/>
    <w:rsid w:val="009320FE"/>
    <w:rsid w:val="00932920"/>
    <w:rsid w:val="00933C32"/>
    <w:rsid w:val="00937D07"/>
    <w:rsid w:val="0094070D"/>
    <w:rsid w:val="00941CDB"/>
    <w:rsid w:val="009429CF"/>
    <w:rsid w:val="00944726"/>
    <w:rsid w:val="00950A1F"/>
    <w:rsid w:val="00950AA1"/>
    <w:rsid w:val="00953269"/>
    <w:rsid w:val="00955E39"/>
    <w:rsid w:val="009560B0"/>
    <w:rsid w:val="009607CA"/>
    <w:rsid w:val="0096504C"/>
    <w:rsid w:val="00970231"/>
    <w:rsid w:val="009719AE"/>
    <w:rsid w:val="009726B6"/>
    <w:rsid w:val="00974DB8"/>
    <w:rsid w:val="00981CA9"/>
    <w:rsid w:val="00985760"/>
    <w:rsid w:val="00987769"/>
    <w:rsid w:val="00995141"/>
    <w:rsid w:val="009969AE"/>
    <w:rsid w:val="0099797A"/>
    <w:rsid w:val="009A0D8A"/>
    <w:rsid w:val="009A35D3"/>
    <w:rsid w:val="009A3E1B"/>
    <w:rsid w:val="009A7C9A"/>
    <w:rsid w:val="009B0AB1"/>
    <w:rsid w:val="009B1058"/>
    <w:rsid w:val="009B30C2"/>
    <w:rsid w:val="009B3A40"/>
    <w:rsid w:val="009B4B49"/>
    <w:rsid w:val="009B74C5"/>
    <w:rsid w:val="009B7EB8"/>
    <w:rsid w:val="009C0A7D"/>
    <w:rsid w:val="009C0BCA"/>
    <w:rsid w:val="009C202B"/>
    <w:rsid w:val="009C381D"/>
    <w:rsid w:val="009C593A"/>
    <w:rsid w:val="009C681E"/>
    <w:rsid w:val="009C7B80"/>
    <w:rsid w:val="009D2C7F"/>
    <w:rsid w:val="009D6922"/>
    <w:rsid w:val="009E0642"/>
    <w:rsid w:val="009E2F80"/>
    <w:rsid w:val="009E51A2"/>
    <w:rsid w:val="009E7205"/>
    <w:rsid w:val="009F584A"/>
    <w:rsid w:val="00A025A6"/>
    <w:rsid w:val="00A04FE2"/>
    <w:rsid w:val="00A061D6"/>
    <w:rsid w:val="00A06735"/>
    <w:rsid w:val="00A067E7"/>
    <w:rsid w:val="00A06FDD"/>
    <w:rsid w:val="00A117FB"/>
    <w:rsid w:val="00A12999"/>
    <w:rsid w:val="00A12ACF"/>
    <w:rsid w:val="00A1636D"/>
    <w:rsid w:val="00A16541"/>
    <w:rsid w:val="00A1770C"/>
    <w:rsid w:val="00A17839"/>
    <w:rsid w:val="00A17B14"/>
    <w:rsid w:val="00A20A6C"/>
    <w:rsid w:val="00A21F96"/>
    <w:rsid w:val="00A22E94"/>
    <w:rsid w:val="00A24BAC"/>
    <w:rsid w:val="00A25552"/>
    <w:rsid w:val="00A32B04"/>
    <w:rsid w:val="00A34CA2"/>
    <w:rsid w:val="00A3780D"/>
    <w:rsid w:val="00A407DD"/>
    <w:rsid w:val="00A40CE4"/>
    <w:rsid w:val="00A414D5"/>
    <w:rsid w:val="00A42235"/>
    <w:rsid w:val="00A5352C"/>
    <w:rsid w:val="00A563E2"/>
    <w:rsid w:val="00A56427"/>
    <w:rsid w:val="00A56FF5"/>
    <w:rsid w:val="00A577B8"/>
    <w:rsid w:val="00A57E42"/>
    <w:rsid w:val="00A602E5"/>
    <w:rsid w:val="00A64191"/>
    <w:rsid w:val="00A65608"/>
    <w:rsid w:val="00A735CA"/>
    <w:rsid w:val="00A75141"/>
    <w:rsid w:val="00A75879"/>
    <w:rsid w:val="00A76C5F"/>
    <w:rsid w:val="00A76F8A"/>
    <w:rsid w:val="00A82D0D"/>
    <w:rsid w:val="00A84A62"/>
    <w:rsid w:val="00A85042"/>
    <w:rsid w:val="00A85F5C"/>
    <w:rsid w:val="00A8667B"/>
    <w:rsid w:val="00A86A5A"/>
    <w:rsid w:val="00A93A11"/>
    <w:rsid w:val="00A944EC"/>
    <w:rsid w:val="00A946C2"/>
    <w:rsid w:val="00A95407"/>
    <w:rsid w:val="00A96E98"/>
    <w:rsid w:val="00A977E8"/>
    <w:rsid w:val="00AA4E8D"/>
    <w:rsid w:val="00AA5646"/>
    <w:rsid w:val="00AA6B05"/>
    <w:rsid w:val="00AB0AB4"/>
    <w:rsid w:val="00AB0B0D"/>
    <w:rsid w:val="00AB2E6D"/>
    <w:rsid w:val="00AB3DD4"/>
    <w:rsid w:val="00AB4E15"/>
    <w:rsid w:val="00AC1A4A"/>
    <w:rsid w:val="00AC3B24"/>
    <w:rsid w:val="00AC3E23"/>
    <w:rsid w:val="00AC634C"/>
    <w:rsid w:val="00AC6855"/>
    <w:rsid w:val="00AC7B45"/>
    <w:rsid w:val="00AD00AE"/>
    <w:rsid w:val="00AD0936"/>
    <w:rsid w:val="00AD0A33"/>
    <w:rsid w:val="00AD343D"/>
    <w:rsid w:val="00AD6266"/>
    <w:rsid w:val="00AD75C5"/>
    <w:rsid w:val="00AD78F5"/>
    <w:rsid w:val="00AE12F6"/>
    <w:rsid w:val="00AE44EB"/>
    <w:rsid w:val="00AE4696"/>
    <w:rsid w:val="00AE470C"/>
    <w:rsid w:val="00AE5057"/>
    <w:rsid w:val="00AE7903"/>
    <w:rsid w:val="00AF0866"/>
    <w:rsid w:val="00AF159C"/>
    <w:rsid w:val="00AF7CB5"/>
    <w:rsid w:val="00B0261D"/>
    <w:rsid w:val="00B03278"/>
    <w:rsid w:val="00B07AFB"/>
    <w:rsid w:val="00B20B52"/>
    <w:rsid w:val="00B23F97"/>
    <w:rsid w:val="00B2680C"/>
    <w:rsid w:val="00B31470"/>
    <w:rsid w:val="00B316DB"/>
    <w:rsid w:val="00B31ABF"/>
    <w:rsid w:val="00B33470"/>
    <w:rsid w:val="00B3362D"/>
    <w:rsid w:val="00B33E90"/>
    <w:rsid w:val="00B36E64"/>
    <w:rsid w:val="00B43250"/>
    <w:rsid w:val="00B45377"/>
    <w:rsid w:val="00B461F8"/>
    <w:rsid w:val="00B47273"/>
    <w:rsid w:val="00B517D7"/>
    <w:rsid w:val="00B52FB2"/>
    <w:rsid w:val="00B53D03"/>
    <w:rsid w:val="00B57B62"/>
    <w:rsid w:val="00B57ECB"/>
    <w:rsid w:val="00B63208"/>
    <w:rsid w:val="00B65749"/>
    <w:rsid w:val="00B65CDC"/>
    <w:rsid w:val="00B66137"/>
    <w:rsid w:val="00B67F54"/>
    <w:rsid w:val="00B70A48"/>
    <w:rsid w:val="00B72536"/>
    <w:rsid w:val="00B7371A"/>
    <w:rsid w:val="00B7444B"/>
    <w:rsid w:val="00B74C90"/>
    <w:rsid w:val="00B760D7"/>
    <w:rsid w:val="00B763CC"/>
    <w:rsid w:val="00B77612"/>
    <w:rsid w:val="00B81498"/>
    <w:rsid w:val="00B849F9"/>
    <w:rsid w:val="00B86239"/>
    <w:rsid w:val="00B86CFD"/>
    <w:rsid w:val="00B923D0"/>
    <w:rsid w:val="00B92B64"/>
    <w:rsid w:val="00B94DA7"/>
    <w:rsid w:val="00B9540F"/>
    <w:rsid w:val="00B96B27"/>
    <w:rsid w:val="00B970A4"/>
    <w:rsid w:val="00BA30A2"/>
    <w:rsid w:val="00BB05D5"/>
    <w:rsid w:val="00BB20BA"/>
    <w:rsid w:val="00BB5E07"/>
    <w:rsid w:val="00BC11B6"/>
    <w:rsid w:val="00BC2479"/>
    <w:rsid w:val="00BC2BCD"/>
    <w:rsid w:val="00BC36A5"/>
    <w:rsid w:val="00BC4DB1"/>
    <w:rsid w:val="00BC7F98"/>
    <w:rsid w:val="00BD2681"/>
    <w:rsid w:val="00BD28F6"/>
    <w:rsid w:val="00BD2FBE"/>
    <w:rsid w:val="00BD4D9C"/>
    <w:rsid w:val="00BD5477"/>
    <w:rsid w:val="00BE3E70"/>
    <w:rsid w:val="00BE3F05"/>
    <w:rsid w:val="00BE57AD"/>
    <w:rsid w:val="00BE5BEB"/>
    <w:rsid w:val="00BE5C3A"/>
    <w:rsid w:val="00BF4CE4"/>
    <w:rsid w:val="00BF7601"/>
    <w:rsid w:val="00BF7EC1"/>
    <w:rsid w:val="00C0159E"/>
    <w:rsid w:val="00C049D2"/>
    <w:rsid w:val="00C05B7D"/>
    <w:rsid w:val="00C0679B"/>
    <w:rsid w:val="00C07E4B"/>
    <w:rsid w:val="00C14092"/>
    <w:rsid w:val="00C14E96"/>
    <w:rsid w:val="00C215D9"/>
    <w:rsid w:val="00C22BAF"/>
    <w:rsid w:val="00C23110"/>
    <w:rsid w:val="00C2676A"/>
    <w:rsid w:val="00C26EA7"/>
    <w:rsid w:val="00C32E46"/>
    <w:rsid w:val="00C33C1F"/>
    <w:rsid w:val="00C34446"/>
    <w:rsid w:val="00C37CED"/>
    <w:rsid w:val="00C41054"/>
    <w:rsid w:val="00C4144F"/>
    <w:rsid w:val="00C419B3"/>
    <w:rsid w:val="00C426EE"/>
    <w:rsid w:val="00C42DED"/>
    <w:rsid w:val="00C462AE"/>
    <w:rsid w:val="00C50925"/>
    <w:rsid w:val="00C515B8"/>
    <w:rsid w:val="00C53AC0"/>
    <w:rsid w:val="00C55119"/>
    <w:rsid w:val="00C5625F"/>
    <w:rsid w:val="00C57C1D"/>
    <w:rsid w:val="00C60324"/>
    <w:rsid w:val="00C62C83"/>
    <w:rsid w:val="00C63DE1"/>
    <w:rsid w:val="00C72898"/>
    <w:rsid w:val="00C76751"/>
    <w:rsid w:val="00C76F74"/>
    <w:rsid w:val="00C820CE"/>
    <w:rsid w:val="00C826BE"/>
    <w:rsid w:val="00C82BC0"/>
    <w:rsid w:val="00C8434C"/>
    <w:rsid w:val="00C852DD"/>
    <w:rsid w:val="00C873BF"/>
    <w:rsid w:val="00C91613"/>
    <w:rsid w:val="00C919B7"/>
    <w:rsid w:val="00C934C6"/>
    <w:rsid w:val="00C93654"/>
    <w:rsid w:val="00C940EE"/>
    <w:rsid w:val="00C95E56"/>
    <w:rsid w:val="00CA09A3"/>
    <w:rsid w:val="00CA463E"/>
    <w:rsid w:val="00CA7995"/>
    <w:rsid w:val="00CB14D5"/>
    <w:rsid w:val="00CB19BE"/>
    <w:rsid w:val="00CB3EC4"/>
    <w:rsid w:val="00CB4852"/>
    <w:rsid w:val="00CB4B28"/>
    <w:rsid w:val="00CB5E7D"/>
    <w:rsid w:val="00CC2E98"/>
    <w:rsid w:val="00CC653F"/>
    <w:rsid w:val="00CC7438"/>
    <w:rsid w:val="00CD11D0"/>
    <w:rsid w:val="00CD23C4"/>
    <w:rsid w:val="00CD3948"/>
    <w:rsid w:val="00CD4828"/>
    <w:rsid w:val="00CD56EF"/>
    <w:rsid w:val="00CD622F"/>
    <w:rsid w:val="00CD69FD"/>
    <w:rsid w:val="00CE4276"/>
    <w:rsid w:val="00CE656E"/>
    <w:rsid w:val="00CE719A"/>
    <w:rsid w:val="00CF1D13"/>
    <w:rsid w:val="00CF2076"/>
    <w:rsid w:val="00CF37EA"/>
    <w:rsid w:val="00CF6333"/>
    <w:rsid w:val="00CF7BAF"/>
    <w:rsid w:val="00D0026B"/>
    <w:rsid w:val="00D0558A"/>
    <w:rsid w:val="00D0591D"/>
    <w:rsid w:val="00D0619A"/>
    <w:rsid w:val="00D143B9"/>
    <w:rsid w:val="00D14602"/>
    <w:rsid w:val="00D17CA4"/>
    <w:rsid w:val="00D20354"/>
    <w:rsid w:val="00D21DB8"/>
    <w:rsid w:val="00D221C3"/>
    <w:rsid w:val="00D2416B"/>
    <w:rsid w:val="00D2483B"/>
    <w:rsid w:val="00D263AD"/>
    <w:rsid w:val="00D27B08"/>
    <w:rsid w:val="00D27D09"/>
    <w:rsid w:val="00D37C40"/>
    <w:rsid w:val="00D44383"/>
    <w:rsid w:val="00D44458"/>
    <w:rsid w:val="00D46515"/>
    <w:rsid w:val="00D465D3"/>
    <w:rsid w:val="00D46D1D"/>
    <w:rsid w:val="00D51A08"/>
    <w:rsid w:val="00D555E9"/>
    <w:rsid w:val="00D61EAC"/>
    <w:rsid w:val="00D64B0D"/>
    <w:rsid w:val="00D67152"/>
    <w:rsid w:val="00D734B4"/>
    <w:rsid w:val="00D74EE8"/>
    <w:rsid w:val="00D81632"/>
    <w:rsid w:val="00D83ADD"/>
    <w:rsid w:val="00D8432D"/>
    <w:rsid w:val="00D84ED0"/>
    <w:rsid w:val="00D90E49"/>
    <w:rsid w:val="00D91AB8"/>
    <w:rsid w:val="00D92877"/>
    <w:rsid w:val="00D92F38"/>
    <w:rsid w:val="00D95446"/>
    <w:rsid w:val="00D960AC"/>
    <w:rsid w:val="00D962F3"/>
    <w:rsid w:val="00DA040C"/>
    <w:rsid w:val="00DA2316"/>
    <w:rsid w:val="00DA2FF7"/>
    <w:rsid w:val="00DA549D"/>
    <w:rsid w:val="00DA65D7"/>
    <w:rsid w:val="00DB649B"/>
    <w:rsid w:val="00DC2632"/>
    <w:rsid w:val="00DC2BD9"/>
    <w:rsid w:val="00DC42FB"/>
    <w:rsid w:val="00DC4400"/>
    <w:rsid w:val="00DC5A50"/>
    <w:rsid w:val="00DC76D0"/>
    <w:rsid w:val="00DD0623"/>
    <w:rsid w:val="00DD098A"/>
    <w:rsid w:val="00DD3100"/>
    <w:rsid w:val="00DD37C3"/>
    <w:rsid w:val="00DD40E7"/>
    <w:rsid w:val="00DD6D54"/>
    <w:rsid w:val="00DD6F9D"/>
    <w:rsid w:val="00DE17DB"/>
    <w:rsid w:val="00DE2337"/>
    <w:rsid w:val="00DE2C28"/>
    <w:rsid w:val="00DE304D"/>
    <w:rsid w:val="00DE6DA2"/>
    <w:rsid w:val="00DF76E8"/>
    <w:rsid w:val="00DF7725"/>
    <w:rsid w:val="00E012ED"/>
    <w:rsid w:val="00E015A4"/>
    <w:rsid w:val="00E027AA"/>
    <w:rsid w:val="00E1185D"/>
    <w:rsid w:val="00E132C8"/>
    <w:rsid w:val="00E138AE"/>
    <w:rsid w:val="00E13CD4"/>
    <w:rsid w:val="00E14119"/>
    <w:rsid w:val="00E15F54"/>
    <w:rsid w:val="00E160B5"/>
    <w:rsid w:val="00E20C6A"/>
    <w:rsid w:val="00E272F6"/>
    <w:rsid w:val="00E335D5"/>
    <w:rsid w:val="00E3462E"/>
    <w:rsid w:val="00E34D4F"/>
    <w:rsid w:val="00E405A0"/>
    <w:rsid w:val="00E448DE"/>
    <w:rsid w:val="00E472A4"/>
    <w:rsid w:val="00E47BE9"/>
    <w:rsid w:val="00E50932"/>
    <w:rsid w:val="00E52F1D"/>
    <w:rsid w:val="00E54FAB"/>
    <w:rsid w:val="00E567D7"/>
    <w:rsid w:val="00E64847"/>
    <w:rsid w:val="00E66933"/>
    <w:rsid w:val="00E677C5"/>
    <w:rsid w:val="00E70EAE"/>
    <w:rsid w:val="00E71646"/>
    <w:rsid w:val="00E73780"/>
    <w:rsid w:val="00E80C75"/>
    <w:rsid w:val="00E810CB"/>
    <w:rsid w:val="00E841C0"/>
    <w:rsid w:val="00E84B9B"/>
    <w:rsid w:val="00E85821"/>
    <w:rsid w:val="00E916DF"/>
    <w:rsid w:val="00E91A3C"/>
    <w:rsid w:val="00E9228F"/>
    <w:rsid w:val="00E931A7"/>
    <w:rsid w:val="00E93423"/>
    <w:rsid w:val="00E9756C"/>
    <w:rsid w:val="00E97949"/>
    <w:rsid w:val="00EA06E4"/>
    <w:rsid w:val="00EA088D"/>
    <w:rsid w:val="00EA607D"/>
    <w:rsid w:val="00EA6122"/>
    <w:rsid w:val="00EA7A7A"/>
    <w:rsid w:val="00EB42C6"/>
    <w:rsid w:val="00EB45C6"/>
    <w:rsid w:val="00EB635E"/>
    <w:rsid w:val="00EB6C7E"/>
    <w:rsid w:val="00EC007B"/>
    <w:rsid w:val="00EC0436"/>
    <w:rsid w:val="00EC0F16"/>
    <w:rsid w:val="00EC1DC2"/>
    <w:rsid w:val="00EC2AC6"/>
    <w:rsid w:val="00ED4812"/>
    <w:rsid w:val="00ED6AA1"/>
    <w:rsid w:val="00ED6E02"/>
    <w:rsid w:val="00EE10F9"/>
    <w:rsid w:val="00EE1A8C"/>
    <w:rsid w:val="00EE23D4"/>
    <w:rsid w:val="00EE30CD"/>
    <w:rsid w:val="00EF1C85"/>
    <w:rsid w:val="00EF1ED5"/>
    <w:rsid w:val="00EF7623"/>
    <w:rsid w:val="00EF7FA1"/>
    <w:rsid w:val="00F00B8A"/>
    <w:rsid w:val="00F00F2B"/>
    <w:rsid w:val="00F015FF"/>
    <w:rsid w:val="00F0578A"/>
    <w:rsid w:val="00F10D8D"/>
    <w:rsid w:val="00F117C7"/>
    <w:rsid w:val="00F154A3"/>
    <w:rsid w:val="00F22F72"/>
    <w:rsid w:val="00F25729"/>
    <w:rsid w:val="00F260D2"/>
    <w:rsid w:val="00F2773D"/>
    <w:rsid w:val="00F303C2"/>
    <w:rsid w:val="00F34295"/>
    <w:rsid w:val="00F345EE"/>
    <w:rsid w:val="00F34949"/>
    <w:rsid w:val="00F34D5F"/>
    <w:rsid w:val="00F3500F"/>
    <w:rsid w:val="00F3638A"/>
    <w:rsid w:val="00F36CE1"/>
    <w:rsid w:val="00F37574"/>
    <w:rsid w:val="00F37D0A"/>
    <w:rsid w:val="00F37FE6"/>
    <w:rsid w:val="00F41976"/>
    <w:rsid w:val="00F46D12"/>
    <w:rsid w:val="00F47F4C"/>
    <w:rsid w:val="00F50199"/>
    <w:rsid w:val="00F515D1"/>
    <w:rsid w:val="00F518D9"/>
    <w:rsid w:val="00F5339D"/>
    <w:rsid w:val="00F555FE"/>
    <w:rsid w:val="00F558C9"/>
    <w:rsid w:val="00F57168"/>
    <w:rsid w:val="00F57359"/>
    <w:rsid w:val="00F64002"/>
    <w:rsid w:val="00F640CD"/>
    <w:rsid w:val="00F64186"/>
    <w:rsid w:val="00F6493D"/>
    <w:rsid w:val="00F65B6E"/>
    <w:rsid w:val="00F6761B"/>
    <w:rsid w:val="00F67933"/>
    <w:rsid w:val="00F70D7D"/>
    <w:rsid w:val="00F71F16"/>
    <w:rsid w:val="00F74615"/>
    <w:rsid w:val="00F75095"/>
    <w:rsid w:val="00F754E8"/>
    <w:rsid w:val="00F777A5"/>
    <w:rsid w:val="00F81C36"/>
    <w:rsid w:val="00F82114"/>
    <w:rsid w:val="00F82673"/>
    <w:rsid w:val="00F86EA4"/>
    <w:rsid w:val="00F90656"/>
    <w:rsid w:val="00F92576"/>
    <w:rsid w:val="00F940EF"/>
    <w:rsid w:val="00F967AC"/>
    <w:rsid w:val="00F9795F"/>
    <w:rsid w:val="00FA0DA0"/>
    <w:rsid w:val="00FA1E32"/>
    <w:rsid w:val="00FA3581"/>
    <w:rsid w:val="00FA35B8"/>
    <w:rsid w:val="00FA6810"/>
    <w:rsid w:val="00FA7618"/>
    <w:rsid w:val="00FB0017"/>
    <w:rsid w:val="00FB01B1"/>
    <w:rsid w:val="00FB2290"/>
    <w:rsid w:val="00FB65E2"/>
    <w:rsid w:val="00FB687F"/>
    <w:rsid w:val="00FC3528"/>
    <w:rsid w:val="00FC7930"/>
    <w:rsid w:val="00FD009B"/>
    <w:rsid w:val="00FD2344"/>
    <w:rsid w:val="00FD44FF"/>
    <w:rsid w:val="00FD4615"/>
    <w:rsid w:val="00FD4DE1"/>
    <w:rsid w:val="00FD5D77"/>
    <w:rsid w:val="00FD642B"/>
    <w:rsid w:val="00FE3C27"/>
    <w:rsid w:val="00FF1507"/>
    <w:rsid w:val="00FF316A"/>
    <w:rsid w:val="00FF3988"/>
    <w:rsid w:val="00FF4EF4"/>
    <w:rsid w:val="00FF6ED5"/>
    <w:rsid w:val="00FF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;mso-position-vertical-relative:margin;mso-width-relative:margin;mso-height-relative:margin" o:allowincell="f" fill="f" fillcolor="none [3204]" stroke="f">
      <v:fill color="none [3204]" on="f"/>
      <v:stroke on="f"/>
      <v:imagedata embosscolor="shadow add(51)"/>
      <v:shadow type="emboss" color="lineOrFill darken(153)" color2="shadow add(102)" offset="1pt,1pt"/>
      <v:textbox inset=",7.2pt,,7.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1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E12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2F6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AE12F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E12F6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AE12F6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AE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F6"/>
  </w:style>
  <w:style w:type="paragraph" w:styleId="Footer">
    <w:name w:val="footer"/>
    <w:basedOn w:val="Normal"/>
    <w:link w:val="FooterChar"/>
    <w:uiPriority w:val="99"/>
    <w:unhideWhenUsed/>
    <w:rsid w:val="00AE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F6"/>
  </w:style>
  <w:style w:type="paragraph" w:styleId="DocumentMap">
    <w:name w:val="Document Map"/>
    <w:basedOn w:val="Normal"/>
    <w:link w:val="DocumentMapChar"/>
    <w:uiPriority w:val="99"/>
    <w:unhideWhenUsed/>
    <w:rsid w:val="00072CEC"/>
    <w:pPr>
      <w:spacing w:after="0" w:line="240" w:lineRule="auto"/>
    </w:pPr>
    <w:rPr>
      <w:rFonts w:eastAsia="Times New Roman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rsid w:val="00072CEC"/>
    <w:rPr>
      <w:rFonts w:eastAsia="Times New Roman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892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FD4615"/>
    <w:rPr>
      <w:rFonts w:eastAsia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2-Accent1">
    <w:name w:val="Medium List 2 Accent 1"/>
    <w:basedOn w:val="TableNormal"/>
    <w:uiPriority w:val="66"/>
    <w:rsid w:val="003856D9"/>
    <w:rPr>
      <w:rFonts w:ascii="Cambria" w:eastAsia="Times New Roman" w:hAnsi="Cambria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uiPriority w:val="99"/>
    <w:unhideWhenUsed/>
    <w:rsid w:val="002E4C33"/>
    <w:rPr>
      <w:color w:val="0000FF"/>
      <w:u w:val="single"/>
    </w:rPr>
  </w:style>
  <w:style w:type="table" w:styleId="TableGrid">
    <w:name w:val="Table Grid"/>
    <w:basedOn w:val="TableNormal"/>
    <w:uiPriority w:val="59"/>
    <w:rsid w:val="00A067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067E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A067E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A067E7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A067E7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A067E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1-Accent5">
    <w:name w:val="Medium Shading 1 Accent 5"/>
    <w:basedOn w:val="TableNormal"/>
    <w:uiPriority w:val="63"/>
    <w:rsid w:val="00A067E7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067E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ListBullet1">
    <w:name w:val="List Bullet 1"/>
    <w:basedOn w:val="BodyText"/>
    <w:link w:val="ListBullet1Char"/>
    <w:qFormat/>
    <w:rsid w:val="00C22BAF"/>
    <w:pPr>
      <w:widowControl w:val="0"/>
      <w:numPr>
        <w:numId w:val="17"/>
      </w:numPr>
      <w:autoSpaceDE w:val="0"/>
      <w:autoSpaceDN w:val="0"/>
      <w:adjustRightInd w:val="0"/>
      <w:spacing w:before="120"/>
      <w:jc w:val="both"/>
      <w:textAlignment w:val="baseline"/>
    </w:pPr>
    <w:rPr>
      <w:noProof/>
      <w:color w:val="000000"/>
      <w:sz w:val="24"/>
      <w:szCs w:val="20"/>
      <w:lang w:val="en-ZA" w:eastAsia="en-IN"/>
    </w:rPr>
  </w:style>
  <w:style w:type="character" w:customStyle="1" w:styleId="ListBullet1Char">
    <w:name w:val="List Bullet 1 Char"/>
    <w:link w:val="ListBullet1"/>
    <w:rsid w:val="00C22BAF"/>
    <w:rPr>
      <w:noProof/>
      <w:color w:val="000000"/>
      <w:sz w:val="24"/>
      <w:lang w:val="en-ZA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22BAF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C22BA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jeshk\Application%20Data\Microsoft\Templates\Professional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F4FF0-D747-47AF-8FB3-936BA175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 Template</Template>
  <TotalTime>11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Incorporated</Company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To work in an environment of inspiring and self motivational team of professionals, where I can make significant contribution to organization while enhancing my skills further.</dc:subject>
  <dc:creator>rajeshk</dc:creator>
  <cp:lastModifiedBy>Rajesh</cp:lastModifiedBy>
  <cp:revision>7</cp:revision>
  <cp:lastPrinted>2012-12-04T13:52:00Z</cp:lastPrinted>
  <dcterms:created xsi:type="dcterms:W3CDTF">2016-06-21T06:38:00Z</dcterms:created>
  <dcterms:modified xsi:type="dcterms:W3CDTF">2016-06-21T06:49:00Z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TC300053921033</vt:lpwstr>
  </property>
</Properties>
</file>