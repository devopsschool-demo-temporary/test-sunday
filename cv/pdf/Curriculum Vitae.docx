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55B" w:rsidRPr="005B17DC" w:rsidRDefault="0064255B" w:rsidP="0064255B">
      <w:pPr>
        <w:spacing w:after="0" w:line="240" w:lineRule="auto"/>
        <w:jc w:val="center"/>
        <w:rPr>
          <w:rFonts w:ascii="Verdana" w:hAnsi="Verdana"/>
          <w:i/>
          <w:noProof/>
          <w:color w:val="0D0D0D"/>
          <w:sz w:val="24"/>
          <w:szCs w:val="28"/>
        </w:rPr>
      </w:pPr>
      <w:r w:rsidRPr="005B17DC">
        <w:rPr>
          <w:rFonts w:ascii="Verdana" w:hAnsi="Verdana"/>
          <w:i/>
          <w:noProof/>
          <w:color w:val="0D0D0D"/>
          <w:sz w:val="36"/>
          <w:szCs w:val="36"/>
        </w:rPr>
        <w:t>Curriculum Vitae</w:t>
      </w:r>
    </w:p>
    <w:p w:rsidR="00AE12F6" w:rsidRDefault="00AE12F6">
      <w:pPr>
        <w:rPr>
          <w:sz w:val="6"/>
        </w:rPr>
      </w:pPr>
    </w:p>
    <w:p w:rsidR="00FC6EBA" w:rsidRPr="006B2EDD" w:rsidRDefault="00053097" w:rsidP="00053097">
      <w:pPr>
        <w:spacing w:after="0" w:line="240" w:lineRule="auto"/>
        <w:rPr>
          <w:rFonts w:ascii="Verdana" w:hAnsi="Verdana"/>
          <w:i/>
          <w:noProof/>
          <w:color w:val="0D0D0D"/>
          <w:sz w:val="28"/>
          <w:szCs w:val="28"/>
        </w:rPr>
      </w:pPr>
      <w:r w:rsidRPr="006B2EDD">
        <w:rPr>
          <w:rFonts w:ascii="Verdana" w:hAnsi="Verdana"/>
          <w:i/>
          <w:noProof/>
          <w:color w:val="0D0D0D"/>
          <w:sz w:val="28"/>
          <w:szCs w:val="28"/>
        </w:rPr>
        <w:t>Rajesh kumar</w:t>
      </w:r>
      <w:r w:rsidR="00FC6EBA" w:rsidRPr="006B2EDD">
        <w:rPr>
          <w:rFonts w:ascii="Verdana" w:hAnsi="Verdana"/>
          <w:i/>
          <w:noProof/>
          <w:color w:val="0D0D0D"/>
          <w:sz w:val="28"/>
          <w:szCs w:val="28"/>
        </w:rPr>
        <w:t xml:space="preserve">, </w:t>
      </w:r>
    </w:p>
    <w:p w:rsidR="00053097" w:rsidRPr="006B2EDD" w:rsidRDefault="00FC6EBA" w:rsidP="00053097">
      <w:pPr>
        <w:spacing w:after="0" w:line="240" w:lineRule="auto"/>
        <w:rPr>
          <w:rFonts w:ascii="Verdana" w:hAnsi="Verdana"/>
          <w:i/>
          <w:noProof/>
          <w:color w:val="0D0D0D"/>
          <w:sz w:val="28"/>
          <w:szCs w:val="28"/>
        </w:rPr>
      </w:pPr>
      <w:r w:rsidRPr="006B2EDD">
        <w:rPr>
          <w:rFonts w:ascii="Verdana" w:hAnsi="Verdana"/>
          <w:i/>
          <w:noProof/>
          <w:color w:val="0D0D0D"/>
          <w:sz w:val="28"/>
          <w:szCs w:val="28"/>
        </w:rPr>
        <w:t>DevOps Architect and Coach</w:t>
      </w:r>
      <w:r w:rsidR="00053097" w:rsidRPr="006B2EDD">
        <w:rPr>
          <w:rFonts w:ascii="Verdana" w:hAnsi="Verdana"/>
          <w:noProof/>
          <w:color w:val="0D0D0D"/>
          <w:sz w:val="44"/>
        </w:rPr>
        <w:tab/>
      </w:r>
      <w:r w:rsidR="00053097" w:rsidRPr="006B2EDD">
        <w:rPr>
          <w:rFonts w:ascii="Verdana" w:hAnsi="Verdana"/>
          <w:noProof/>
          <w:color w:val="0D0D0D"/>
          <w:sz w:val="44"/>
        </w:rPr>
        <w:tab/>
      </w:r>
      <w:r w:rsidR="00053097" w:rsidRPr="006B2EDD">
        <w:rPr>
          <w:rFonts w:ascii="Verdana" w:hAnsi="Verdana"/>
          <w:noProof/>
          <w:color w:val="0D0D0D"/>
          <w:sz w:val="44"/>
        </w:rPr>
        <w:tab/>
      </w:r>
    </w:p>
    <w:p w:rsidR="00DD098A" w:rsidRPr="006B2EDD" w:rsidRDefault="00DD098A" w:rsidP="00DD098A">
      <w:pPr>
        <w:spacing w:after="0" w:line="240" w:lineRule="auto"/>
        <w:rPr>
          <w:rFonts w:ascii="Verdana" w:hAnsi="Verdana"/>
          <w:szCs w:val="24"/>
        </w:rPr>
      </w:pPr>
      <w:r w:rsidRPr="006B2EDD">
        <w:rPr>
          <w:rFonts w:ascii="Verdana" w:hAnsi="Verdana"/>
          <w:szCs w:val="24"/>
        </w:rPr>
        <w:t xml:space="preserve">Mobile : </w:t>
      </w:r>
      <w:r w:rsidR="00950A1F" w:rsidRPr="006B2EDD">
        <w:rPr>
          <w:rFonts w:ascii="Verdana" w:hAnsi="Verdana"/>
          <w:szCs w:val="24"/>
        </w:rPr>
        <w:t>+91 8105843520</w:t>
      </w:r>
      <w:r w:rsidR="00F36CE1" w:rsidRPr="006B2EDD">
        <w:rPr>
          <w:rFonts w:ascii="Verdana" w:hAnsi="Verdana"/>
          <w:szCs w:val="24"/>
        </w:rPr>
        <w:t>(India)</w:t>
      </w:r>
    </w:p>
    <w:p w:rsidR="00053097" w:rsidRPr="006B2EDD" w:rsidRDefault="00557527" w:rsidP="00275AEB">
      <w:pPr>
        <w:spacing w:after="0"/>
        <w:rPr>
          <w:rFonts w:ascii="Verdana" w:hAnsi="Verdana"/>
          <w:szCs w:val="24"/>
        </w:rPr>
      </w:pPr>
      <w:r w:rsidRPr="006B2EDD">
        <w:rPr>
          <w:rFonts w:ascii="Verdana" w:hAnsi="Verdana"/>
          <w:szCs w:val="24"/>
        </w:rPr>
        <w:t>DevOps@</w:t>
      </w:r>
      <w:r w:rsidR="007A7E82" w:rsidRPr="006B2EDD">
        <w:rPr>
          <w:rFonts w:ascii="Verdana" w:hAnsi="Verdana"/>
          <w:szCs w:val="24"/>
        </w:rPr>
        <w:t>RajeshKumar.xyz</w:t>
      </w:r>
    </w:p>
    <w:p w:rsidR="00053097" w:rsidRDefault="00053097" w:rsidP="00275AEB">
      <w:pPr>
        <w:spacing w:after="0"/>
        <w:rPr>
          <w:rFonts w:ascii="Cambria" w:hAnsi="Cambria"/>
          <w:b/>
          <w:i/>
          <w:iCs/>
          <w:color w:val="548DD4"/>
          <w:sz w:val="28"/>
          <w:szCs w:val="28"/>
        </w:rPr>
      </w:pPr>
    </w:p>
    <w:p w:rsidR="00BF4546" w:rsidRPr="001D60A1" w:rsidRDefault="003843F6" w:rsidP="00BF4546">
      <w:pPr>
        <w:shd w:val="clear" w:color="auto" w:fill="262B37"/>
        <w:spacing w:after="0" w:line="240" w:lineRule="auto"/>
        <w:ind w:left="-14"/>
        <w:jc w:val="center"/>
        <w:outlineLvl w:val="1"/>
        <w:rPr>
          <w:rFonts w:ascii="Arial" w:eastAsia="Times New Roman" w:hAnsi="Arial" w:cs="Arial"/>
          <w:caps/>
          <w:color w:val="EEEEEE"/>
          <w:sz w:val="41"/>
          <w:szCs w:val="41"/>
        </w:rPr>
      </w:pPr>
      <w:r>
        <w:rPr>
          <w:rFonts w:ascii="Arial" w:eastAsia="Times New Roman" w:hAnsi="Arial" w:cs="Arial"/>
          <w:caps/>
          <w:color w:val="EEEEEE"/>
          <w:sz w:val="41"/>
          <w:szCs w:val="41"/>
        </w:rPr>
        <w:t>SUMMARy</w:t>
      </w:r>
    </w:p>
    <w:p w:rsidR="00BF4546" w:rsidRDefault="00BF4546" w:rsidP="00275AEB">
      <w:pPr>
        <w:spacing w:after="0"/>
        <w:rPr>
          <w:rFonts w:ascii="Cambria" w:hAnsi="Cambria"/>
          <w:b/>
          <w:i/>
          <w:iCs/>
          <w:color w:val="548DD4"/>
          <w:sz w:val="28"/>
          <w:szCs w:val="28"/>
        </w:rPr>
      </w:pPr>
    </w:p>
    <w:p w:rsidR="00243544" w:rsidRPr="00243544" w:rsidRDefault="00243544" w:rsidP="00243544">
      <w:pPr>
        <w:shd w:val="clear" w:color="auto" w:fill="262B37"/>
        <w:spacing w:after="136" w:line="240" w:lineRule="auto"/>
        <w:jc w:val="both"/>
        <w:rPr>
          <w:rFonts w:ascii="Verdana" w:eastAsia="Times New Roman" w:hAnsi="Verdana" w:cs="Arial"/>
          <w:color w:val="EEEEEE"/>
          <w:sz w:val="20"/>
          <w:szCs w:val="20"/>
        </w:rPr>
      </w:pPr>
      <w:r w:rsidRPr="00243544">
        <w:rPr>
          <w:rFonts w:ascii="Verdana" w:eastAsia="Times New Roman" w:hAnsi="Verdana" w:cs="Arial"/>
          <w:color w:val="EEEEEE"/>
          <w:sz w:val="20"/>
          <w:szCs w:val="20"/>
        </w:rPr>
        <w:t>Total, Over 13 years of extensive experience in Software Configuration Management domain having depth knowledge of DevOps, Continuous Integration and Delivery, Configuration Management, Build and Installer, Release Management and Application Management. Performed the various responsibilities in current and past organization e.g DevOps Architect, DevOps Coach &amp; Mentor, DevOps Engineer, Build and Release Engineer, SCM Engineer, Programmer and SCM Administrator.</w:t>
      </w:r>
    </w:p>
    <w:p w:rsidR="00243544" w:rsidRPr="00243544" w:rsidRDefault="00243544" w:rsidP="00243544">
      <w:pPr>
        <w:shd w:val="clear" w:color="auto" w:fill="262B37"/>
        <w:spacing w:after="136" w:line="240" w:lineRule="auto"/>
        <w:jc w:val="both"/>
        <w:rPr>
          <w:rFonts w:ascii="Verdana" w:eastAsia="Times New Roman" w:hAnsi="Verdana" w:cs="Arial"/>
          <w:color w:val="EEEEEE"/>
          <w:sz w:val="20"/>
          <w:szCs w:val="20"/>
        </w:rPr>
      </w:pPr>
      <w:r w:rsidRPr="00243544">
        <w:rPr>
          <w:rFonts w:ascii="Verdana" w:eastAsia="Times New Roman" w:hAnsi="Verdana" w:cs="Arial"/>
          <w:color w:val="EEEEEE"/>
          <w:sz w:val="20"/>
          <w:szCs w:val="20"/>
        </w:rPr>
        <w:t>Have in Depth working experience in following domain with real project implementation.</w:t>
      </w:r>
    </w:p>
    <w:p w:rsidR="00243544" w:rsidRDefault="00243544"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sidRPr="009F0115">
        <w:rPr>
          <w:rFonts w:ascii="Verdana" w:eastAsia="Times New Roman" w:hAnsi="Verdana" w:cs="Arial"/>
          <w:color w:val="EEEEEE"/>
          <w:sz w:val="20"/>
          <w:szCs w:val="20"/>
        </w:rPr>
        <w:t>Test Driven DevOps Approach</w:t>
      </w:r>
    </w:p>
    <w:p w:rsidR="009B1BBC" w:rsidRPr="009F0115" w:rsidRDefault="009B1BBC"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Pr>
          <w:rFonts w:ascii="Verdana" w:eastAsia="Times New Roman" w:hAnsi="Verdana" w:cs="Arial"/>
          <w:color w:val="EEEEEE"/>
          <w:sz w:val="20"/>
          <w:szCs w:val="20"/>
        </w:rPr>
        <w:t>DevOps</w:t>
      </w:r>
    </w:p>
    <w:p w:rsidR="00243544" w:rsidRPr="009F0115" w:rsidRDefault="00243544"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sidRPr="009F0115">
        <w:rPr>
          <w:rFonts w:ascii="Verdana" w:eastAsia="Times New Roman" w:hAnsi="Verdana" w:cs="Arial"/>
          <w:color w:val="EEEEEE"/>
          <w:sz w:val="20"/>
          <w:szCs w:val="20"/>
        </w:rPr>
        <w:t>Continuous Integration</w:t>
      </w:r>
    </w:p>
    <w:p w:rsidR="00243544" w:rsidRPr="009F0115" w:rsidRDefault="00243544"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sidRPr="009F0115">
        <w:rPr>
          <w:rFonts w:ascii="Verdana" w:eastAsia="Times New Roman" w:hAnsi="Verdana" w:cs="Arial"/>
          <w:color w:val="EEEEEE"/>
          <w:sz w:val="20"/>
          <w:szCs w:val="20"/>
        </w:rPr>
        <w:t>Continuous Delivery</w:t>
      </w:r>
    </w:p>
    <w:p w:rsidR="00243544" w:rsidRPr="009F0115" w:rsidRDefault="00243544"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sidRPr="009F0115">
        <w:rPr>
          <w:rFonts w:ascii="Verdana" w:eastAsia="Times New Roman" w:hAnsi="Verdana" w:cs="Arial"/>
          <w:color w:val="EEEEEE"/>
          <w:sz w:val="20"/>
          <w:szCs w:val="20"/>
        </w:rPr>
        <w:t>Continuous Deployment</w:t>
      </w:r>
    </w:p>
    <w:p w:rsidR="00243544" w:rsidRPr="009F0115" w:rsidRDefault="00243544"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sidRPr="009F0115">
        <w:rPr>
          <w:rFonts w:ascii="Verdana" w:eastAsia="Times New Roman" w:hAnsi="Verdana" w:cs="Arial"/>
          <w:color w:val="EEEEEE"/>
          <w:sz w:val="20"/>
          <w:szCs w:val="20"/>
        </w:rPr>
        <w:t>Code Quality and Analysis</w:t>
      </w:r>
    </w:p>
    <w:p w:rsidR="00243544" w:rsidRPr="009F0115" w:rsidRDefault="00243544"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sidRPr="009F0115">
        <w:rPr>
          <w:rFonts w:ascii="Verdana" w:eastAsia="Times New Roman" w:hAnsi="Verdana" w:cs="Arial"/>
          <w:color w:val="EEEEEE"/>
          <w:sz w:val="20"/>
          <w:szCs w:val="20"/>
        </w:rPr>
        <w:t>Test Coverage and Matrix</w:t>
      </w:r>
    </w:p>
    <w:p w:rsidR="00243544" w:rsidRPr="009F0115" w:rsidRDefault="00243544"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sidRPr="009F0115">
        <w:rPr>
          <w:rFonts w:ascii="Verdana" w:eastAsia="Times New Roman" w:hAnsi="Verdana" w:cs="Arial"/>
          <w:color w:val="EEEEEE"/>
          <w:sz w:val="20"/>
          <w:szCs w:val="20"/>
        </w:rPr>
        <w:t>Technical Debt Reduction</w:t>
      </w:r>
    </w:p>
    <w:p w:rsidR="00243544" w:rsidRDefault="00223179"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sidRPr="009F0115">
        <w:rPr>
          <w:rFonts w:ascii="Verdana" w:eastAsia="Times New Roman" w:hAnsi="Verdana" w:cs="Arial"/>
          <w:color w:val="EEEEEE"/>
          <w:sz w:val="20"/>
          <w:szCs w:val="20"/>
        </w:rPr>
        <w:t>Cloud Migration using AWS &amp; GC</w:t>
      </w:r>
    </w:p>
    <w:p w:rsidR="00494B5C" w:rsidRPr="009F0115" w:rsidRDefault="000E560B" w:rsidP="00223179">
      <w:pPr>
        <w:pStyle w:val="ListParagraph"/>
        <w:numPr>
          <w:ilvl w:val="0"/>
          <w:numId w:val="25"/>
        </w:numPr>
        <w:shd w:val="clear" w:color="auto" w:fill="262B37"/>
        <w:spacing w:after="0" w:line="240" w:lineRule="auto"/>
        <w:rPr>
          <w:rFonts w:ascii="Verdana" w:eastAsia="Times New Roman" w:hAnsi="Verdana" w:cs="Arial"/>
          <w:color w:val="EEEEEE"/>
          <w:sz w:val="20"/>
          <w:szCs w:val="20"/>
        </w:rPr>
      </w:pPr>
      <w:r>
        <w:rPr>
          <w:rFonts w:ascii="Verdana" w:eastAsia="Times New Roman" w:hAnsi="Verdana" w:cs="Arial"/>
          <w:color w:val="EEEEEE"/>
          <w:sz w:val="20"/>
          <w:szCs w:val="20"/>
        </w:rPr>
        <w:t xml:space="preserve"> </w:t>
      </w:r>
      <w:r w:rsidR="00494B5C">
        <w:rPr>
          <w:rFonts w:ascii="Verdana" w:eastAsia="Times New Roman" w:hAnsi="Verdana" w:cs="Arial"/>
          <w:color w:val="EEEEEE"/>
          <w:sz w:val="20"/>
          <w:szCs w:val="20"/>
        </w:rPr>
        <w:t>Microservices</w:t>
      </w:r>
    </w:p>
    <w:p w:rsidR="00B96817" w:rsidRDefault="00B96817" w:rsidP="00275AEB">
      <w:pPr>
        <w:autoSpaceDE w:val="0"/>
        <w:autoSpaceDN w:val="0"/>
        <w:adjustRightInd w:val="0"/>
        <w:spacing w:after="0" w:line="240" w:lineRule="auto"/>
        <w:jc w:val="both"/>
        <w:rPr>
          <w:rFonts w:ascii="Cambria" w:hAnsi="Cambria"/>
          <w:szCs w:val="24"/>
        </w:rPr>
      </w:pPr>
    </w:p>
    <w:p w:rsidR="00D210E1" w:rsidRPr="001D60A1" w:rsidRDefault="00D210E1" w:rsidP="00D210E1">
      <w:pPr>
        <w:shd w:val="clear" w:color="auto" w:fill="262B37"/>
        <w:spacing w:after="0" w:line="240" w:lineRule="auto"/>
        <w:ind w:left="-14"/>
        <w:jc w:val="center"/>
        <w:outlineLvl w:val="1"/>
        <w:rPr>
          <w:rFonts w:ascii="Arial" w:eastAsia="Times New Roman" w:hAnsi="Arial" w:cs="Arial"/>
          <w:caps/>
          <w:color w:val="EEEEEE"/>
          <w:sz w:val="41"/>
          <w:szCs w:val="41"/>
        </w:rPr>
      </w:pPr>
      <w:r>
        <w:rPr>
          <w:rFonts w:ascii="Arial" w:eastAsia="Times New Roman" w:hAnsi="Arial" w:cs="Arial"/>
          <w:caps/>
          <w:color w:val="EEEEEE"/>
          <w:sz w:val="41"/>
          <w:szCs w:val="41"/>
        </w:rPr>
        <w:t xml:space="preserve">My RECENT </w:t>
      </w:r>
      <w:r w:rsidR="00F45FAA">
        <w:rPr>
          <w:rFonts w:ascii="Arial" w:eastAsia="Times New Roman" w:hAnsi="Arial" w:cs="Arial"/>
          <w:caps/>
          <w:color w:val="EEEEEE"/>
          <w:sz w:val="41"/>
          <w:szCs w:val="41"/>
        </w:rPr>
        <w:t>LOGO</w:t>
      </w:r>
    </w:p>
    <w:p w:rsidR="00D210E1" w:rsidRDefault="00D210E1" w:rsidP="00D210E1">
      <w:pPr>
        <w:spacing w:after="0"/>
        <w:rPr>
          <w:rFonts w:ascii="Cambria" w:hAnsi="Cambria"/>
          <w:b/>
          <w:i/>
          <w:iCs/>
          <w:color w:val="548DD4"/>
          <w:sz w:val="26"/>
          <w:szCs w:val="28"/>
        </w:rPr>
      </w:pPr>
    </w:p>
    <w:p w:rsidR="0002477D" w:rsidRDefault="0002477D" w:rsidP="00D210E1">
      <w:pPr>
        <w:spacing w:after="0"/>
        <w:rPr>
          <w:rFonts w:ascii="Cambria" w:hAnsi="Cambria"/>
          <w:b/>
          <w:i/>
          <w:iCs/>
          <w:color w:val="548DD4"/>
          <w:sz w:val="26"/>
          <w:szCs w:val="28"/>
        </w:rPr>
      </w:pPr>
    </w:p>
    <w:p w:rsidR="00D210E1" w:rsidRDefault="009275CD" w:rsidP="00D210E1">
      <w:pPr>
        <w:spacing w:after="0"/>
        <w:rPr>
          <w:rFonts w:ascii="Cambria" w:hAnsi="Cambria"/>
          <w:b/>
          <w:i/>
          <w:iCs/>
          <w:color w:val="548DD4"/>
          <w:sz w:val="26"/>
          <w:szCs w:val="28"/>
        </w:rPr>
      </w:pPr>
      <w:r>
        <w:rPr>
          <w:rFonts w:ascii="Cambria" w:hAnsi="Cambria"/>
          <w:b/>
          <w:i/>
          <w:iCs/>
          <w:noProof/>
          <w:color w:val="548DD4"/>
          <w:sz w:val="26"/>
          <w:szCs w:val="28"/>
        </w:rPr>
        <w:lastRenderedPageBreak/>
        <w:drawing>
          <wp:inline distT="0" distB="0" distL="0" distR="0">
            <wp:extent cx="5943600" cy="3344146"/>
            <wp:effectExtent l="19050" t="0" r="0" b="0"/>
            <wp:docPr id="1" name="Picture 2" descr="C:\Users\Rajesh\Desktop\cl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esh\Desktop\clients.jpg"/>
                    <pic:cNvPicPr>
                      <a:picLocks noChangeAspect="1" noChangeArrowheads="1"/>
                    </pic:cNvPicPr>
                  </pic:nvPicPr>
                  <pic:blipFill>
                    <a:blip r:embed="rId8"/>
                    <a:srcRect/>
                    <a:stretch>
                      <a:fillRect/>
                    </a:stretch>
                  </pic:blipFill>
                  <pic:spPr bwMode="auto">
                    <a:xfrm>
                      <a:off x="0" y="0"/>
                      <a:ext cx="5943600" cy="3344146"/>
                    </a:xfrm>
                    <a:prstGeom prst="rect">
                      <a:avLst/>
                    </a:prstGeom>
                    <a:noFill/>
                    <a:ln w="9525">
                      <a:noFill/>
                      <a:miter lim="800000"/>
                      <a:headEnd/>
                      <a:tailEnd/>
                    </a:ln>
                  </pic:spPr>
                </pic:pic>
              </a:graphicData>
            </a:graphic>
          </wp:inline>
        </w:drawing>
      </w:r>
    </w:p>
    <w:p w:rsidR="007A3140" w:rsidRDefault="007A3140" w:rsidP="00D210E1">
      <w:pPr>
        <w:spacing w:after="0"/>
        <w:rPr>
          <w:rFonts w:ascii="Cambria" w:hAnsi="Cambria"/>
          <w:b/>
          <w:i/>
          <w:iCs/>
          <w:color w:val="548DD4"/>
          <w:sz w:val="26"/>
          <w:szCs w:val="28"/>
        </w:rPr>
      </w:pPr>
    </w:p>
    <w:p w:rsidR="007A3140" w:rsidRDefault="007A3140" w:rsidP="00D210E1">
      <w:pPr>
        <w:spacing w:after="0"/>
        <w:rPr>
          <w:rFonts w:ascii="Cambria" w:hAnsi="Cambria"/>
          <w:b/>
          <w:i/>
          <w:iCs/>
          <w:color w:val="548DD4"/>
          <w:sz w:val="26"/>
          <w:szCs w:val="28"/>
        </w:rPr>
      </w:pPr>
    </w:p>
    <w:p w:rsidR="007A3140" w:rsidRDefault="007A3140" w:rsidP="00D210E1">
      <w:pPr>
        <w:spacing w:after="0"/>
        <w:rPr>
          <w:rFonts w:ascii="Cambria" w:hAnsi="Cambria"/>
          <w:b/>
          <w:i/>
          <w:iCs/>
          <w:color w:val="548DD4"/>
          <w:sz w:val="26"/>
          <w:szCs w:val="28"/>
        </w:rPr>
      </w:pPr>
    </w:p>
    <w:p w:rsidR="008D57E2" w:rsidRPr="001D60A1" w:rsidRDefault="008D57E2" w:rsidP="008717D1">
      <w:pPr>
        <w:shd w:val="clear" w:color="auto" w:fill="262B37"/>
        <w:spacing w:after="0" w:line="240" w:lineRule="auto"/>
        <w:ind w:left="-14"/>
        <w:jc w:val="center"/>
        <w:outlineLvl w:val="1"/>
        <w:rPr>
          <w:rFonts w:ascii="Arial" w:eastAsia="Times New Roman" w:hAnsi="Arial" w:cs="Arial"/>
          <w:caps/>
          <w:color w:val="EEEEEE"/>
          <w:sz w:val="41"/>
          <w:szCs w:val="41"/>
        </w:rPr>
      </w:pPr>
      <w:r>
        <w:rPr>
          <w:rFonts w:ascii="Arial" w:eastAsia="Times New Roman" w:hAnsi="Arial" w:cs="Arial"/>
          <w:caps/>
          <w:color w:val="EEEEEE"/>
          <w:sz w:val="41"/>
          <w:szCs w:val="41"/>
        </w:rPr>
        <w:t>Review</w:t>
      </w:r>
      <w:r w:rsidR="0024222C">
        <w:rPr>
          <w:rFonts w:ascii="Arial" w:eastAsia="Times New Roman" w:hAnsi="Arial" w:cs="Arial"/>
          <w:caps/>
          <w:color w:val="EEEEEE"/>
          <w:sz w:val="41"/>
          <w:szCs w:val="41"/>
        </w:rPr>
        <w:t>S</w:t>
      </w:r>
      <w:r>
        <w:rPr>
          <w:rFonts w:ascii="Arial" w:eastAsia="Times New Roman" w:hAnsi="Arial" w:cs="Arial"/>
          <w:caps/>
          <w:color w:val="EEEEEE"/>
          <w:sz w:val="41"/>
          <w:szCs w:val="41"/>
        </w:rPr>
        <w:t xml:space="preserve"> &amp; Testimonial</w:t>
      </w:r>
    </w:p>
    <w:p w:rsidR="00E31BBA" w:rsidRPr="00F418CC" w:rsidRDefault="0053409C" w:rsidP="008717D1">
      <w:pPr>
        <w:spacing w:after="0" w:line="240" w:lineRule="auto"/>
        <w:rPr>
          <w:rFonts w:ascii="Cambria" w:hAnsi="Cambria"/>
          <w:b/>
          <w:i/>
          <w:iCs/>
          <w:color w:val="262626" w:themeColor="text1" w:themeTint="D9"/>
          <w:sz w:val="28"/>
          <w:szCs w:val="28"/>
        </w:rPr>
      </w:pPr>
      <w:r w:rsidRPr="00F418CC">
        <w:rPr>
          <w:rFonts w:ascii="Cambria" w:hAnsi="Cambria"/>
          <w:b/>
          <w:i/>
          <w:iCs/>
          <w:color w:val="262626" w:themeColor="text1" w:themeTint="D9"/>
          <w:sz w:val="28"/>
          <w:szCs w:val="28"/>
        </w:rPr>
        <w:t xml:space="preserve">Youtube </w:t>
      </w:r>
    </w:p>
    <w:p w:rsidR="0053409C" w:rsidRDefault="00C831C0" w:rsidP="008717D1">
      <w:pPr>
        <w:spacing w:after="0" w:line="240" w:lineRule="auto"/>
        <w:rPr>
          <w:rFonts w:ascii="Cambria" w:hAnsi="Cambria"/>
          <w:b/>
          <w:i/>
          <w:iCs/>
          <w:color w:val="548DD4"/>
          <w:sz w:val="28"/>
          <w:szCs w:val="28"/>
        </w:rPr>
      </w:pPr>
      <w:hyperlink r:id="rId9" w:history="1">
        <w:r w:rsidR="0053409C" w:rsidRPr="005F476E">
          <w:rPr>
            <w:rStyle w:val="Hyperlink"/>
            <w:rFonts w:ascii="Cambria" w:hAnsi="Cambria"/>
            <w:b/>
            <w:i/>
            <w:iCs/>
            <w:sz w:val="28"/>
            <w:szCs w:val="28"/>
          </w:rPr>
          <w:t>https://www.youtube.com/scmgalaxy</w:t>
        </w:r>
      </w:hyperlink>
    </w:p>
    <w:p w:rsidR="0053409C" w:rsidRPr="00872B8D" w:rsidRDefault="0053409C" w:rsidP="008717D1">
      <w:pPr>
        <w:spacing w:after="0" w:line="240" w:lineRule="auto"/>
        <w:rPr>
          <w:rFonts w:ascii="Cambria" w:hAnsi="Cambria"/>
          <w:b/>
          <w:i/>
          <w:iCs/>
          <w:color w:val="548DD4"/>
          <w:sz w:val="28"/>
          <w:szCs w:val="28"/>
        </w:rPr>
      </w:pPr>
    </w:p>
    <w:p w:rsidR="0053409C" w:rsidRPr="00F418CC" w:rsidRDefault="00E31BBA" w:rsidP="008717D1">
      <w:pPr>
        <w:spacing w:after="0" w:line="240" w:lineRule="auto"/>
        <w:rPr>
          <w:rFonts w:ascii="Cambria" w:hAnsi="Cambria"/>
          <w:b/>
          <w:i/>
          <w:iCs/>
          <w:color w:val="262626" w:themeColor="text1" w:themeTint="D9"/>
          <w:sz w:val="28"/>
          <w:szCs w:val="28"/>
        </w:rPr>
      </w:pPr>
      <w:r w:rsidRPr="00F418CC">
        <w:rPr>
          <w:rFonts w:ascii="Cambria" w:hAnsi="Cambria"/>
          <w:b/>
          <w:i/>
          <w:iCs/>
          <w:color w:val="262626" w:themeColor="text1" w:themeTint="D9"/>
          <w:sz w:val="28"/>
          <w:szCs w:val="28"/>
        </w:rPr>
        <w:t xml:space="preserve">Facebook </w:t>
      </w:r>
    </w:p>
    <w:p w:rsidR="00E31BBA" w:rsidRDefault="00C831C0" w:rsidP="008717D1">
      <w:pPr>
        <w:spacing w:after="0" w:line="240" w:lineRule="auto"/>
        <w:rPr>
          <w:rFonts w:ascii="Cambria" w:hAnsi="Cambria"/>
          <w:b/>
          <w:i/>
          <w:iCs/>
          <w:color w:val="548DD4"/>
          <w:sz w:val="28"/>
          <w:szCs w:val="28"/>
        </w:rPr>
      </w:pPr>
      <w:hyperlink r:id="rId10" w:history="1">
        <w:r w:rsidR="00E31BBA" w:rsidRPr="005F476E">
          <w:rPr>
            <w:rStyle w:val="Hyperlink"/>
            <w:rFonts w:ascii="Cambria" w:hAnsi="Cambria"/>
            <w:b/>
            <w:i/>
            <w:iCs/>
            <w:sz w:val="28"/>
            <w:szCs w:val="28"/>
          </w:rPr>
          <w:t>https://www.facebook.com/pg/scmgalaxy/reviews/</w:t>
        </w:r>
      </w:hyperlink>
    </w:p>
    <w:p w:rsidR="00E31BBA" w:rsidRDefault="00E31BBA" w:rsidP="008717D1">
      <w:pPr>
        <w:spacing w:after="0" w:line="240" w:lineRule="auto"/>
        <w:rPr>
          <w:rFonts w:ascii="Cambria" w:hAnsi="Cambria"/>
          <w:b/>
          <w:i/>
          <w:iCs/>
          <w:color w:val="548DD4"/>
          <w:sz w:val="28"/>
          <w:szCs w:val="28"/>
        </w:rPr>
      </w:pPr>
    </w:p>
    <w:p w:rsidR="0053409C" w:rsidRPr="00F418CC" w:rsidRDefault="0053409C" w:rsidP="008717D1">
      <w:pPr>
        <w:spacing w:after="0" w:line="240" w:lineRule="auto"/>
        <w:rPr>
          <w:rFonts w:ascii="Cambria" w:hAnsi="Cambria"/>
          <w:b/>
          <w:i/>
          <w:iCs/>
          <w:color w:val="262626" w:themeColor="text1" w:themeTint="D9"/>
          <w:sz w:val="28"/>
          <w:szCs w:val="28"/>
        </w:rPr>
      </w:pPr>
      <w:r w:rsidRPr="00F418CC">
        <w:rPr>
          <w:rFonts w:ascii="Cambria" w:hAnsi="Cambria"/>
          <w:b/>
          <w:i/>
          <w:iCs/>
          <w:color w:val="262626" w:themeColor="text1" w:themeTint="D9"/>
          <w:sz w:val="28"/>
          <w:szCs w:val="28"/>
        </w:rPr>
        <w:t>Web</w:t>
      </w:r>
    </w:p>
    <w:p w:rsidR="0053409C" w:rsidRDefault="00C831C0" w:rsidP="008717D1">
      <w:pPr>
        <w:spacing w:after="0" w:line="240" w:lineRule="auto"/>
        <w:rPr>
          <w:rFonts w:ascii="Cambria" w:hAnsi="Cambria"/>
          <w:b/>
          <w:i/>
          <w:iCs/>
          <w:sz w:val="28"/>
          <w:szCs w:val="28"/>
        </w:rPr>
      </w:pPr>
      <w:hyperlink r:id="rId11" w:history="1">
        <w:r w:rsidR="00A64097" w:rsidRPr="00550BD1">
          <w:rPr>
            <w:rStyle w:val="Hyperlink"/>
            <w:rFonts w:ascii="Cambria" w:hAnsi="Cambria"/>
            <w:b/>
            <w:i/>
            <w:iCs/>
            <w:sz w:val="28"/>
            <w:szCs w:val="28"/>
          </w:rPr>
          <w:t>http://www.scmgalaxy.com/testimonials</w:t>
        </w:r>
      </w:hyperlink>
    </w:p>
    <w:p w:rsidR="006F7D4F" w:rsidRDefault="006F7D4F" w:rsidP="006F7D4F">
      <w:pPr>
        <w:spacing w:after="0"/>
        <w:rPr>
          <w:rFonts w:ascii="Cambria" w:hAnsi="Cambria"/>
          <w:szCs w:val="24"/>
        </w:rPr>
      </w:pPr>
    </w:p>
    <w:p w:rsidR="006F7D4F" w:rsidRPr="001D60A1" w:rsidRDefault="00C97C9B" w:rsidP="006F7D4F">
      <w:pPr>
        <w:shd w:val="clear" w:color="auto" w:fill="262B37"/>
        <w:spacing w:after="0" w:line="240" w:lineRule="auto"/>
        <w:ind w:left="-14"/>
        <w:jc w:val="center"/>
        <w:outlineLvl w:val="1"/>
        <w:rPr>
          <w:rFonts w:ascii="Arial" w:eastAsia="Times New Roman" w:hAnsi="Arial" w:cs="Arial"/>
          <w:caps/>
          <w:color w:val="EEEEEE"/>
          <w:sz w:val="41"/>
          <w:szCs w:val="41"/>
        </w:rPr>
      </w:pPr>
      <w:r>
        <w:rPr>
          <w:rFonts w:ascii="Arial" w:eastAsia="Times New Roman" w:hAnsi="Arial" w:cs="Arial"/>
          <w:caps/>
          <w:color w:val="EEEEEE"/>
          <w:sz w:val="41"/>
          <w:szCs w:val="41"/>
        </w:rPr>
        <w:t xml:space="preserve">My </w:t>
      </w:r>
      <w:r w:rsidR="006F7D4F">
        <w:rPr>
          <w:rFonts w:ascii="Arial" w:eastAsia="Times New Roman" w:hAnsi="Arial" w:cs="Arial"/>
          <w:caps/>
          <w:color w:val="EEEEEE"/>
          <w:sz w:val="41"/>
          <w:szCs w:val="41"/>
        </w:rPr>
        <w:t>Skill SETS</w:t>
      </w:r>
    </w:p>
    <w:p w:rsidR="006F7D4F" w:rsidRDefault="006F7D4F" w:rsidP="006F7D4F">
      <w:pPr>
        <w:spacing w:after="0"/>
        <w:rPr>
          <w:rFonts w:ascii="Cambria" w:hAnsi="Cambria"/>
          <w:szCs w:val="24"/>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7290"/>
      </w:tblGrid>
      <w:tr w:rsidR="006F7D4F" w:rsidRPr="002372C1" w:rsidTr="004F20AD">
        <w:trPr>
          <w:trHeight w:val="343"/>
        </w:trPr>
        <w:tc>
          <w:tcPr>
            <w:tcW w:w="2898" w:type="dxa"/>
            <w:shd w:val="clear" w:color="auto" w:fill="auto"/>
          </w:tcPr>
          <w:p w:rsidR="006F7D4F" w:rsidRPr="0013313D" w:rsidRDefault="006F7D4F" w:rsidP="004F20AD">
            <w:pPr>
              <w:spacing w:after="0" w:line="240" w:lineRule="auto"/>
              <w:rPr>
                <w:rFonts w:ascii="Cambria" w:hAnsi="Cambria"/>
                <w:b/>
                <w:bCs/>
                <w:i/>
                <w:iCs/>
                <w:color w:val="000000"/>
                <w:sz w:val="28"/>
                <w:szCs w:val="28"/>
              </w:rPr>
            </w:pPr>
          </w:p>
        </w:tc>
        <w:tc>
          <w:tcPr>
            <w:tcW w:w="7290" w:type="dxa"/>
            <w:shd w:val="clear" w:color="auto" w:fill="auto"/>
          </w:tcPr>
          <w:p w:rsidR="006F7D4F" w:rsidRPr="00B923D0" w:rsidRDefault="006F7D4F" w:rsidP="004F20AD">
            <w:pPr>
              <w:spacing w:after="0" w:line="240" w:lineRule="auto"/>
              <w:rPr>
                <w:rFonts w:ascii="Cambria" w:hAnsi="Cambria"/>
                <w:b/>
                <w:bCs/>
                <w:i/>
                <w:iCs/>
                <w:color w:val="000000"/>
                <w:sz w:val="28"/>
                <w:szCs w:val="28"/>
              </w:rPr>
            </w:pPr>
          </w:p>
        </w:tc>
      </w:tr>
      <w:tr w:rsidR="006F7D4F" w:rsidRPr="002372C1" w:rsidTr="004F20AD">
        <w:trPr>
          <w:trHeight w:val="343"/>
        </w:trPr>
        <w:tc>
          <w:tcPr>
            <w:tcW w:w="2898" w:type="dxa"/>
            <w:shd w:val="clear" w:color="auto" w:fill="auto"/>
          </w:tcPr>
          <w:p w:rsidR="006F7D4F" w:rsidRPr="00D118AE" w:rsidRDefault="006F7D4F" w:rsidP="004F20AD">
            <w:pPr>
              <w:autoSpaceDE w:val="0"/>
              <w:autoSpaceDN w:val="0"/>
              <w:adjustRightInd w:val="0"/>
              <w:spacing w:after="0" w:line="240" w:lineRule="auto"/>
              <w:jc w:val="both"/>
              <w:rPr>
                <w:rFonts w:ascii="Cambria" w:hAnsi="Cambria"/>
                <w:b/>
                <w:szCs w:val="24"/>
              </w:rPr>
            </w:pPr>
            <w:r w:rsidRPr="00D118AE">
              <w:rPr>
                <w:rFonts w:ascii="Cambria" w:hAnsi="Cambria"/>
                <w:b/>
                <w:szCs w:val="24"/>
              </w:rPr>
              <w:t>Languages and Scripting</w:t>
            </w:r>
          </w:p>
        </w:tc>
        <w:tc>
          <w:tcPr>
            <w:tcW w:w="7290" w:type="dxa"/>
            <w:shd w:val="clear" w:color="auto" w:fill="auto"/>
          </w:tcPr>
          <w:p w:rsidR="006F7D4F" w:rsidRPr="00D118AE" w:rsidRDefault="006F7D4F" w:rsidP="004F20AD">
            <w:pPr>
              <w:autoSpaceDE w:val="0"/>
              <w:autoSpaceDN w:val="0"/>
              <w:adjustRightInd w:val="0"/>
              <w:spacing w:after="0" w:line="240" w:lineRule="auto"/>
              <w:jc w:val="both"/>
              <w:rPr>
                <w:rFonts w:ascii="Cambria" w:hAnsi="Cambria"/>
                <w:b/>
                <w:szCs w:val="24"/>
              </w:rPr>
            </w:pPr>
            <w:r w:rsidRPr="00D118AE">
              <w:rPr>
                <w:rFonts w:ascii="Cambria" w:hAnsi="Cambria"/>
                <w:b/>
                <w:szCs w:val="24"/>
              </w:rPr>
              <w:t>Perl, Ruby, HTML5, Bootstarp, AngularJs, Python, Bash Scripting</w:t>
            </w:r>
          </w:p>
        </w:tc>
      </w:tr>
      <w:tr w:rsidR="006F7D4F" w:rsidRPr="002372C1" w:rsidTr="004F20AD">
        <w:trPr>
          <w:trHeight w:val="329"/>
        </w:trPr>
        <w:tc>
          <w:tcPr>
            <w:tcW w:w="2898" w:type="dxa"/>
            <w:shd w:val="clear" w:color="auto" w:fill="auto"/>
          </w:tcPr>
          <w:p w:rsidR="006F7D4F" w:rsidRPr="006A5662" w:rsidRDefault="006F7D4F" w:rsidP="004F20AD">
            <w:pPr>
              <w:autoSpaceDE w:val="0"/>
              <w:autoSpaceDN w:val="0"/>
              <w:adjustRightInd w:val="0"/>
              <w:spacing w:after="0" w:line="240" w:lineRule="auto"/>
              <w:jc w:val="both"/>
              <w:rPr>
                <w:rFonts w:ascii="Cambria" w:hAnsi="Cambria"/>
                <w:b/>
                <w:szCs w:val="24"/>
              </w:rPr>
            </w:pPr>
            <w:r w:rsidRPr="006A5662">
              <w:rPr>
                <w:rFonts w:ascii="Cambria" w:hAnsi="Cambria"/>
                <w:b/>
                <w:szCs w:val="24"/>
              </w:rPr>
              <w:t>Version Tools</w:t>
            </w:r>
          </w:p>
        </w:tc>
        <w:tc>
          <w:tcPr>
            <w:tcW w:w="7290" w:type="dxa"/>
            <w:shd w:val="clear" w:color="auto" w:fill="auto"/>
          </w:tcPr>
          <w:p w:rsidR="006F7D4F" w:rsidRPr="0072132B" w:rsidRDefault="006F7D4F" w:rsidP="004F20AD">
            <w:pPr>
              <w:autoSpaceDE w:val="0"/>
              <w:autoSpaceDN w:val="0"/>
              <w:adjustRightInd w:val="0"/>
              <w:spacing w:after="0" w:line="240" w:lineRule="auto"/>
              <w:jc w:val="both"/>
              <w:rPr>
                <w:rFonts w:ascii="Cambria" w:hAnsi="Cambria"/>
                <w:b/>
                <w:szCs w:val="24"/>
              </w:rPr>
            </w:pPr>
            <w:r w:rsidRPr="0072132B">
              <w:rPr>
                <w:rFonts w:ascii="Cambria" w:hAnsi="Cambria"/>
                <w:b/>
                <w:szCs w:val="24"/>
              </w:rPr>
              <w:t>Git, Perforce, Github, GitLab, Bi</w:t>
            </w:r>
            <w:r>
              <w:rPr>
                <w:rFonts w:ascii="Cambria" w:hAnsi="Cambria"/>
                <w:b/>
                <w:szCs w:val="24"/>
              </w:rPr>
              <w:t>t</w:t>
            </w:r>
            <w:r w:rsidRPr="0072132B">
              <w:rPr>
                <w:rFonts w:ascii="Cambria" w:hAnsi="Cambria"/>
                <w:b/>
                <w:szCs w:val="24"/>
              </w:rPr>
              <w:t>bucket, Gerrit</w:t>
            </w:r>
            <w:r>
              <w:rPr>
                <w:rFonts w:ascii="Cambria" w:hAnsi="Cambria"/>
                <w:b/>
                <w:szCs w:val="24"/>
              </w:rPr>
              <w:t xml:space="preserve">, </w:t>
            </w:r>
            <w:r w:rsidRPr="004E40C6">
              <w:rPr>
                <w:rFonts w:ascii="Cambria" w:hAnsi="Cambria"/>
                <w:b/>
                <w:szCs w:val="24"/>
              </w:rPr>
              <w:t>Subversion</w:t>
            </w:r>
            <w:r w:rsidRPr="0072132B">
              <w:rPr>
                <w:rFonts w:ascii="Cambria" w:hAnsi="Cambria"/>
                <w:b/>
                <w:szCs w:val="24"/>
              </w:rPr>
              <w:t xml:space="preserve"> and Team Foundation Server</w:t>
            </w:r>
          </w:p>
        </w:tc>
      </w:tr>
      <w:tr w:rsidR="006F7D4F" w:rsidRPr="002372C1" w:rsidTr="004F20AD">
        <w:trPr>
          <w:trHeight w:val="300"/>
        </w:trPr>
        <w:tc>
          <w:tcPr>
            <w:tcW w:w="2898" w:type="dxa"/>
            <w:shd w:val="clear" w:color="auto" w:fill="auto"/>
          </w:tcPr>
          <w:p w:rsidR="006F7D4F" w:rsidRPr="006A5662" w:rsidRDefault="006F7D4F" w:rsidP="004F20AD">
            <w:pPr>
              <w:autoSpaceDE w:val="0"/>
              <w:autoSpaceDN w:val="0"/>
              <w:adjustRightInd w:val="0"/>
              <w:spacing w:after="0" w:line="240" w:lineRule="auto"/>
              <w:jc w:val="both"/>
              <w:rPr>
                <w:rFonts w:ascii="Cambria" w:hAnsi="Cambria"/>
                <w:b/>
                <w:szCs w:val="24"/>
              </w:rPr>
            </w:pPr>
            <w:r w:rsidRPr="006A5662">
              <w:rPr>
                <w:rFonts w:ascii="Cambria" w:hAnsi="Cambria"/>
                <w:b/>
                <w:szCs w:val="24"/>
              </w:rPr>
              <w:t>CI Tools</w:t>
            </w:r>
          </w:p>
        </w:tc>
        <w:tc>
          <w:tcPr>
            <w:tcW w:w="7290" w:type="dxa"/>
            <w:shd w:val="clear" w:color="auto" w:fill="auto"/>
          </w:tcPr>
          <w:p w:rsidR="006F7D4F" w:rsidRPr="006A5662" w:rsidRDefault="006F7D4F" w:rsidP="004F20AD">
            <w:pPr>
              <w:autoSpaceDE w:val="0"/>
              <w:autoSpaceDN w:val="0"/>
              <w:adjustRightInd w:val="0"/>
              <w:spacing w:after="0" w:line="240" w:lineRule="auto"/>
              <w:jc w:val="both"/>
              <w:rPr>
                <w:rFonts w:ascii="Cambria" w:hAnsi="Cambria"/>
                <w:b/>
                <w:szCs w:val="24"/>
              </w:rPr>
            </w:pPr>
            <w:r w:rsidRPr="006A5662">
              <w:rPr>
                <w:rFonts w:ascii="Cambria" w:hAnsi="Cambria"/>
                <w:b/>
                <w:szCs w:val="24"/>
              </w:rPr>
              <w:t>Jenkins, TeamCity, Bamboo, BuildForge</w:t>
            </w:r>
            <w:r>
              <w:rPr>
                <w:rFonts w:ascii="Cambria" w:hAnsi="Cambria"/>
                <w:b/>
                <w:szCs w:val="24"/>
              </w:rPr>
              <w:t>, UBuild,</w:t>
            </w:r>
            <w:r>
              <w:t xml:space="preserve"> </w:t>
            </w:r>
            <w:r w:rsidRPr="001D7442">
              <w:rPr>
                <w:rFonts w:ascii="Cambria" w:hAnsi="Cambria"/>
                <w:b/>
                <w:szCs w:val="24"/>
              </w:rPr>
              <w:t>uDeploy</w:t>
            </w:r>
            <w:r>
              <w:rPr>
                <w:rFonts w:ascii="Cambria" w:hAnsi="Cambria"/>
                <w:b/>
                <w:szCs w:val="24"/>
              </w:rPr>
              <w:t>,</w:t>
            </w:r>
            <w:r>
              <w:t xml:space="preserve"> </w:t>
            </w:r>
            <w:r w:rsidRPr="001D7442">
              <w:rPr>
                <w:rFonts w:ascii="Cambria" w:hAnsi="Cambria"/>
                <w:b/>
                <w:szCs w:val="24"/>
              </w:rPr>
              <w:t>uDeploy</w:t>
            </w:r>
            <w:r w:rsidRPr="006A5662">
              <w:rPr>
                <w:rFonts w:ascii="Cambria" w:hAnsi="Cambria"/>
                <w:b/>
                <w:szCs w:val="24"/>
              </w:rPr>
              <w:t xml:space="preserve"> and AnthillPro</w:t>
            </w:r>
          </w:p>
        </w:tc>
      </w:tr>
      <w:tr w:rsidR="006F7D4F" w:rsidRPr="002372C1" w:rsidTr="004F20AD">
        <w:trPr>
          <w:trHeight w:val="329"/>
        </w:trPr>
        <w:tc>
          <w:tcPr>
            <w:tcW w:w="2898" w:type="dxa"/>
            <w:shd w:val="clear" w:color="auto" w:fill="auto"/>
          </w:tcPr>
          <w:p w:rsidR="006F7D4F" w:rsidRPr="00766002" w:rsidRDefault="006F7D4F" w:rsidP="004F20AD">
            <w:pPr>
              <w:autoSpaceDE w:val="0"/>
              <w:autoSpaceDN w:val="0"/>
              <w:adjustRightInd w:val="0"/>
              <w:spacing w:after="0" w:line="240" w:lineRule="auto"/>
              <w:rPr>
                <w:rFonts w:ascii="Cambria" w:hAnsi="Cambria"/>
                <w:b/>
                <w:szCs w:val="24"/>
              </w:rPr>
            </w:pPr>
            <w:r w:rsidRPr="00766002">
              <w:rPr>
                <w:rFonts w:ascii="Cambria" w:hAnsi="Cambria"/>
                <w:b/>
                <w:szCs w:val="24"/>
              </w:rPr>
              <w:t xml:space="preserve">Packaging </w:t>
            </w:r>
            <w:r>
              <w:rPr>
                <w:rFonts w:ascii="Cambria" w:hAnsi="Cambria"/>
                <w:b/>
                <w:szCs w:val="24"/>
              </w:rPr>
              <w:t>Tools</w:t>
            </w:r>
          </w:p>
        </w:tc>
        <w:tc>
          <w:tcPr>
            <w:tcW w:w="7290" w:type="dxa"/>
            <w:shd w:val="clear" w:color="auto" w:fill="auto"/>
          </w:tcPr>
          <w:p w:rsidR="006F7D4F" w:rsidRPr="001D7442" w:rsidRDefault="006F7D4F" w:rsidP="004F20AD">
            <w:pPr>
              <w:autoSpaceDE w:val="0"/>
              <w:autoSpaceDN w:val="0"/>
              <w:adjustRightInd w:val="0"/>
              <w:spacing w:after="0" w:line="240" w:lineRule="auto"/>
              <w:jc w:val="both"/>
              <w:rPr>
                <w:rFonts w:ascii="Cambria" w:hAnsi="Cambria"/>
                <w:szCs w:val="24"/>
              </w:rPr>
            </w:pPr>
            <w:r w:rsidRPr="001D7442">
              <w:rPr>
                <w:rFonts w:ascii="Cambria" w:hAnsi="Cambria"/>
                <w:szCs w:val="24"/>
              </w:rPr>
              <w:t xml:space="preserve">Wise Studio, InstallAnywhere and Linux RPM </w:t>
            </w:r>
          </w:p>
        </w:tc>
      </w:tr>
      <w:tr w:rsidR="006F7D4F" w:rsidRPr="002372C1" w:rsidTr="004F20AD">
        <w:trPr>
          <w:trHeight w:val="343"/>
        </w:trPr>
        <w:tc>
          <w:tcPr>
            <w:tcW w:w="2898" w:type="dxa"/>
            <w:shd w:val="clear" w:color="auto" w:fill="auto"/>
          </w:tcPr>
          <w:p w:rsidR="006F7D4F" w:rsidRPr="00947628" w:rsidRDefault="006F7D4F" w:rsidP="004F20AD">
            <w:pPr>
              <w:autoSpaceDE w:val="0"/>
              <w:autoSpaceDN w:val="0"/>
              <w:adjustRightInd w:val="0"/>
              <w:spacing w:after="0" w:line="240" w:lineRule="auto"/>
              <w:jc w:val="both"/>
              <w:rPr>
                <w:rFonts w:ascii="Cambria" w:hAnsi="Cambria"/>
                <w:b/>
                <w:szCs w:val="24"/>
              </w:rPr>
            </w:pPr>
            <w:r w:rsidRPr="00947628">
              <w:rPr>
                <w:rFonts w:ascii="Cambria" w:hAnsi="Cambria"/>
                <w:b/>
                <w:szCs w:val="24"/>
              </w:rPr>
              <w:lastRenderedPageBreak/>
              <w:t>OS</w:t>
            </w:r>
          </w:p>
        </w:tc>
        <w:tc>
          <w:tcPr>
            <w:tcW w:w="7290" w:type="dxa"/>
            <w:shd w:val="clear" w:color="auto" w:fill="auto"/>
          </w:tcPr>
          <w:p w:rsidR="006F7D4F" w:rsidRPr="00947628" w:rsidRDefault="006F7D4F" w:rsidP="004F20AD">
            <w:pPr>
              <w:autoSpaceDE w:val="0"/>
              <w:autoSpaceDN w:val="0"/>
              <w:adjustRightInd w:val="0"/>
              <w:spacing w:after="0" w:line="240" w:lineRule="auto"/>
              <w:jc w:val="both"/>
              <w:rPr>
                <w:rFonts w:ascii="Cambria" w:hAnsi="Cambria"/>
                <w:b/>
                <w:szCs w:val="24"/>
              </w:rPr>
            </w:pPr>
            <w:r w:rsidRPr="00947628">
              <w:rPr>
                <w:rFonts w:ascii="Cambria" w:hAnsi="Cambria"/>
                <w:b/>
                <w:szCs w:val="24"/>
              </w:rPr>
              <w:t>Windows Administration, Ubantu Administration, RHEL Administration</w:t>
            </w:r>
          </w:p>
        </w:tc>
      </w:tr>
      <w:tr w:rsidR="006F7D4F" w:rsidRPr="002372C1" w:rsidTr="004F20AD">
        <w:trPr>
          <w:trHeight w:val="343"/>
        </w:trPr>
        <w:tc>
          <w:tcPr>
            <w:tcW w:w="2898" w:type="dxa"/>
            <w:shd w:val="clear" w:color="auto" w:fill="auto"/>
          </w:tcPr>
          <w:p w:rsidR="006F7D4F" w:rsidRPr="007072F9" w:rsidRDefault="006F7D4F" w:rsidP="004F20AD">
            <w:pPr>
              <w:autoSpaceDE w:val="0"/>
              <w:autoSpaceDN w:val="0"/>
              <w:adjustRightInd w:val="0"/>
              <w:spacing w:after="0" w:line="240" w:lineRule="auto"/>
              <w:jc w:val="both"/>
              <w:rPr>
                <w:rFonts w:ascii="Cambria" w:hAnsi="Cambria"/>
                <w:b/>
                <w:szCs w:val="24"/>
              </w:rPr>
            </w:pPr>
            <w:r w:rsidRPr="007072F9">
              <w:rPr>
                <w:rFonts w:ascii="Cambria" w:hAnsi="Cambria"/>
                <w:b/>
                <w:szCs w:val="24"/>
              </w:rPr>
              <w:t>Build Tools</w:t>
            </w:r>
          </w:p>
        </w:tc>
        <w:tc>
          <w:tcPr>
            <w:tcW w:w="7290" w:type="dxa"/>
            <w:shd w:val="clear" w:color="auto" w:fill="auto"/>
          </w:tcPr>
          <w:p w:rsidR="006F7D4F" w:rsidRPr="007072F9" w:rsidRDefault="006F7D4F" w:rsidP="004F20AD">
            <w:pPr>
              <w:autoSpaceDE w:val="0"/>
              <w:autoSpaceDN w:val="0"/>
              <w:adjustRightInd w:val="0"/>
              <w:spacing w:after="0" w:line="240" w:lineRule="auto"/>
              <w:jc w:val="both"/>
              <w:rPr>
                <w:rFonts w:ascii="Cambria" w:hAnsi="Cambria"/>
                <w:b/>
                <w:szCs w:val="24"/>
              </w:rPr>
            </w:pPr>
            <w:r>
              <w:rPr>
                <w:rFonts w:ascii="Cambria" w:hAnsi="Cambria"/>
                <w:b/>
                <w:szCs w:val="24"/>
              </w:rPr>
              <w:t xml:space="preserve">Ant, </w:t>
            </w:r>
            <w:r w:rsidRPr="007072F9">
              <w:rPr>
                <w:rFonts w:ascii="Cambria" w:hAnsi="Cambria"/>
                <w:b/>
                <w:szCs w:val="24"/>
              </w:rPr>
              <w:t>Maven, MSBuild</w:t>
            </w:r>
            <w:r>
              <w:rPr>
                <w:rFonts w:ascii="Cambria" w:hAnsi="Cambria"/>
                <w:b/>
                <w:szCs w:val="24"/>
              </w:rPr>
              <w:t xml:space="preserve">, Gradle, Gmake, NANT and </w:t>
            </w:r>
            <w:r w:rsidRPr="007072F9">
              <w:rPr>
                <w:rFonts w:ascii="Cambria" w:hAnsi="Cambria"/>
                <w:b/>
                <w:szCs w:val="24"/>
              </w:rPr>
              <w:t xml:space="preserve">makefile, </w:t>
            </w:r>
          </w:p>
        </w:tc>
      </w:tr>
      <w:tr w:rsidR="006F7D4F" w:rsidRPr="002372C1" w:rsidTr="004F20AD">
        <w:trPr>
          <w:trHeight w:val="343"/>
        </w:trPr>
        <w:tc>
          <w:tcPr>
            <w:tcW w:w="2898" w:type="dxa"/>
            <w:shd w:val="clear" w:color="auto" w:fill="auto"/>
          </w:tcPr>
          <w:p w:rsidR="006F7D4F" w:rsidRPr="007072F9" w:rsidRDefault="006F7D4F" w:rsidP="004F20AD">
            <w:pPr>
              <w:autoSpaceDE w:val="0"/>
              <w:autoSpaceDN w:val="0"/>
              <w:adjustRightInd w:val="0"/>
              <w:spacing w:after="0" w:line="240" w:lineRule="auto"/>
              <w:jc w:val="both"/>
              <w:rPr>
                <w:rFonts w:ascii="Cambria" w:hAnsi="Cambria"/>
                <w:b/>
                <w:szCs w:val="24"/>
              </w:rPr>
            </w:pPr>
            <w:r>
              <w:rPr>
                <w:rFonts w:ascii="Cambria" w:hAnsi="Cambria"/>
                <w:b/>
                <w:szCs w:val="24"/>
              </w:rPr>
              <w:t>Config Management</w:t>
            </w:r>
          </w:p>
        </w:tc>
        <w:tc>
          <w:tcPr>
            <w:tcW w:w="7290" w:type="dxa"/>
            <w:shd w:val="clear" w:color="auto" w:fill="auto"/>
          </w:tcPr>
          <w:p w:rsidR="006F7D4F" w:rsidRPr="007072F9" w:rsidRDefault="006F7D4F" w:rsidP="004F20AD">
            <w:pPr>
              <w:autoSpaceDE w:val="0"/>
              <w:autoSpaceDN w:val="0"/>
              <w:adjustRightInd w:val="0"/>
              <w:spacing w:after="0" w:line="240" w:lineRule="auto"/>
              <w:jc w:val="both"/>
              <w:rPr>
                <w:rFonts w:ascii="Cambria" w:hAnsi="Cambria"/>
                <w:b/>
                <w:szCs w:val="24"/>
              </w:rPr>
            </w:pPr>
            <w:r>
              <w:rPr>
                <w:rFonts w:ascii="Cambria" w:hAnsi="Cambria"/>
                <w:b/>
                <w:szCs w:val="24"/>
              </w:rPr>
              <w:t>Chef, Puppet, Octopus Deploy</w:t>
            </w:r>
            <w:r w:rsidR="009723DC">
              <w:rPr>
                <w:rFonts w:ascii="Cambria" w:hAnsi="Cambria"/>
                <w:b/>
                <w:szCs w:val="24"/>
              </w:rPr>
              <w:t>, Ansible</w:t>
            </w:r>
          </w:p>
        </w:tc>
      </w:tr>
      <w:tr w:rsidR="006F7D4F" w:rsidRPr="002372C1" w:rsidTr="004F20AD">
        <w:trPr>
          <w:trHeight w:val="343"/>
        </w:trPr>
        <w:tc>
          <w:tcPr>
            <w:tcW w:w="2898" w:type="dxa"/>
            <w:shd w:val="clear" w:color="auto" w:fill="auto"/>
          </w:tcPr>
          <w:p w:rsidR="006F7D4F" w:rsidRDefault="006F7D4F" w:rsidP="004F20AD">
            <w:pPr>
              <w:autoSpaceDE w:val="0"/>
              <w:autoSpaceDN w:val="0"/>
              <w:adjustRightInd w:val="0"/>
              <w:spacing w:after="0" w:line="240" w:lineRule="auto"/>
              <w:jc w:val="both"/>
              <w:rPr>
                <w:rFonts w:ascii="Cambria" w:hAnsi="Cambria"/>
                <w:b/>
                <w:szCs w:val="24"/>
              </w:rPr>
            </w:pPr>
            <w:r>
              <w:rPr>
                <w:rFonts w:ascii="Cambria" w:hAnsi="Cambria"/>
                <w:b/>
                <w:szCs w:val="24"/>
              </w:rPr>
              <w:t>Repostory Management</w:t>
            </w:r>
          </w:p>
        </w:tc>
        <w:tc>
          <w:tcPr>
            <w:tcW w:w="7290" w:type="dxa"/>
            <w:shd w:val="clear" w:color="auto" w:fill="auto"/>
          </w:tcPr>
          <w:p w:rsidR="006F7D4F" w:rsidRDefault="006F7D4F" w:rsidP="004F20AD">
            <w:pPr>
              <w:autoSpaceDE w:val="0"/>
              <w:autoSpaceDN w:val="0"/>
              <w:adjustRightInd w:val="0"/>
              <w:spacing w:after="0" w:line="240" w:lineRule="auto"/>
              <w:jc w:val="both"/>
              <w:rPr>
                <w:rFonts w:ascii="Cambria" w:hAnsi="Cambria"/>
                <w:b/>
                <w:szCs w:val="24"/>
              </w:rPr>
            </w:pPr>
            <w:r w:rsidRPr="0074057E">
              <w:rPr>
                <w:rFonts w:ascii="Cambria" w:hAnsi="Cambria"/>
                <w:b/>
                <w:szCs w:val="24"/>
              </w:rPr>
              <w:t>Nuget, SonaType Nexus, Artifactory, Archiva, Chocolatey</w:t>
            </w:r>
          </w:p>
        </w:tc>
      </w:tr>
      <w:tr w:rsidR="006F7D4F" w:rsidRPr="002372C1" w:rsidTr="004F20AD">
        <w:trPr>
          <w:trHeight w:val="329"/>
        </w:trPr>
        <w:tc>
          <w:tcPr>
            <w:tcW w:w="2898" w:type="dxa"/>
            <w:shd w:val="clear" w:color="auto" w:fill="auto"/>
          </w:tcPr>
          <w:p w:rsidR="006F7D4F" w:rsidRPr="00E97949" w:rsidRDefault="006F7D4F" w:rsidP="004F20AD">
            <w:pPr>
              <w:autoSpaceDE w:val="0"/>
              <w:autoSpaceDN w:val="0"/>
              <w:adjustRightInd w:val="0"/>
              <w:spacing w:after="0" w:line="240" w:lineRule="auto"/>
              <w:jc w:val="both"/>
              <w:rPr>
                <w:rFonts w:ascii="Cambria" w:hAnsi="Cambria"/>
                <w:b/>
                <w:szCs w:val="24"/>
              </w:rPr>
            </w:pPr>
            <w:r w:rsidRPr="00E97949">
              <w:rPr>
                <w:rFonts w:ascii="Cambria" w:hAnsi="Cambria"/>
                <w:b/>
                <w:szCs w:val="24"/>
              </w:rPr>
              <w:t>Other DevOps Tools</w:t>
            </w:r>
          </w:p>
        </w:tc>
        <w:tc>
          <w:tcPr>
            <w:tcW w:w="7290" w:type="dxa"/>
            <w:shd w:val="clear" w:color="auto" w:fill="auto"/>
          </w:tcPr>
          <w:p w:rsidR="006F7D4F" w:rsidRPr="00E97949" w:rsidRDefault="006F7D4F" w:rsidP="004F20AD">
            <w:pPr>
              <w:autoSpaceDE w:val="0"/>
              <w:autoSpaceDN w:val="0"/>
              <w:adjustRightInd w:val="0"/>
              <w:spacing w:after="0" w:line="240" w:lineRule="auto"/>
              <w:jc w:val="both"/>
              <w:rPr>
                <w:rFonts w:ascii="Cambria" w:hAnsi="Cambria"/>
                <w:b/>
                <w:szCs w:val="24"/>
              </w:rPr>
            </w:pPr>
            <w:r>
              <w:rPr>
                <w:rFonts w:ascii="Cambria" w:hAnsi="Cambria"/>
                <w:b/>
                <w:szCs w:val="24"/>
              </w:rPr>
              <w:t xml:space="preserve">Nagios, Jira, </w:t>
            </w:r>
          </w:p>
        </w:tc>
      </w:tr>
      <w:tr w:rsidR="006F7D4F" w:rsidRPr="002372C1" w:rsidTr="004F20AD">
        <w:trPr>
          <w:trHeight w:val="329"/>
        </w:trPr>
        <w:tc>
          <w:tcPr>
            <w:tcW w:w="2898" w:type="dxa"/>
            <w:shd w:val="clear" w:color="auto" w:fill="auto"/>
          </w:tcPr>
          <w:p w:rsidR="006F7D4F" w:rsidRPr="00E97949" w:rsidRDefault="006F7D4F" w:rsidP="004F20AD">
            <w:pPr>
              <w:autoSpaceDE w:val="0"/>
              <w:autoSpaceDN w:val="0"/>
              <w:adjustRightInd w:val="0"/>
              <w:spacing w:after="0" w:line="240" w:lineRule="auto"/>
              <w:jc w:val="both"/>
              <w:rPr>
                <w:rFonts w:ascii="Cambria" w:hAnsi="Cambria"/>
                <w:b/>
                <w:szCs w:val="24"/>
              </w:rPr>
            </w:pPr>
            <w:r>
              <w:rPr>
                <w:rFonts w:ascii="Cambria" w:hAnsi="Cambria"/>
                <w:b/>
                <w:szCs w:val="24"/>
              </w:rPr>
              <w:t>Monitering Tools</w:t>
            </w:r>
          </w:p>
        </w:tc>
        <w:tc>
          <w:tcPr>
            <w:tcW w:w="7290" w:type="dxa"/>
            <w:shd w:val="clear" w:color="auto" w:fill="auto"/>
          </w:tcPr>
          <w:p w:rsidR="006F7D4F" w:rsidRDefault="006F7D4F" w:rsidP="004F20AD">
            <w:pPr>
              <w:autoSpaceDE w:val="0"/>
              <w:autoSpaceDN w:val="0"/>
              <w:adjustRightInd w:val="0"/>
              <w:spacing w:after="0" w:line="240" w:lineRule="auto"/>
              <w:jc w:val="both"/>
              <w:rPr>
                <w:rFonts w:ascii="Cambria" w:hAnsi="Cambria"/>
                <w:b/>
                <w:szCs w:val="24"/>
              </w:rPr>
            </w:pPr>
            <w:r w:rsidRPr="00D73477">
              <w:rPr>
                <w:rFonts w:ascii="Cambria" w:hAnsi="Cambria"/>
                <w:b/>
                <w:szCs w:val="24"/>
              </w:rPr>
              <w:t xml:space="preserve">Logstash, </w:t>
            </w:r>
            <w:r w:rsidR="00C222D4">
              <w:rPr>
                <w:rFonts w:ascii="Cambria" w:hAnsi="Cambria"/>
                <w:b/>
                <w:szCs w:val="24"/>
              </w:rPr>
              <w:t xml:space="preserve">Elastic Search, </w:t>
            </w:r>
            <w:r w:rsidRPr="00D73477">
              <w:rPr>
                <w:rFonts w:ascii="Cambria" w:hAnsi="Cambria"/>
                <w:b/>
                <w:szCs w:val="24"/>
              </w:rPr>
              <w:t>Kibana, Microsoft System Center, Stash, Graphite, New Relic</w:t>
            </w:r>
          </w:p>
        </w:tc>
      </w:tr>
      <w:tr w:rsidR="006F7D4F" w:rsidRPr="002372C1" w:rsidTr="004F20AD">
        <w:trPr>
          <w:trHeight w:val="343"/>
        </w:trPr>
        <w:tc>
          <w:tcPr>
            <w:tcW w:w="2898" w:type="dxa"/>
            <w:shd w:val="clear" w:color="auto" w:fill="auto"/>
          </w:tcPr>
          <w:p w:rsidR="006F7D4F" w:rsidRPr="001A1856" w:rsidRDefault="006F7D4F" w:rsidP="004F20AD">
            <w:pPr>
              <w:autoSpaceDE w:val="0"/>
              <w:autoSpaceDN w:val="0"/>
              <w:adjustRightInd w:val="0"/>
              <w:spacing w:after="0" w:line="240" w:lineRule="auto"/>
              <w:jc w:val="both"/>
              <w:rPr>
                <w:rFonts w:ascii="Cambria" w:hAnsi="Cambria"/>
                <w:b/>
                <w:szCs w:val="24"/>
              </w:rPr>
            </w:pPr>
            <w:r w:rsidRPr="001A1856">
              <w:rPr>
                <w:rFonts w:ascii="Cambria" w:hAnsi="Cambria"/>
                <w:b/>
                <w:szCs w:val="24"/>
              </w:rPr>
              <w:t>Cloud &amp; Virtualization</w:t>
            </w:r>
          </w:p>
        </w:tc>
        <w:tc>
          <w:tcPr>
            <w:tcW w:w="7290" w:type="dxa"/>
            <w:shd w:val="clear" w:color="auto" w:fill="auto"/>
          </w:tcPr>
          <w:p w:rsidR="006F7D4F" w:rsidRPr="001A1856" w:rsidRDefault="006F7D4F" w:rsidP="004F20AD">
            <w:pPr>
              <w:autoSpaceDE w:val="0"/>
              <w:autoSpaceDN w:val="0"/>
              <w:adjustRightInd w:val="0"/>
              <w:spacing w:after="0" w:line="240" w:lineRule="auto"/>
              <w:jc w:val="both"/>
              <w:rPr>
                <w:rFonts w:ascii="Cambria" w:hAnsi="Cambria"/>
                <w:b/>
                <w:szCs w:val="24"/>
              </w:rPr>
            </w:pPr>
            <w:r>
              <w:rPr>
                <w:rFonts w:ascii="Cambria" w:hAnsi="Cambria"/>
                <w:b/>
                <w:szCs w:val="24"/>
              </w:rPr>
              <w:t>Docker, K</w:t>
            </w:r>
            <w:r w:rsidRPr="008B7317">
              <w:rPr>
                <w:rFonts w:ascii="Cambria" w:hAnsi="Cambria"/>
                <w:b/>
                <w:szCs w:val="24"/>
              </w:rPr>
              <w:t>ubernetes</w:t>
            </w:r>
            <w:r>
              <w:rPr>
                <w:rFonts w:ascii="Cambria" w:hAnsi="Cambria"/>
                <w:b/>
                <w:szCs w:val="24"/>
              </w:rPr>
              <w:t xml:space="preserve">, </w:t>
            </w:r>
            <w:r w:rsidRPr="001A1856">
              <w:rPr>
                <w:rFonts w:ascii="Cambria" w:hAnsi="Cambria"/>
                <w:b/>
                <w:szCs w:val="24"/>
              </w:rPr>
              <w:t>AWS, VMware WorkStation,</w:t>
            </w:r>
            <w:r>
              <w:t xml:space="preserve"> </w:t>
            </w:r>
            <w:r w:rsidRPr="008204A7">
              <w:rPr>
                <w:rFonts w:ascii="Cambria" w:hAnsi="Cambria"/>
                <w:b/>
                <w:szCs w:val="24"/>
              </w:rPr>
              <w:t>Vagrant</w:t>
            </w:r>
            <w:r>
              <w:rPr>
                <w:rFonts w:ascii="Cambria" w:hAnsi="Cambria"/>
                <w:b/>
                <w:szCs w:val="24"/>
              </w:rPr>
              <w:t>,</w:t>
            </w:r>
            <w:r>
              <w:t xml:space="preserve"> </w:t>
            </w:r>
            <w:r w:rsidRPr="008204A7">
              <w:rPr>
                <w:rFonts w:ascii="Cambria" w:hAnsi="Cambria"/>
                <w:b/>
                <w:szCs w:val="24"/>
              </w:rPr>
              <w:t>Codenvy</w:t>
            </w:r>
            <w:r w:rsidRPr="001A1856">
              <w:rPr>
                <w:rFonts w:ascii="Cambria" w:hAnsi="Cambria"/>
                <w:b/>
                <w:szCs w:val="24"/>
              </w:rPr>
              <w:t xml:space="preserve"> VSphere and VirtualBox</w:t>
            </w:r>
          </w:p>
        </w:tc>
      </w:tr>
      <w:tr w:rsidR="006F7D4F" w:rsidRPr="002372C1" w:rsidTr="004F20AD">
        <w:trPr>
          <w:trHeight w:val="343"/>
        </w:trPr>
        <w:tc>
          <w:tcPr>
            <w:tcW w:w="2898" w:type="dxa"/>
            <w:shd w:val="clear" w:color="auto" w:fill="auto"/>
          </w:tcPr>
          <w:p w:rsidR="006F7D4F" w:rsidRPr="00933C32" w:rsidRDefault="006F7D4F" w:rsidP="004F20AD">
            <w:pPr>
              <w:autoSpaceDE w:val="0"/>
              <w:autoSpaceDN w:val="0"/>
              <w:adjustRightInd w:val="0"/>
              <w:spacing w:after="0" w:line="240" w:lineRule="auto"/>
              <w:jc w:val="both"/>
              <w:rPr>
                <w:rFonts w:ascii="Cambria" w:hAnsi="Cambria"/>
                <w:b/>
                <w:szCs w:val="24"/>
              </w:rPr>
            </w:pPr>
            <w:r w:rsidRPr="00933C32">
              <w:rPr>
                <w:rFonts w:ascii="Cambria" w:hAnsi="Cambria"/>
                <w:b/>
                <w:szCs w:val="24"/>
              </w:rPr>
              <w:t>Coverage - Analysis</w:t>
            </w:r>
          </w:p>
        </w:tc>
        <w:tc>
          <w:tcPr>
            <w:tcW w:w="7290" w:type="dxa"/>
            <w:shd w:val="clear" w:color="auto" w:fill="auto"/>
          </w:tcPr>
          <w:p w:rsidR="006F7D4F" w:rsidRPr="00933C32" w:rsidRDefault="006F7D4F" w:rsidP="004F20AD">
            <w:pPr>
              <w:autoSpaceDE w:val="0"/>
              <w:autoSpaceDN w:val="0"/>
              <w:adjustRightInd w:val="0"/>
              <w:spacing w:after="0" w:line="240" w:lineRule="auto"/>
              <w:jc w:val="both"/>
              <w:rPr>
                <w:rFonts w:ascii="Cambria" w:hAnsi="Cambria"/>
                <w:b/>
                <w:szCs w:val="24"/>
              </w:rPr>
            </w:pPr>
            <w:r w:rsidRPr="00933C32">
              <w:rPr>
                <w:rFonts w:ascii="Cambria" w:hAnsi="Cambria"/>
                <w:b/>
                <w:szCs w:val="24"/>
              </w:rPr>
              <w:t>Emma, Sonar</w:t>
            </w:r>
            <w:r>
              <w:rPr>
                <w:rFonts w:ascii="Cambria" w:hAnsi="Cambria"/>
                <w:b/>
                <w:szCs w:val="24"/>
              </w:rPr>
              <w:t>Qube</w:t>
            </w:r>
            <w:r w:rsidRPr="00933C32">
              <w:rPr>
                <w:rFonts w:ascii="Cambria" w:hAnsi="Cambria"/>
                <w:b/>
                <w:szCs w:val="24"/>
              </w:rPr>
              <w:t>, PMD, Checkstyle, Cobertura, Jacoco</w:t>
            </w:r>
            <w:r>
              <w:rPr>
                <w:rFonts w:ascii="Cambria" w:hAnsi="Cambria"/>
                <w:b/>
                <w:szCs w:val="24"/>
              </w:rPr>
              <w:t xml:space="preserve"> and Coverity</w:t>
            </w:r>
          </w:p>
        </w:tc>
      </w:tr>
      <w:tr w:rsidR="006F7D4F" w:rsidRPr="002372C1" w:rsidTr="004F20AD">
        <w:trPr>
          <w:trHeight w:val="343"/>
        </w:trPr>
        <w:tc>
          <w:tcPr>
            <w:tcW w:w="2898" w:type="dxa"/>
            <w:shd w:val="clear" w:color="auto" w:fill="auto"/>
          </w:tcPr>
          <w:p w:rsidR="006F7D4F" w:rsidRPr="00933C32" w:rsidRDefault="006F7D4F" w:rsidP="004F20AD">
            <w:pPr>
              <w:autoSpaceDE w:val="0"/>
              <w:autoSpaceDN w:val="0"/>
              <w:adjustRightInd w:val="0"/>
              <w:spacing w:after="0" w:line="240" w:lineRule="auto"/>
              <w:jc w:val="both"/>
              <w:rPr>
                <w:rFonts w:ascii="Cambria" w:hAnsi="Cambria"/>
                <w:b/>
                <w:szCs w:val="24"/>
              </w:rPr>
            </w:pPr>
            <w:r>
              <w:rPr>
                <w:rFonts w:ascii="Cambria" w:hAnsi="Cambria"/>
                <w:b/>
                <w:szCs w:val="24"/>
              </w:rPr>
              <w:t>Issues Tracking Tools</w:t>
            </w:r>
          </w:p>
        </w:tc>
        <w:tc>
          <w:tcPr>
            <w:tcW w:w="7290" w:type="dxa"/>
            <w:shd w:val="clear" w:color="auto" w:fill="auto"/>
          </w:tcPr>
          <w:p w:rsidR="006F7D4F" w:rsidRPr="00933C32" w:rsidRDefault="006F7D4F" w:rsidP="004F20AD">
            <w:pPr>
              <w:autoSpaceDE w:val="0"/>
              <w:autoSpaceDN w:val="0"/>
              <w:adjustRightInd w:val="0"/>
              <w:spacing w:after="0" w:line="240" w:lineRule="auto"/>
              <w:jc w:val="both"/>
              <w:rPr>
                <w:rFonts w:ascii="Cambria" w:hAnsi="Cambria"/>
                <w:b/>
                <w:szCs w:val="24"/>
              </w:rPr>
            </w:pPr>
            <w:r>
              <w:rPr>
                <w:rFonts w:ascii="Cambria" w:hAnsi="Cambria"/>
                <w:b/>
                <w:szCs w:val="24"/>
              </w:rPr>
              <w:t>Jira, Zendesk and ServiceNow</w:t>
            </w:r>
          </w:p>
        </w:tc>
      </w:tr>
      <w:tr w:rsidR="006F7D4F" w:rsidRPr="002372C1" w:rsidTr="004F20AD">
        <w:trPr>
          <w:trHeight w:val="343"/>
        </w:trPr>
        <w:tc>
          <w:tcPr>
            <w:tcW w:w="2898" w:type="dxa"/>
            <w:shd w:val="clear" w:color="auto" w:fill="auto"/>
          </w:tcPr>
          <w:p w:rsidR="006F7D4F" w:rsidRPr="00826158" w:rsidRDefault="006F7D4F" w:rsidP="004F20AD">
            <w:pPr>
              <w:autoSpaceDE w:val="0"/>
              <w:autoSpaceDN w:val="0"/>
              <w:adjustRightInd w:val="0"/>
              <w:spacing w:after="0" w:line="240" w:lineRule="auto"/>
              <w:jc w:val="both"/>
              <w:rPr>
                <w:rFonts w:ascii="Cambria" w:hAnsi="Cambria"/>
                <w:szCs w:val="24"/>
              </w:rPr>
            </w:pPr>
            <w:r w:rsidRPr="00826158">
              <w:rPr>
                <w:rFonts w:ascii="Cambria" w:hAnsi="Cambria"/>
                <w:szCs w:val="24"/>
              </w:rPr>
              <w:t>ramework</w:t>
            </w:r>
          </w:p>
        </w:tc>
        <w:tc>
          <w:tcPr>
            <w:tcW w:w="7290" w:type="dxa"/>
            <w:shd w:val="clear" w:color="auto" w:fill="auto"/>
          </w:tcPr>
          <w:p w:rsidR="006F7D4F" w:rsidRPr="00826158" w:rsidRDefault="006F7D4F" w:rsidP="004F20AD">
            <w:pPr>
              <w:autoSpaceDE w:val="0"/>
              <w:autoSpaceDN w:val="0"/>
              <w:adjustRightInd w:val="0"/>
              <w:spacing w:after="0" w:line="240" w:lineRule="auto"/>
              <w:jc w:val="both"/>
              <w:rPr>
                <w:rFonts w:ascii="Cambria" w:hAnsi="Cambria"/>
                <w:szCs w:val="24"/>
              </w:rPr>
            </w:pPr>
            <w:r w:rsidRPr="00826158">
              <w:rPr>
                <w:rFonts w:ascii="Cambria" w:hAnsi="Cambria"/>
                <w:szCs w:val="24"/>
              </w:rPr>
              <w:t>Eclipse, MVC, Joomla, JQuery</w:t>
            </w:r>
          </w:p>
        </w:tc>
      </w:tr>
      <w:tr w:rsidR="006F7D4F" w:rsidRPr="00E97949" w:rsidTr="004F20AD">
        <w:trPr>
          <w:trHeight w:val="343"/>
        </w:trPr>
        <w:tc>
          <w:tcPr>
            <w:tcW w:w="2898" w:type="dxa"/>
            <w:shd w:val="clear" w:color="auto" w:fill="auto"/>
          </w:tcPr>
          <w:p w:rsidR="006F7D4F" w:rsidRPr="00826158" w:rsidRDefault="006F7D4F" w:rsidP="004F20AD">
            <w:pPr>
              <w:autoSpaceDE w:val="0"/>
              <w:autoSpaceDN w:val="0"/>
              <w:adjustRightInd w:val="0"/>
              <w:spacing w:after="0" w:line="240" w:lineRule="auto"/>
              <w:jc w:val="both"/>
              <w:rPr>
                <w:rFonts w:ascii="Cambria" w:hAnsi="Cambria"/>
                <w:szCs w:val="24"/>
              </w:rPr>
            </w:pPr>
            <w:r w:rsidRPr="00826158">
              <w:rPr>
                <w:rFonts w:ascii="Cambria" w:hAnsi="Cambria"/>
                <w:szCs w:val="24"/>
              </w:rPr>
              <w:t>App Servers</w:t>
            </w:r>
          </w:p>
        </w:tc>
        <w:tc>
          <w:tcPr>
            <w:tcW w:w="7290" w:type="dxa"/>
            <w:shd w:val="clear" w:color="auto" w:fill="auto"/>
          </w:tcPr>
          <w:p w:rsidR="006F7D4F" w:rsidRPr="00826158" w:rsidRDefault="006F7D4F" w:rsidP="004F20AD">
            <w:pPr>
              <w:autoSpaceDE w:val="0"/>
              <w:autoSpaceDN w:val="0"/>
              <w:adjustRightInd w:val="0"/>
              <w:spacing w:after="0" w:line="240" w:lineRule="auto"/>
              <w:jc w:val="both"/>
              <w:rPr>
                <w:rFonts w:ascii="Cambria" w:hAnsi="Cambria"/>
                <w:szCs w:val="24"/>
              </w:rPr>
            </w:pPr>
            <w:r w:rsidRPr="00826158">
              <w:rPr>
                <w:rFonts w:ascii="Cambria" w:hAnsi="Cambria"/>
                <w:szCs w:val="24"/>
              </w:rPr>
              <w:t>Apache HTTP, Apache Tomcat, WAMP, XAMP, Jboss, IIS 6.0</w:t>
            </w:r>
          </w:p>
        </w:tc>
      </w:tr>
      <w:tr w:rsidR="006F7D4F" w:rsidRPr="00E97949" w:rsidTr="004F20AD">
        <w:trPr>
          <w:trHeight w:val="343"/>
        </w:trPr>
        <w:tc>
          <w:tcPr>
            <w:tcW w:w="2898" w:type="dxa"/>
            <w:shd w:val="clear" w:color="auto" w:fill="auto"/>
          </w:tcPr>
          <w:p w:rsidR="006F7D4F" w:rsidRPr="00826158" w:rsidRDefault="006F7D4F" w:rsidP="004F20AD">
            <w:pPr>
              <w:autoSpaceDE w:val="0"/>
              <w:autoSpaceDN w:val="0"/>
              <w:adjustRightInd w:val="0"/>
              <w:spacing w:after="0" w:line="240" w:lineRule="auto"/>
              <w:jc w:val="both"/>
              <w:rPr>
                <w:rFonts w:ascii="Cambria" w:hAnsi="Cambria"/>
                <w:szCs w:val="24"/>
              </w:rPr>
            </w:pPr>
            <w:r w:rsidRPr="00826158">
              <w:rPr>
                <w:rFonts w:ascii="Cambria" w:hAnsi="Cambria"/>
                <w:szCs w:val="24"/>
              </w:rPr>
              <w:t>Design</w:t>
            </w:r>
          </w:p>
        </w:tc>
        <w:tc>
          <w:tcPr>
            <w:tcW w:w="7290" w:type="dxa"/>
            <w:shd w:val="clear" w:color="auto" w:fill="auto"/>
          </w:tcPr>
          <w:p w:rsidR="006F7D4F" w:rsidRPr="00826158" w:rsidRDefault="006F7D4F" w:rsidP="004F20AD">
            <w:pPr>
              <w:autoSpaceDE w:val="0"/>
              <w:autoSpaceDN w:val="0"/>
              <w:adjustRightInd w:val="0"/>
              <w:spacing w:after="0" w:line="240" w:lineRule="auto"/>
              <w:jc w:val="both"/>
              <w:rPr>
                <w:rFonts w:ascii="Cambria" w:hAnsi="Cambria"/>
                <w:szCs w:val="24"/>
              </w:rPr>
            </w:pPr>
            <w:r w:rsidRPr="00826158">
              <w:rPr>
                <w:rFonts w:ascii="Cambria" w:hAnsi="Cambria"/>
                <w:szCs w:val="24"/>
              </w:rPr>
              <w:t>Adobe PhotoShop CS 6, Flash CS, CSS, Visio, DreamWeaver CS</w:t>
            </w:r>
          </w:p>
        </w:tc>
      </w:tr>
      <w:tr w:rsidR="006F7D4F" w:rsidRPr="00E97949" w:rsidTr="004F20AD">
        <w:trPr>
          <w:trHeight w:val="343"/>
        </w:trPr>
        <w:tc>
          <w:tcPr>
            <w:tcW w:w="2898" w:type="dxa"/>
            <w:shd w:val="clear" w:color="auto" w:fill="auto"/>
          </w:tcPr>
          <w:p w:rsidR="006F7D4F" w:rsidRPr="00826158" w:rsidRDefault="006F7D4F" w:rsidP="004F20AD">
            <w:pPr>
              <w:autoSpaceDE w:val="0"/>
              <w:autoSpaceDN w:val="0"/>
              <w:adjustRightInd w:val="0"/>
              <w:spacing w:after="0" w:line="240" w:lineRule="auto"/>
              <w:jc w:val="both"/>
              <w:rPr>
                <w:rFonts w:ascii="Cambria" w:hAnsi="Cambria"/>
                <w:szCs w:val="24"/>
              </w:rPr>
            </w:pPr>
            <w:r w:rsidRPr="00826158">
              <w:rPr>
                <w:rFonts w:ascii="Cambria" w:hAnsi="Cambria"/>
                <w:szCs w:val="24"/>
              </w:rPr>
              <w:t>Databases</w:t>
            </w:r>
          </w:p>
        </w:tc>
        <w:tc>
          <w:tcPr>
            <w:tcW w:w="7290" w:type="dxa"/>
            <w:shd w:val="clear" w:color="auto" w:fill="auto"/>
          </w:tcPr>
          <w:p w:rsidR="006F7D4F" w:rsidRPr="00826158" w:rsidRDefault="006F7D4F" w:rsidP="004F20AD">
            <w:pPr>
              <w:autoSpaceDE w:val="0"/>
              <w:autoSpaceDN w:val="0"/>
              <w:adjustRightInd w:val="0"/>
              <w:spacing w:after="0" w:line="240" w:lineRule="auto"/>
              <w:jc w:val="both"/>
              <w:rPr>
                <w:rFonts w:ascii="Cambria" w:hAnsi="Cambria"/>
                <w:szCs w:val="24"/>
              </w:rPr>
            </w:pPr>
            <w:r w:rsidRPr="00826158">
              <w:rPr>
                <w:rFonts w:ascii="Cambria" w:hAnsi="Cambria"/>
                <w:szCs w:val="24"/>
              </w:rPr>
              <w:t>MySQL 5, Oracle 9i, PL/SQL</w:t>
            </w:r>
          </w:p>
        </w:tc>
      </w:tr>
    </w:tbl>
    <w:p w:rsidR="006F7D4F" w:rsidRDefault="006F7D4F" w:rsidP="008717D1">
      <w:pPr>
        <w:spacing w:after="0" w:line="240" w:lineRule="auto"/>
        <w:rPr>
          <w:rFonts w:ascii="Cambria" w:hAnsi="Cambria"/>
          <w:b/>
          <w:i/>
          <w:iCs/>
          <w:color w:val="548DD4"/>
          <w:sz w:val="28"/>
          <w:szCs w:val="28"/>
        </w:rPr>
      </w:pPr>
    </w:p>
    <w:p w:rsidR="006F7D4F" w:rsidRDefault="006F7D4F" w:rsidP="008717D1">
      <w:pPr>
        <w:spacing w:after="0" w:line="240" w:lineRule="auto"/>
        <w:rPr>
          <w:rFonts w:ascii="Cambria" w:hAnsi="Cambria"/>
          <w:b/>
          <w:i/>
          <w:iCs/>
          <w:color w:val="548DD4"/>
          <w:sz w:val="28"/>
          <w:szCs w:val="28"/>
        </w:rPr>
      </w:pPr>
    </w:p>
    <w:p w:rsidR="00D210E1" w:rsidRDefault="00D210E1" w:rsidP="00275AEB">
      <w:pPr>
        <w:autoSpaceDE w:val="0"/>
        <w:autoSpaceDN w:val="0"/>
        <w:adjustRightInd w:val="0"/>
        <w:spacing w:after="0" w:line="240" w:lineRule="auto"/>
        <w:jc w:val="both"/>
        <w:rPr>
          <w:rFonts w:ascii="Cambria" w:hAnsi="Cambria"/>
          <w:szCs w:val="24"/>
        </w:rPr>
      </w:pPr>
    </w:p>
    <w:p w:rsidR="006B65CF" w:rsidRDefault="006B65CF" w:rsidP="00275AEB">
      <w:pPr>
        <w:autoSpaceDE w:val="0"/>
        <w:autoSpaceDN w:val="0"/>
        <w:adjustRightInd w:val="0"/>
        <w:spacing w:after="0" w:line="240" w:lineRule="auto"/>
        <w:jc w:val="both"/>
        <w:rPr>
          <w:rFonts w:ascii="Cambria" w:hAnsi="Cambria"/>
          <w:szCs w:val="24"/>
        </w:rPr>
      </w:pPr>
    </w:p>
    <w:p w:rsidR="001D60A1" w:rsidRPr="001D60A1" w:rsidRDefault="001D60A1" w:rsidP="003F7314">
      <w:pPr>
        <w:shd w:val="clear" w:color="auto" w:fill="262B37"/>
        <w:spacing w:after="0" w:line="240" w:lineRule="auto"/>
        <w:ind w:left="-14"/>
        <w:jc w:val="center"/>
        <w:outlineLvl w:val="1"/>
        <w:rPr>
          <w:rFonts w:ascii="Arial" w:eastAsia="Times New Roman" w:hAnsi="Arial" w:cs="Arial"/>
          <w:caps/>
          <w:color w:val="EEEEEE"/>
          <w:sz w:val="41"/>
          <w:szCs w:val="41"/>
        </w:rPr>
      </w:pPr>
      <w:r w:rsidRPr="001D60A1">
        <w:rPr>
          <w:rFonts w:ascii="Arial" w:eastAsia="Times New Roman" w:hAnsi="Arial" w:cs="Arial"/>
          <w:caps/>
          <w:color w:val="EEEEEE"/>
          <w:sz w:val="41"/>
          <w:szCs w:val="41"/>
        </w:rPr>
        <w:t>EXPERIENCES</w:t>
      </w:r>
    </w:p>
    <w:p w:rsidR="00D210E1" w:rsidRDefault="00D210E1" w:rsidP="00515FE1">
      <w:pPr>
        <w:spacing w:after="0" w:line="543" w:lineRule="atLeast"/>
        <w:ind w:right="136"/>
        <w:outlineLvl w:val="3"/>
        <w:rPr>
          <w:rFonts w:ascii="inherit" w:eastAsia="Times New Roman" w:hAnsi="inherit"/>
          <w:caps/>
          <w:sz w:val="25"/>
          <w:szCs w:val="25"/>
        </w:rPr>
      </w:pPr>
    </w:p>
    <w:p w:rsidR="00D210E1" w:rsidRPr="001D60A1" w:rsidRDefault="00D210E1" w:rsidP="00D210E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2016 - 2017</w:t>
      </w:r>
    </w:p>
    <w:p w:rsidR="001D60A1" w:rsidRPr="001D60A1" w:rsidRDefault="001D60A1" w:rsidP="00515FE1">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FREELANCER</w:t>
      </w:r>
      <w:r w:rsidR="00515FE1">
        <w:rPr>
          <w:rFonts w:ascii="inherit" w:eastAsia="Times New Roman" w:hAnsi="inherit"/>
          <w:caps/>
          <w:sz w:val="25"/>
          <w:szCs w:val="25"/>
        </w:rPr>
        <w:t xml:space="preserve"> </w:t>
      </w:r>
      <w:r w:rsidRPr="001D60A1">
        <w:rPr>
          <w:rFonts w:ascii="Times New Roman" w:eastAsia="Times New Roman" w:hAnsi="Times New Roman"/>
          <w:color w:val="00A69A"/>
        </w:rPr>
        <w:t>/ DevOps Coach, Instructor &amp; Mentor</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t>Currently I am working as a freelancer, DevOps Coach &amp; Mentor to support many organization to implement the DevOps, CI, CD and Test Driven Development Approach</w:t>
      </w:r>
    </w:p>
    <w:p w:rsidR="001D60A1" w:rsidRPr="001D60A1" w:rsidRDefault="001D60A1" w:rsidP="001D60A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2015 - 2016</w:t>
      </w:r>
    </w:p>
    <w:p w:rsidR="001D60A1" w:rsidRPr="001D60A1" w:rsidRDefault="001D60A1" w:rsidP="00E82AFC">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SERVICENOW INC, NETHERLANDS</w:t>
      </w:r>
      <w:r w:rsidR="00E82AFC">
        <w:rPr>
          <w:rFonts w:ascii="inherit" w:eastAsia="Times New Roman" w:hAnsi="inherit"/>
          <w:caps/>
          <w:sz w:val="25"/>
          <w:szCs w:val="25"/>
        </w:rPr>
        <w:t xml:space="preserve"> </w:t>
      </w:r>
      <w:r w:rsidRPr="001D60A1">
        <w:rPr>
          <w:rFonts w:ascii="Times New Roman" w:eastAsia="Times New Roman" w:hAnsi="Times New Roman"/>
          <w:color w:val="00A69A"/>
        </w:rPr>
        <w:t>/ Sr. Build &amp; Release Engineer</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t>I have worked as a Build and Release Engineer in Servicenow, Netherlands, having a responsibility to manage and improve the large and complex build infrastructure which includes 5 Jenkins Servers, 300+ build slaves, SCM and Build servers in Cloud(Gerrit, Maven and AWS). Also involved with build IT infrastructure management and automation using Chef.</w:t>
      </w:r>
    </w:p>
    <w:p w:rsidR="001D60A1" w:rsidRPr="001D60A1" w:rsidRDefault="001D60A1" w:rsidP="001D60A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2014 - 2015</w:t>
      </w:r>
    </w:p>
    <w:p w:rsidR="001D60A1" w:rsidRPr="001D60A1" w:rsidRDefault="001D60A1" w:rsidP="00E82AFC">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JDA SOFTWARE, INDIA</w:t>
      </w:r>
      <w:r w:rsidR="00E82AFC">
        <w:rPr>
          <w:rFonts w:ascii="inherit" w:eastAsia="Times New Roman" w:hAnsi="inherit"/>
          <w:caps/>
          <w:sz w:val="25"/>
          <w:szCs w:val="25"/>
        </w:rPr>
        <w:t xml:space="preserve"> </w:t>
      </w:r>
      <w:r w:rsidRPr="001D60A1">
        <w:rPr>
          <w:rFonts w:ascii="Times New Roman" w:eastAsia="Times New Roman" w:hAnsi="Times New Roman"/>
          <w:color w:val="00A69A"/>
        </w:rPr>
        <w:t>/ Sr. DevOps Architect</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lastRenderedPageBreak/>
        <w:t>Worked as a DevOps Architect in JDA Software to implement Continuous Integration and Delivery model and streamline the build and release process for 130 products. Also work on to standardization the different tools and processes within organization. Tools includes Git(Gitlab), Redhat Linux, Bash Scripting, Artifactory, Maven, Puppet and Jenkins.</w:t>
      </w:r>
    </w:p>
    <w:p w:rsidR="001D60A1" w:rsidRPr="001D60A1" w:rsidRDefault="001D60A1" w:rsidP="001D60A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2013 - 2014</w:t>
      </w:r>
    </w:p>
    <w:p w:rsidR="001D60A1" w:rsidRPr="001D60A1" w:rsidRDefault="001D60A1" w:rsidP="001957BF">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INTUIT INC, INDIA</w:t>
      </w:r>
      <w:r w:rsidR="001957BF">
        <w:rPr>
          <w:rFonts w:ascii="inherit" w:eastAsia="Times New Roman" w:hAnsi="inherit"/>
          <w:caps/>
          <w:sz w:val="25"/>
          <w:szCs w:val="25"/>
        </w:rPr>
        <w:t xml:space="preserve"> </w:t>
      </w:r>
      <w:r w:rsidRPr="001D60A1">
        <w:rPr>
          <w:rFonts w:ascii="Times New Roman" w:eastAsia="Times New Roman" w:hAnsi="Times New Roman"/>
          <w:color w:val="00A69A"/>
        </w:rPr>
        <w:t>/ Sr. SCM Engineer</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t>Worked as a Sr SCM engineer to implement CI/CD for a business unit called “Small Business group” in Intuit which has many products including QuickBooks Online(Java), Desktop(.net), Android, POS and Camps. SCM infrastructure has many tools and technologies such as Jenkins, Chef, Maven, Nexus, Perforce, and Git(GitLab) in Linux and Windows Environment.</w:t>
      </w:r>
    </w:p>
    <w:p w:rsidR="001D60A1" w:rsidRPr="001D60A1" w:rsidRDefault="001D60A1" w:rsidP="001D60A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2011 - 2013</w:t>
      </w:r>
    </w:p>
    <w:p w:rsidR="001D60A1" w:rsidRPr="001D60A1" w:rsidRDefault="001D60A1" w:rsidP="00513F8F">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ADOBE SYSTEMS, INDIA</w:t>
      </w:r>
      <w:r w:rsidR="00513F8F">
        <w:rPr>
          <w:rFonts w:ascii="inherit" w:eastAsia="Times New Roman" w:hAnsi="inherit"/>
          <w:caps/>
          <w:sz w:val="25"/>
          <w:szCs w:val="25"/>
        </w:rPr>
        <w:t xml:space="preserve"> </w:t>
      </w:r>
      <w:r w:rsidRPr="001D60A1">
        <w:rPr>
          <w:rFonts w:ascii="Times New Roman" w:eastAsia="Times New Roman" w:hAnsi="Times New Roman"/>
          <w:color w:val="00A69A"/>
        </w:rPr>
        <w:t>/ Sr. SCM Engineer</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t>Worked as a Senior SCM Engineer in a Global team of 4 members , responsible for handling 15 Perforce servers which has more than 150 perforce instance, 150+ proxy and 4000+ users and 10 Terabytes of source code. I was also responsible to handle 30+ Continuous integration build forge servers. We were also handling 35+ RedHat Linux Machine for our build &amp; release serer infrastructure. Supporting Development teams are located in Seattle, Minnesota, Canada, Ireland, England, Germany, Japan, and India. Adobe SCM environments includes Perforce, Git(Github), Jenkins, Build Forge, Perl script in Linux and Windows Environment.</w:t>
      </w:r>
    </w:p>
    <w:p w:rsidR="001D60A1" w:rsidRPr="001D60A1" w:rsidRDefault="001D60A1" w:rsidP="001D60A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2010 - 2011</w:t>
      </w:r>
    </w:p>
    <w:p w:rsidR="001D60A1" w:rsidRPr="001D60A1" w:rsidRDefault="001D60A1" w:rsidP="00513F8F">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IBM CORPORATION, INDIA</w:t>
      </w:r>
      <w:r w:rsidR="00513F8F">
        <w:rPr>
          <w:rFonts w:ascii="inherit" w:eastAsia="Times New Roman" w:hAnsi="inherit"/>
          <w:caps/>
          <w:sz w:val="25"/>
          <w:szCs w:val="25"/>
        </w:rPr>
        <w:t xml:space="preserve"> </w:t>
      </w:r>
      <w:r w:rsidRPr="001D60A1">
        <w:rPr>
          <w:rFonts w:ascii="Times New Roman" w:eastAsia="Times New Roman" w:hAnsi="Times New Roman"/>
          <w:color w:val="00A69A"/>
        </w:rPr>
        <w:t>/ Sr. Build &amp; Release Engineer</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t>Emptoris Services Procurement(IBM Product) delivers transparency into an organization’s services spend, demand and procurement process. Being a part of Global Build and Release team, responsible for managing and support end to Build and Release activity, SCM server management and automation. SCM environments includes the tools such as Ant, Perforce, Redhat Linux, Shell Scripting, Jira, Emma, Sonar, Hudson.</w:t>
      </w:r>
    </w:p>
    <w:p w:rsidR="001D60A1" w:rsidRPr="001D60A1" w:rsidRDefault="001D60A1" w:rsidP="001D60A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2009 - 2010</w:t>
      </w:r>
    </w:p>
    <w:p w:rsidR="001D60A1" w:rsidRPr="001D60A1" w:rsidRDefault="001D60A1" w:rsidP="00513F8F">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NESS TECHNOLOGY, INDIA</w:t>
      </w:r>
      <w:r w:rsidR="00513F8F">
        <w:rPr>
          <w:rFonts w:ascii="inherit" w:eastAsia="Times New Roman" w:hAnsi="inherit"/>
          <w:caps/>
          <w:sz w:val="25"/>
          <w:szCs w:val="25"/>
        </w:rPr>
        <w:t xml:space="preserve"> </w:t>
      </w:r>
      <w:r w:rsidRPr="001D60A1">
        <w:rPr>
          <w:rFonts w:ascii="Times New Roman" w:eastAsia="Times New Roman" w:hAnsi="Times New Roman"/>
          <w:color w:val="00A69A"/>
        </w:rPr>
        <w:t>/ Sr. Build &amp; Release Engineer</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t xml:space="preserve">Chordaint Foundation Server is a set of distributed component that work together to provide an execution environment for eBusiness applications. I was acting as an individual contributors to support end to end SCM, build and release cycles which has Environment had a tools such as Subversion, Bamboo, Maven, Ant, Solaris, Shell Scripting, Jira, FishEye, Crucible, Clover, Crowd, Sonar. Supporting team for Build &amp; Release requirement &amp; Responsible for daily build Plan configuration and New Project Setup in Bamboo and Debugging, Maven script changes according to branch/release specification, Helping team in Release Activity (Code Completion, </w:t>
      </w:r>
      <w:r w:rsidRPr="001D60A1">
        <w:rPr>
          <w:rFonts w:ascii="Times New Roman" w:eastAsia="Times New Roman" w:hAnsi="Times New Roman"/>
          <w:sz w:val="24"/>
          <w:szCs w:val="24"/>
        </w:rPr>
        <w:lastRenderedPageBreak/>
        <w:t>Code Freeze, Branching, Tagging and Release of Build), Build Server and CM server management, plugins integration, upgrade and maintenance.</w:t>
      </w:r>
    </w:p>
    <w:p w:rsidR="001D60A1" w:rsidRPr="001D60A1" w:rsidRDefault="001D60A1" w:rsidP="001D60A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2006 - 2009</w:t>
      </w:r>
    </w:p>
    <w:p w:rsidR="001D60A1" w:rsidRPr="001D60A1" w:rsidRDefault="001D60A1" w:rsidP="00513F8F">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MINDTREE LTD, INDIA</w:t>
      </w:r>
      <w:r w:rsidR="00513F8F">
        <w:rPr>
          <w:rFonts w:ascii="inherit" w:eastAsia="Times New Roman" w:hAnsi="inherit"/>
          <w:caps/>
          <w:sz w:val="25"/>
          <w:szCs w:val="25"/>
        </w:rPr>
        <w:t xml:space="preserve"> </w:t>
      </w:r>
      <w:r w:rsidRPr="001D60A1">
        <w:rPr>
          <w:rFonts w:ascii="Times New Roman" w:eastAsia="Times New Roman" w:hAnsi="Times New Roman"/>
          <w:color w:val="00A69A"/>
        </w:rPr>
        <w:t>/ Sr. Build &amp; Release Engineer</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t>This was one of the great phase for learning and implementing the automation in Build and Release environment. During this tenure not only, I supported the 6 different projects but also performed the build and release automation from scratch. I worked with many of the tools which includes, MKS Integrity, Perforce, Ant, Suse Linux, AnthillPro, Gforge, InstallAnywhere and Tomcat, Shell Scripting, Batch Scripting, Wise Studio, Continuum and Gforge, Subversion, RPM, RedHat Linux and CruiseControl</w:t>
      </w:r>
    </w:p>
    <w:p w:rsidR="001D60A1" w:rsidRPr="001D60A1" w:rsidRDefault="001D60A1" w:rsidP="001D60A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2005-2006</w:t>
      </w:r>
    </w:p>
    <w:p w:rsidR="001D60A1" w:rsidRPr="001D60A1" w:rsidRDefault="001D60A1" w:rsidP="00513F8F">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ACCENTURE PLC, INDIA</w:t>
      </w:r>
      <w:r w:rsidR="00513F8F">
        <w:rPr>
          <w:rFonts w:ascii="inherit" w:eastAsia="Times New Roman" w:hAnsi="inherit"/>
          <w:caps/>
          <w:sz w:val="25"/>
          <w:szCs w:val="25"/>
        </w:rPr>
        <w:t xml:space="preserve"> </w:t>
      </w:r>
      <w:r w:rsidRPr="001D60A1">
        <w:rPr>
          <w:rFonts w:ascii="Times New Roman" w:eastAsia="Times New Roman" w:hAnsi="Times New Roman"/>
          <w:color w:val="00A69A"/>
        </w:rPr>
        <w:t>/ Software Engineer</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t>Worked as Configuration and package Engineer in Unix Environment. Worked in Project and Configuration Management. Set up Defects and Features for DDS, create packages and Install into Servers, wrote PL/SQL and Shell scripting to run on the server and Configure Software life cycle management for Different Releases Using Internal tools.</w:t>
      </w:r>
    </w:p>
    <w:p w:rsidR="001D60A1" w:rsidRPr="001D60A1" w:rsidRDefault="001D60A1" w:rsidP="001D60A1">
      <w:pPr>
        <w:shd w:val="clear" w:color="auto" w:fill="262B37"/>
        <w:spacing w:after="0" w:line="503" w:lineRule="atLeast"/>
        <w:jc w:val="center"/>
        <w:rPr>
          <w:rFonts w:ascii="Times New Roman" w:eastAsia="Times New Roman" w:hAnsi="Times New Roman"/>
          <w:caps/>
          <w:color w:val="EEEEEE"/>
          <w:sz w:val="32"/>
          <w:szCs w:val="32"/>
        </w:rPr>
      </w:pPr>
      <w:r w:rsidRPr="001D60A1">
        <w:rPr>
          <w:rFonts w:ascii="Times New Roman" w:eastAsia="Times New Roman" w:hAnsi="Times New Roman"/>
          <w:caps/>
          <w:color w:val="EEEEEE"/>
          <w:sz w:val="32"/>
          <w:szCs w:val="32"/>
        </w:rPr>
        <w:t>2004 - 2005</w:t>
      </w:r>
    </w:p>
    <w:p w:rsidR="001D60A1" w:rsidRPr="001D60A1" w:rsidRDefault="001D60A1" w:rsidP="00F2197B">
      <w:pPr>
        <w:spacing w:after="0" w:line="543" w:lineRule="atLeast"/>
        <w:ind w:right="136"/>
        <w:outlineLvl w:val="3"/>
        <w:rPr>
          <w:rFonts w:ascii="inherit" w:eastAsia="Times New Roman" w:hAnsi="inherit"/>
          <w:caps/>
          <w:sz w:val="25"/>
          <w:szCs w:val="25"/>
        </w:rPr>
      </w:pPr>
      <w:r w:rsidRPr="001D60A1">
        <w:rPr>
          <w:rFonts w:ascii="inherit" w:eastAsia="Times New Roman" w:hAnsi="inherit"/>
          <w:caps/>
          <w:sz w:val="25"/>
          <w:szCs w:val="25"/>
        </w:rPr>
        <w:t>SURGERYPLANET, INDIA</w:t>
      </w:r>
      <w:r w:rsidR="00F2197B">
        <w:rPr>
          <w:rFonts w:ascii="inherit" w:eastAsia="Times New Roman" w:hAnsi="inherit"/>
          <w:caps/>
          <w:sz w:val="25"/>
          <w:szCs w:val="25"/>
        </w:rPr>
        <w:t xml:space="preserve"> </w:t>
      </w:r>
      <w:r w:rsidRPr="001D60A1">
        <w:rPr>
          <w:rFonts w:ascii="Times New Roman" w:eastAsia="Times New Roman" w:hAnsi="Times New Roman"/>
          <w:color w:val="00A69A"/>
        </w:rPr>
        <w:t>/ Software Programmer</w:t>
      </w:r>
    </w:p>
    <w:p w:rsidR="001D60A1" w:rsidRPr="001D60A1" w:rsidRDefault="001D60A1" w:rsidP="001D60A1">
      <w:pPr>
        <w:spacing w:after="272" w:line="240" w:lineRule="auto"/>
        <w:jc w:val="both"/>
        <w:rPr>
          <w:rFonts w:ascii="Times New Roman" w:eastAsia="Times New Roman" w:hAnsi="Times New Roman"/>
          <w:sz w:val="24"/>
          <w:szCs w:val="24"/>
        </w:rPr>
      </w:pPr>
      <w:r w:rsidRPr="001D60A1">
        <w:rPr>
          <w:rFonts w:ascii="Times New Roman" w:eastAsia="Times New Roman" w:hAnsi="Times New Roman"/>
          <w:sz w:val="24"/>
          <w:szCs w:val="24"/>
        </w:rPr>
        <w:t>I worked as a programmer developing the SurgeryPlanet.com. I was one of the first programmer for SurgeryPlanet.com who started the coding and bring the portal into the Shape. I have working on PHP, MySQL, Joomla, CSS, HTML, JavaScript, Core Java, Maven, SVN in Windows and Linux Environment.</w:t>
      </w:r>
    </w:p>
    <w:p w:rsidR="00770122" w:rsidRPr="001D60A1" w:rsidRDefault="00770122" w:rsidP="00770122">
      <w:pPr>
        <w:shd w:val="clear" w:color="auto" w:fill="262B37"/>
        <w:spacing w:after="0" w:line="240" w:lineRule="auto"/>
        <w:ind w:left="-14"/>
        <w:jc w:val="center"/>
        <w:outlineLvl w:val="1"/>
        <w:rPr>
          <w:rFonts w:ascii="Arial" w:eastAsia="Times New Roman" w:hAnsi="Arial" w:cs="Arial"/>
          <w:caps/>
          <w:color w:val="EEEEEE"/>
          <w:sz w:val="41"/>
          <w:szCs w:val="41"/>
        </w:rPr>
      </w:pPr>
      <w:r>
        <w:rPr>
          <w:rFonts w:ascii="Arial" w:eastAsia="Times New Roman" w:hAnsi="Arial" w:cs="Arial"/>
          <w:caps/>
          <w:color w:val="EEEEEE"/>
          <w:sz w:val="41"/>
          <w:szCs w:val="41"/>
        </w:rPr>
        <w:t>VISA SUMMARY</w:t>
      </w:r>
    </w:p>
    <w:p w:rsidR="004F2AFE" w:rsidRPr="008912EB" w:rsidRDefault="004F2AFE" w:rsidP="008912EB">
      <w:pPr>
        <w:pStyle w:val="ListParagraph"/>
        <w:numPr>
          <w:ilvl w:val="0"/>
          <w:numId w:val="26"/>
        </w:numPr>
        <w:spacing w:after="0"/>
        <w:rPr>
          <w:rFonts w:ascii="Times New Roman" w:eastAsia="Times New Roman" w:hAnsi="Times New Roman"/>
          <w:sz w:val="24"/>
          <w:szCs w:val="24"/>
        </w:rPr>
      </w:pPr>
      <w:r w:rsidRPr="008912EB">
        <w:rPr>
          <w:rFonts w:ascii="Times New Roman" w:eastAsia="Times New Roman" w:hAnsi="Times New Roman"/>
          <w:sz w:val="24"/>
          <w:szCs w:val="24"/>
        </w:rPr>
        <w:t xml:space="preserve">High Skilled Visa </w:t>
      </w:r>
      <w:r w:rsidR="00AB0B0D" w:rsidRPr="008912EB">
        <w:rPr>
          <w:rFonts w:ascii="Times New Roman" w:eastAsia="Times New Roman" w:hAnsi="Times New Roman"/>
          <w:sz w:val="24"/>
          <w:szCs w:val="24"/>
        </w:rPr>
        <w:t>for</w:t>
      </w:r>
      <w:r w:rsidRPr="008912EB">
        <w:rPr>
          <w:rFonts w:ascii="Times New Roman" w:eastAsia="Times New Roman" w:hAnsi="Times New Roman"/>
          <w:sz w:val="24"/>
          <w:szCs w:val="24"/>
        </w:rPr>
        <w:t xml:space="preserve"> Netherlands</w:t>
      </w:r>
    </w:p>
    <w:p w:rsidR="004F2AFE" w:rsidRPr="008912EB" w:rsidRDefault="004F2AFE" w:rsidP="008912EB">
      <w:pPr>
        <w:pStyle w:val="ListParagraph"/>
        <w:numPr>
          <w:ilvl w:val="0"/>
          <w:numId w:val="26"/>
        </w:numPr>
        <w:spacing w:after="0"/>
        <w:rPr>
          <w:rFonts w:ascii="Times New Roman" w:eastAsia="Times New Roman" w:hAnsi="Times New Roman"/>
          <w:sz w:val="24"/>
          <w:szCs w:val="24"/>
        </w:rPr>
      </w:pPr>
      <w:r w:rsidRPr="008912EB">
        <w:rPr>
          <w:rFonts w:ascii="Times New Roman" w:eastAsia="Times New Roman" w:hAnsi="Times New Roman"/>
          <w:sz w:val="24"/>
          <w:szCs w:val="24"/>
        </w:rPr>
        <w:t>Business Visa for USA</w:t>
      </w:r>
    </w:p>
    <w:p w:rsidR="004F2AFE" w:rsidRPr="008912EB" w:rsidRDefault="004F2AFE" w:rsidP="008912EB">
      <w:pPr>
        <w:pStyle w:val="ListParagraph"/>
        <w:numPr>
          <w:ilvl w:val="0"/>
          <w:numId w:val="26"/>
        </w:numPr>
        <w:spacing w:after="0"/>
        <w:rPr>
          <w:rFonts w:ascii="Times New Roman" w:eastAsia="Times New Roman" w:hAnsi="Times New Roman"/>
          <w:sz w:val="24"/>
          <w:szCs w:val="24"/>
        </w:rPr>
      </w:pPr>
      <w:r w:rsidRPr="008912EB">
        <w:rPr>
          <w:rFonts w:ascii="Times New Roman" w:eastAsia="Times New Roman" w:hAnsi="Times New Roman"/>
          <w:sz w:val="24"/>
          <w:szCs w:val="24"/>
        </w:rPr>
        <w:t>Business Visa for UK</w:t>
      </w:r>
    </w:p>
    <w:p w:rsidR="00872B8D" w:rsidRDefault="00872B8D" w:rsidP="004F2AFE">
      <w:pPr>
        <w:spacing w:after="0"/>
        <w:rPr>
          <w:rFonts w:ascii="Cambria" w:hAnsi="Cambria"/>
          <w:szCs w:val="24"/>
        </w:rPr>
      </w:pPr>
    </w:p>
    <w:p w:rsidR="008E1C1F" w:rsidRPr="001D60A1" w:rsidRDefault="00A846C1" w:rsidP="008E1C1F">
      <w:pPr>
        <w:shd w:val="clear" w:color="auto" w:fill="262B37"/>
        <w:spacing w:after="0" w:line="240" w:lineRule="auto"/>
        <w:ind w:left="-14"/>
        <w:jc w:val="center"/>
        <w:outlineLvl w:val="1"/>
        <w:rPr>
          <w:rFonts w:ascii="Arial" w:eastAsia="Times New Roman" w:hAnsi="Arial" w:cs="Arial"/>
          <w:caps/>
          <w:color w:val="EEEEEE"/>
          <w:sz w:val="41"/>
          <w:szCs w:val="41"/>
        </w:rPr>
      </w:pPr>
      <w:r>
        <w:rPr>
          <w:rFonts w:ascii="Arial" w:eastAsia="Times New Roman" w:hAnsi="Arial" w:cs="Arial"/>
          <w:caps/>
          <w:color w:val="EEEEEE"/>
          <w:sz w:val="41"/>
          <w:szCs w:val="41"/>
        </w:rPr>
        <w:t>SOCIAL</w:t>
      </w:r>
    </w:p>
    <w:p w:rsidR="008E1C1F" w:rsidRDefault="008E1C1F" w:rsidP="004F2AFE">
      <w:pPr>
        <w:spacing w:after="0"/>
        <w:rPr>
          <w:rFonts w:ascii="Cambria" w:hAnsi="Cambria"/>
          <w:szCs w:val="24"/>
        </w:rPr>
      </w:pPr>
    </w:p>
    <w:p w:rsidR="00872B8D" w:rsidRPr="001A0277" w:rsidRDefault="00872B8D" w:rsidP="00872B8D">
      <w:pPr>
        <w:spacing w:after="0"/>
        <w:rPr>
          <w:rFonts w:ascii="Cambria" w:hAnsi="Cambria"/>
          <w:b/>
          <w:i/>
          <w:iCs/>
          <w:color w:val="262626" w:themeColor="text1" w:themeTint="D9"/>
          <w:sz w:val="28"/>
          <w:szCs w:val="28"/>
        </w:rPr>
      </w:pPr>
      <w:r w:rsidRPr="001A0277">
        <w:rPr>
          <w:rFonts w:ascii="Cambria" w:hAnsi="Cambria"/>
          <w:b/>
          <w:i/>
          <w:iCs/>
          <w:color w:val="262626" w:themeColor="text1" w:themeTint="D9"/>
          <w:sz w:val="28"/>
          <w:szCs w:val="28"/>
        </w:rPr>
        <w:t>Linkedin Profile</w:t>
      </w:r>
    </w:p>
    <w:p w:rsidR="00376B22" w:rsidRDefault="00C831C0" w:rsidP="00872B8D">
      <w:pPr>
        <w:spacing w:after="0"/>
        <w:rPr>
          <w:rFonts w:ascii="Cambria" w:hAnsi="Cambria"/>
          <w:b/>
          <w:i/>
          <w:iCs/>
          <w:color w:val="548DD4"/>
          <w:sz w:val="28"/>
          <w:szCs w:val="28"/>
        </w:rPr>
      </w:pPr>
      <w:hyperlink r:id="rId12" w:history="1">
        <w:r w:rsidR="00376B22" w:rsidRPr="005F476E">
          <w:rPr>
            <w:rStyle w:val="Hyperlink"/>
            <w:rFonts w:ascii="Cambria" w:hAnsi="Cambria"/>
            <w:b/>
            <w:i/>
            <w:iCs/>
            <w:sz w:val="28"/>
            <w:szCs w:val="28"/>
          </w:rPr>
          <w:t>https://www.linkedin.com/in/rajeshkumarin</w:t>
        </w:r>
      </w:hyperlink>
    </w:p>
    <w:p w:rsidR="00376B22" w:rsidRDefault="00376B22" w:rsidP="00872B8D">
      <w:pPr>
        <w:spacing w:after="0"/>
        <w:rPr>
          <w:rFonts w:ascii="Cambria" w:hAnsi="Cambria"/>
          <w:b/>
          <w:i/>
          <w:iCs/>
          <w:color w:val="548DD4"/>
          <w:sz w:val="28"/>
          <w:szCs w:val="28"/>
        </w:rPr>
      </w:pPr>
    </w:p>
    <w:p w:rsidR="009C1D0D" w:rsidRPr="001A0277" w:rsidRDefault="009C1D0D" w:rsidP="00872B8D">
      <w:pPr>
        <w:spacing w:after="0"/>
        <w:rPr>
          <w:rFonts w:ascii="Cambria" w:hAnsi="Cambria"/>
          <w:b/>
          <w:i/>
          <w:iCs/>
          <w:color w:val="262626" w:themeColor="text1" w:themeTint="D9"/>
          <w:sz w:val="28"/>
          <w:szCs w:val="28"/>
        </w:rPr>
      </w:pPr>
      <w:r w:rsidRPr="001A0277">
        <w:rPr>
          <w:rFonts w:ascii="Cambria" w:hAnsi="Cambria"/>
          <w:b/>
          <w:i/>
          <w:iCs/>
          <w:color w:val="262626" w:themeColor="text1" w:themeTint="D9"/>
          <w:sz w:val="28"/>
          <w:szCs w:val="28"/>
        </w:rPr>
        <w:t>Facebook Profile</w:t>
      </w:r>
    </w:p>
    <w:p w:rsidR="009C1D0D" w:rsidRDefault="00C831C0" w:rsidP="00872B8D">
      <w:pPr>
        <w:spacing w:after="0"/>
        <w:rPr>
          <w:rFonts w:ascii="Cambria" w:hAnsi="Cambria"/>
          <w:b/>
          <w:i/>
          <w:iCs/>
          <w:color w:val="548DD4"/>
          <w:sz w:val="28"/>
          <w:szCs w:val="28"/>
        </w:rPr>
      </w:pPr>
      <w:hyperlink r:id="rId13" w:history="1">
        <w:r w:rsidR="009C1D0D" w:rsidRPr="005F476E">
          <w:rPr>
            <w:rStyle w:val="Hyperlink"/>
            <w:rFonts w:ascii="Cambria" w:hAnsi="Cambria"/>
            <w:b/>
            <w:i/>
            <w:iCs/>
            <w:sz w:val="28"/>
            <w:szCs w:val="28"/>
          </w:rPr>
          <w:t>https://www.facebook.com/RajeshKumarLog</w:t>
        </w:r>
      </w:hyperlink>
    </w:p>
    <w:p w:rsidR="009C1D0D" w:rsidRDefault="009C1D0D" w:rsidP="00872B8D">
      <w:pPr>
        <w:spacing w:after="0"/>
        <w:rPr>
          <w:rFonts w:ascii="Cambria" w:hAnsi="Cambria"/>
          <w:b/>
          <w:i/>
          <w:iCs/>
          <w:color w:val="548DD4"/>
          <w:sz w:val="28"/>
          <w:szCs w:val="28"/>
        </w:rPr>
      </w:pPr>
    </w:p>
    <w:p w:rsidR="009C1D0D" w:rsidRPr="001A0277" w:rsidRDefault="009C1D0D" w:rsidP="009C1D0D">
      <w:pPr>
        <w:spacing w:after="0"/>
        <w:rPr>
          <w:rFonts w:ascii="Cambria" w:hAnsi="Cambria"/>
          <w:b/>
          <w:i/>
          <w:iCs/>
          <w:color w:val="262626" w:themeColor="text1" w:themeTint="D9"/>
          <w:sz w:val="28"/>
          <w:szCs w:val="28"/>
        </w:rPr>
      </w:pPr>
      <w:r w:rsidRPr="001A0277">
        <w:rPr>
          <w:rFonts w:ascii="Cambria" w:hAnsi="Cambria"/>
          <w:b/>
          <w:i/>
          <w:iCs/>
          <w:color w:val="262626" w:themeColor="text1" w:themeTint="D9"/>
          <w:sz w:val="28"/>
          <w:szCs w:val="28"/>
        </w:rPr>
        <w:t>Twitter Profile</w:t>
      </w:r>
    </w:p>
    <w:p w:rsidR="009C1D0D" w:rsidRDefault="00C831C0" w:rsidP="00872B8D">
      <w:pPr>
        <w:spacing w:after="0"/>
        <w:rPr>
          <w:rFonts w:ascii="Cambria" w:hAnsi="Cambria"/>
          <w:b/>
          <w:i/>
          <w:iCs/>
          <w:color w:val="548DD4"/>
          <w:sz w:val="28"/>
          <w:szCs w:val="28"/>
        </w:rPr>
      </w:pPr>
      <w:hyperlink r:id="rId14" w:history="1">
        <w:r w:rsidR="00674848" w:rsidRPr="005F476E">
          <w:rPr>
            <w:rStyle w:val="Hyperlink"/>
            <w:rFonts w:ascii="Cambria" w:hAnsi="Cambria"/>
            <w:b/>
            <w:i/>
            <w:iCs/>
            <w:sz w:val="28"/>
            <w:szCs w:val="28"/>
          </w:rPr>
          <w:t>http://twitter.com/rajeshkumarin</w:t>
        </w:r>
      </w:hyperlink>
    </w:p>
    <w:p w:rsidR="00674848" w:rsidRDefault="00674848" w:rsidP="00872B8D">
      <w:pPr>
        <w:spacing w:after="0"/>
        <w:rPr>
          <w:rFonts w:ascii="Cambria" w:hAnsi="Cambria"/>
          <w:b/>
          <w:i/>
          <w:iCs/>
          <w:color w:val="548DD4"/>
          <w:sz w:val="28"/>
          <w:szCs w:val="28"/>
        </w:rPr>
      </w:pPr>
    </w:p>
    <w:p w:rsidR="006F7D4F" w:rsidRDefault="006F7D4F" w:rsidP="006F7D4F">
      <w:pPr>
        <w:spacing w:after="0"/>
        <w:rPr>
          <w:rFonts w:ascii="Cambria" w:hAnsi="Cambria"/>
          <w:szCs w:val="24"/>
        </w:rPr>
      </w:pPr>
    </w:p>
    <w:p w:rsidR="006F7D4F" w:rsidRPr="001D60A1" w:rsidRDefault="006F7D4F" w:rsidP="006F7D4F">
      <w:pPr>
        <w:shd w:val="clear" w:color="auto" w:fill="262B37"/>
        <w:spacing w:after="0" w:line="240" w:lineRule="auto"/>
        <w:ind w:left="-14"/>
        <w:jc w:val="center"/>
        <w:outlineLvl w:val="1"/>
        <w:rPr>
          <w:rFonts w:ascii="Arial" w:eastAsia="Times New Roman" w:hAnsi="Arial" w:cs="Arial"/>
          <w:caps/>
          <w:color w:val="EEEEEE"/>
          <w:sz w:val="41"/>
          <w:szCs w:val="41"/>
        </w:rPr>
      </w:pPr>
      <w:r>
        <w:rPr>
          <w:rFonts w:ascii="Arial" w:eastAsia="Times New Roman" w:hAnsi="Arial" w:cs="Arial"/>
          <w:caps/>
          <w:color w:val="EEEEEE"/>
          <w:sz w:val="41"/>
          <w:szCs w:val="41"/>
        </w:rPr>
        <w:t>EDUCATION</w:t>
      </w:r>
    </w:p>
    <w:p w:rsidR="006F7D4F" w:rsidRDefault="006F7D4F" w:rsidP="006F7D4F">
      <w:pPr>
        <w:spacing w:after="0"/>
        <w:rPr>
          <w:rFonts w:ascii="Cambria" w:hAnsi="Cambria"/>
          <w:szCs w:val="24"/>
        </w:rPr>
      </w:pPr>
    </w:p>
    <w:p w:rsidR="00F9279A" w:rsidRPr="00455FE9" w:rsidRDefault="00F9279A" w:rsidP="00455FE9">
      <w:pPr>
        <w:pStyle w:val="ListParagraph"/>
        <w:numPr>
          <w:ilvl w:val="0"/>
          <w:numId w:val="24"/>
        </w:numPr>
        <w:spacing w:after="0"/>
        <w:rPr>
          <w:b/>
          <w:szCs w:val="24"/>
        </w:rPr>
      </w:pPr>
      <w:r w:rsidRPr="00455FE9">
        <w:rPr>
          <w:b/>
          <w:szCs w:val="24"/>
        </w:rPr>
        <w:t>Master in Technology</w:t>
      </w:r>
      <w:r w:rsidR="00F43B67">
        <w:rPr>
          <w:b/>
          <w:szCs w:val="24"/>
        </w:rPr>
        <w:t xml:space="preserve"> (M.Tech) -</w:t>
      </w:r>
      <w:r w:rsidRPr="00455FE9">
        <w:rPr>
          <w:b/>
          <w:szCs w:val="24"/>
        </w:rPr>
        <w:t xml:space="preserve"> (Software System)</w:t>
      </w:r>
    </w:p>
    <w:p w:rsidR="00472A7D" w:rsidRPr="00455FE9" w:rsidRDefault="00472A7D" w:rsidP="00455FE9">
      <w:pPr>
        <w:pStyle w:val="ListParagraph"/>
        <w:numPr>
          <w:ilvl w:val="0"/>
          <w:numId w:val="24"/>
        </w:numPr>
        <w:spacing w:after="0"/>
        <w:rPr>
          <w:rFonts w:ascii="Cambria" w:hAnsi="Cambria"/>
          <w:szCs w:val="24"/>
        </w:rPr>
      </w:pPr>
      <w:r w:rsidRPr="00455FE9">
        <w:rPr>
          <w:b/>
          <w:szCs w:val="24"/>
        </w:rPr>
        <w:t>Master in Science</w:t>
      </w:r>
      <w:r w:rsidR="00F43B67">
        <w:rPr>
          <w:b/>
          <w:szCs w:val="24"/>
        </w:rPr>
        <w:t xml:space="preserve"> (M.Sc) -</w:t>
      </w:r>
      <w:r w:rsidRPr="00455FE9">
        <w:rPr>
          <w:b/>
          <w:szCs w:val="24"/>
        </w:rPr>
        <w:t xml:space="preserve"> (Information Technology)</w:t>
      </w:r>
    </w:p>
    <w:p w:rsidR="00584ED7" w:rsidRPr="003765C7" w:rsidRDefault="00876832" w:rsidP="00584ED7">
      <w:pPr>
        <w:pStyle w:val="ListParagraph"/>
        <w:widowControl w:val="0"/>
        <w:numPr>
          <w:ilvl w:val="0"/>
          <w:numId w:val="24"/>
        </w:numPr>
        <w:spacing w:after="0" w:line="240" w:lineRule="auto"/>
        <w:rPr>
          <w:rFonts w:ascii="Cambria" w:eastAsia="Times New Roman" w:hAnsi="Cambria"/>
          <w:i/>
          <w:iCs/>
          <w:color w:val="000000"/>
          <w:sz w:val="24"/>
          <w:szCs w:val="28"/>
        </w:rPr>
      </w:pPr>
      <w:r w:rsidRPr="003765C7">
        <w:rPr>
          <w:b/>
          <w:szCs w:val="24"/>
        </w:rPr>
        <w:t>Bachelor of Information Technology</w:t>
      </w:r>
    </w:p>
    <w:sectPr w:rsidR="00584ED7" w:rsidRPr="003765C7" w:rsidSect="00AE12F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DEB" w:rsidRDefault="00FE7DEB" w:rsidP="00AE12F6">
      <w:pPr>
        <w:spacing w:after="0" w:line="240" w:lineRule="auto"/>
      </w:pPr>
      <w:r>
        <w:separator/>
      </w:r>
    </w:p>
  </w:endnote>
  <w:endnote w:type="continuationSeparator" w:id="1">
    <w:p w:rsidR="00FE7DEB" w:rsidRDefault="00FE7DEB" w:rsidP="00AE12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DEB" w:rsidRDefault="00FE7DEB" w:rsidP="00AE12F6">
      <w:pPr>
        <w:spacing w:after="0" w:line="240" w:lineRule="auto"/>
      </w:pPr>
      <w:r>
        <w:separator/>
      </w:r>
    </w:p>
  </w:footnote>
  <w:footnote w:type="continuationSeparator" w:id="1">
    <w:p w:rsidR="00FE7DEB" w:rsidRDefault="00FE7DEB" w:rsidP="00AE12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7CE" w:rsidRDefault="00C831C0">
    <w:pPr>
      <w:pStyle w:val="Header"/>
    </w:pPr>
    <w:fldSimple w:instr=" PAGE   \* MERGEFORMAT ">
      <w:r w:rsidR="0002477D">
        <w:rPr>
          <w:noProof/>
        </w:rPr>
        <w:t>2</w:t>
      </w:r>
    </w:fldSimple>
  </w:p>
  <w:p w:rsidR="007C17CE" w:rsidRDefault="007C17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7.25pt;height:78.1pt;visibility:visible" o:bullet="t">
        <v:imagedata r:id="rId1" o:title=""/>
      </v:shape>
    </w:pict>
  </w:numPicBullet>
  <w:abstractNum w:abstractNumId="0">
    <w:nsid w:val="FFFFFFFE"/>
    <w:multiLevelType w:val="singleLevel"/>
    <w:tmpl w:val="354628D8"/>
    <w:lvl w:ilvl="0">
      <w:numFmt w:val="bullet"/>
      <w:lvlText w:val="*"/>
      <w:lvlJc w:val="left"/>
    </w:lvl>
  </w:abstractNum>
  <w:abstractNum w:abstractNumId="1">
    <w:nsid w:val="04A555D4"/>
    <w:multiLevelType w:val="hybridMultilevel"/>
    <w:tmpl w:val="C7942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81ABE"/>
    <w:multiLevelType w:val="hybridMultilevel"/>
    <w:tmpl w:val="358A5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667AC"/>
    <w:multiLevelType w:val="hybridMultilevel"/>
    <w:tmpl w:val="1D3E5D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A70D2"/>
    <w:multiLevelType w:val="hybridMultilevel"/>
    <w:tmpl w:val="E458B0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F245F"/>
    <w:multiLevelType w:val="hybridMultilevel"/>
    <w:tmpl w:val="12AC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43153"/>
    <w:multiLevelType w:val="hybridMultilevel"/>
    <w:tmpl w:val="B2FAADFC"/>
    <w:lvl w:ilvl="0" w:tplc="AD44742A">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96141"/>
    <w:multiLevelType w:val="hybridMultilevel"/>
    <w:tmpl w:val="2AA427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31254"/>
    <w:multiLevelType w:val="hybridMultilevel"/>
    <w:tmpl w:val="C866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82245"/>
    <w:multiLevelType w:val="hybridMultilevel"/>
    <w:tmpl w:val="DC3A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905AE"/>
    <w:multiLevelType w:val="hybridMultilevel"/>
    <w:tmpl w:val="1D80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095516"/>
    <w:multiLevelType w:val="hybridMultilevel"/>
    <w:tmpl w:val="ECFE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36DE0"/>
    <w:multiLevelType w:val="hybridMultilevel"/>
    <w:tmpl w:val="1850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681D71"/>
    <w:multiLevelType w:val="hybridMultilevel"/>
    <w:tmpl w:val="1D3E5D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856C1B"/>
    <w:multiLevelType w:val="hybridMultilevel"/>
    <w:tmpl w:val="1EBEC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44F10"/>
    <w:multiLevelType w:val="hybridMultilevel"/>
    <w:tmpl w:val="1D3E5D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9C5CB3"/>
    <w:multiLevelType w:val="hybridMultilevel"/>
    <w:tmpl w:val="FB800D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593319"/>
    <w:multiLevelType w:val="hybridMultilevel"/>
    <w:tmpl w:val="2CE6F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48028F"/>
    <w:multiLevelType w:val="hybridMultilevel"/>
    <w:tmpl w:val="C6C2A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005550"/>
    <w:multiLevelType w:val="hybridMultilevel"/>
    <w:tmpl w:val="64B2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711511"/>
    <w:multiLevelType w:val="hybridMultilevel"/>
    <w:tmpl w:val="BA4A1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D757F0"/>
    <w:multiLevelType w:val="hybridMultilevel"/>
    <w:tmpl w:val="C5E8F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E61EA7"/>
    <w:multiLevelType w:val="hybridMultilevel"/>
    <w:tmpl w:val="48B6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4364F0"/>
    <w:multiLevelType w:val="multilevel"/>
    <w:tmpl w:val="2514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CD1157"/>
    <w:multiLevelType w:val="hybridMultilevel"/>
    <w:tmpl w:val="B1303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986A19"/>
    <w:multiLevelType w:val="hybridMultilevel"/>
    <w:tmpl w:val="2CEA8770"/>
    <w:lvl w:ilvl="0" w:tplc="4288D708">
      <w:start w:val="1"/>
      <w:numFmt w:val="bullet"/>
      <w:lvlText w:val=""/>
      <w:lvlPicBulletId w:val="0"/>
      <w:lvlJc w:val="left"/>
      <w:pPr>
        <w:tabs>
          <w:tab w:val="num" w:pos="720"/>
        </w:tabs>
        <w:ind w:left="720" w:hanging="360"/>
      </w:pPr>
      <w:rPr>
        <w:rFonts w:ascii="Symbol" w:hAnsi="Symbol" w:hint="default"/>
      </w:rPr>
    </w:lvl>
    <w:lvl w:ilvl="1" w:tplc="EF02C4F2" w:tentative="1">
      <w:start w:val="1"/>
      <w:numFmt w:val="bullet"/>
      <w:lvlText w:val=""/>
      <w:lvlJc w:val="left"/>
      <w:pPr>
        <w:tabs>
          <w:tab w:val="num" w:pos="1440"/>
        </w:tabs>
        <w:ind w:left="1440" w:hanging="360"/>
      </w:pPr>
      <w:rPr>
        <w:rFonts w:ascii="Symbol" w:hAnsi="Symbol" w:hint="default"/>
      </w:rPr>
    </w:lvl>
    <w:lvl w:ilvl="2" w:tplc="F1A4DDBA" w:tentative="1">
      <w:start w:val="1"/>
      <w:numFmt w:val="bullet"/>
      <w:lvlText w:val=""/>
      <w:lvlJc w:val="left"/>
      <w:pPr>
        <w:tabs>
          <w:tab w:val="num" w:pos="2160"/>
        </w:tabs>
        <w:ind w:left="2160" w:hanging="360"/>
      </w:pPr>
      <w:rPr>
        <w:rFonts w:ascii="Symbol" w:hAnsi="Symbol" w:hint="default"/>
      </w:rPr>
    </w:lvl>
    <w:lvl w:ilvl="3" w:tplc="C6F41B4E" w:tentative="1">
      <w:start w:val="1"/>
      <w:numFmt w:val="bullet"/>
      <w:lvlText w:val=""/>
      <w:lvlJc w:val="left"/>
      <w:pPr>
        <w:tabs>
          <w:tab w:val="num" w:pos="2880"/>
        </w:tabs>
        <w:ind w:left="2880" w:hanging="360"/>
      </w:pPr>
      <w:rPr>
        <w:rFonts w:ascii="Symbol" w:hAnsi="Symbol" w:hint="default"/>
      </w:rPr>
    </w:lvl>
    <w:lvl w:ilvl="4" w:tplc="D9867AA6" w:tentative="1">
      <w:start w:val="1"/>
      <w:numFmt w:val="bullet"/>
      <w:lvlText w:val=""/>
      <w:lvlJc w:val="left"/>
      <w:pPr>
        <w:tabs>
          <w:tab w:val="num" w:pos="3600"/>
        </w:tabs>
        <w:ind w:left="3600" w:hanging="360"/>
      </w:pPr>
      <w:rPr>
        <w:rFonts w:ascii="Symbol" w:hAnsi="Symbol" w:hint="default"/>
      </w:rPr>
    </w:lvl>
    <w:lvl w:ilvl="5" w:tplc="BA96C5FE" w:tentative="1">
      <w:start w:val="1"/>
      <w:numFmt w:val="bullet"/>
      <w:lvlText w:val=""/>
      <w:lvlJc w:val="left"/>
      <w:pPr>
        <w:tabs>
          <w:tab w:val="num" w:pos="4320"/>
        </w:tabs>
        <w:ind w:left="4320" w:hanging="360"/>
      </w:pPr>
      <w:rPr>
        <w:rFonts w:ascii="Symbol" w:hAnsi="Symbol" w:hint="default"/>
      </w:rPr>
    </w:lvl>
    <w:lvl w:ilvl="6" w:tplc="43B60F7C" w:tentative="1">
      <w:start w:val="1"/>
      <w:numFmt w:val="bullet"/>
      <w:lvlText w:val=""/>
      <w:lvlJc w:val="left"/>
      <w:pPr>
        <w:tabs>
          <w:tab w:val="num" w:pos="5040"/>
        </w:tabs>
        <w:ind w:left="5040" w:hanging="360"/>
      </w:pPr>
      <w:rPr>
        <w:rFonts w:ascii="Symbol" w:hAnsi="Symbol" w:hint="default"/>
      </w:rPr>
    </w:lvl>
    <w:lvl w:ilvl="7" w:tplc="4820717E" w:tentative="1">
      <w:start w:val="1"/>
      <w:numFmt w:val="bullet"/>
      <w:lvlText w:val=""/>
      <w:lvlJc w:val="left"/>
      <w:pPr>
        <w:tabs>
          <w:tab w:val="num" w:pos="5760"/>
        </w:tabs>
        <w:ind w:left="5760" w:hanging="360"/>
      </w:pPr>
      <w:rPr>
        <w:rFonts w:ascii="Symbol" w:hAnsi="Symbol" w:hint="default"/>
      </w:rPr>
    </w:lvl>
    <w:lvl w:ilvl="8" w:tplc="6A1AD24A" w:tentative="1">
      <w:start w:val="1"/>
      <w:numFmt w:val="bullet"/>
      <w:lvlText w:val=""/>
      <w:lvlJc w:val="left"/>
      <w:pPr>
        <w:tabs>
          <w:tab w:val="num" w:pos="6480"/>
        </w:tabs>
        <w:ind w:left="6480" w:hanging="360"/>
      </w:pPr>
      <w:rPr>
        <w:rFonts w:ascii="Symbol" w:hAnsi="Symbol" w:hint="default"/>
      </w:rPr>
    </w:lvl>
  </w:abstractNum>
  <w:num w:numId="1">
    <w:abstractNumId w:val="18"/>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2"/>
  </w:num>
  <w:num w:numId="4">
    <w:abstractNumId w:val="7"/>
  </w:num>
  <w:num w:numId="5">
    <w:abstractNumId w:val="17"/>
  </w:num>
  <w:num w:numId="6">
    <w:abstractNumId w:val="20"/>
  </w:num>
  <w:num w:numId="7">
    <w:abstractNumId w:val="14"/>
  </w:num>
  <w:num w:numId="8">
    <w:abstractNumId w:val="16"/>
  </w:num>
  <w:num w:numId="9">
    <w:abstractNumId w:val="1"/>
  </w:num>
  <w:num w:numId="10">
    <w:abstractNumId w:val="21"/>
  </w:num>
  <w:num w:numId="11">
    <w:abstractNumId w:val="5"/>
  </w:num>
  <w:num w:numId="12">
    <w:abstractNumId w:val="24"/>
  </w:num>
  <w:num w:numId="13">
    <w:abstractNumId w:val="10"/>
  </w:num>
  <w:num w:numId="14">
    <w:abstractNumId w:val="12"/>
  </w:num>
  <w:num w:numId="15">
    <w:abstractNumId w:val="4"/>
  </w:num>
  <w:num w:numId="16">
    <w:abstractNumId w:val="25"/>
  </w:num>
  <w:num w:numId="17">
    <w:abstractNumId w:val="6"/>
  </w:num>
  <w:num w:numId="18">
    <w:abstractNumId w:val="23"/>
  </w:num>
  <w:num w:numId="19">
    <w:abstractNumId w:val="8"/>
  </w:num>
  <w:num w:numId="20">
    <w:abstractNumId w:val="3"/>
  </w:num>
  <w:num w:numId="21">
    <w:abstractNumId w:val="22"/>
  </w:num>
  <w:num w:numId="22">
    <w:abstractNumId w:val="13"/>
  </w:num>
  <w:num w:numId="23">
    <w:abstractNumId w:val="15"/>
  </w:num>
  <w:num w:numId="24">
    <w:abstractNumId w:val="9"/>
  </w:num>
  <w:num w:numId="25">
    <w:abstractNumId w:val="11"/>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documentProtection w:edit="readOnly" w:formatting="1" w:enforcement="0"/>
  <w:defaultTabStop w:val="720"/>
  <w:drawingGridHorizontalSpacing w:val="110"/>
  <w:displayHorizontalDrawingGridEvery w:val="2"/>
  <w:characterSpacingControl w:val="doNotCompress"/>
  <w:hdrShapeDefaults>
    <o:shapedefaults v:ext="edit" spidmax="17410" style="mso-position-horizontal-relative:margin;mso-position-vertical-relative:margin;mso-width-relative:margin;mso-height-relative:margin" o:allowincell="f" fill="f" fillcolor="none [3204]" stroke="f">
      <v:fill color="none [3204]" on="f"/>
      <v:stroke on="f"/>
      <v:imagedata embosscolor="shadow add(51)"/>
      <v:shadow type="emboss" color="lineOrFill darken(153)" color2="shadow add(102)" offset="1pt,1pt"/>
      <v:textbox inset=",7.2pt,,7.2pt"/>
    </o:shapedefaults>
  </w:hdrShapeDefaults>
  <w:footnotePr>
    <w:footnote w:id="0"/>
    <w:footnote w:id="1"/>
  </w:footnotePr>
  <w:endnotePr>
    <w:endnote w:id="0"/>
    <w:endnote w:id="1"/>
  </w:endnotePr>
  <w:compat/>
  <w:rsids>
    <w:rsidRoot w:val="009723DC"/>
    <w:rsid w:val="00001103"/>
    <w:rsid w:val="000011A2"/>
    <w:rsid w:val="00002207"/>
    <w:rsid w:val="0000377B"/>
    <w:rsid w:val="00007737"/>
    <w:rsid w:val="00011129"/>
    <w:rsid w:val="00011698"/>
    <w:rsid w:val="00011EDC"/>
    <w:rsid w:val="00013921"/>
    <w:rsid w:val="00021F0A"/>
    <w:rsid w:val="00023812"/>
    <w:rsid w:val="0002477D"/>
    <w:rsid w:val="00026182"/>
    <w:rsid w:val="0002758C"/>
    <w:rsid w:val="0003223E"/>
    <w:rsid w:val="00032FE5"/>
    <w:rsid w:val="00034130"/>
    <w:rsid w:val="00035824"/>
    <w:rsid w:val="00035D1B"/>
    <w:rsid w:val="000404C4"/>
    <w:rsid w:val="00045224"/>
    <w:rsid w:val="00050553"/>
    <w:rsid w:val="00050AF3"/>
    <w:rsid w:val="00053097"/>
    <w:rsid w:val="00053371"/>
    <w:rsid w:val="00054844"/>
    <w:rsid w:val="00055191"/>
    <w:rsid w:val="00055DBE"/>
    <w:rsid w:val="00057614"/>
    <w:rsid w:val="00062ACF"/>
    <w:rsid w:val="00066F73"/>
    <w:rsid w:val="000672B7"/>
    <w:rsid w:val="000712E4"/>
    <w:rsid w:val="00072370"/>
    <w:rsid w:val="000729A0"/>
    <w:rsid w:val="00072CD6"/>
    <w:rsid w:val="00072CEC"/>
    <w:rsid w:val="00073016"/>
    <w:rsid w:val="0007376A"/>
    <w:rsid w:val="000737C4"/>
    <w:rsid w:val="000768D0"/>
    <w:rsid w:val="00076B56"/>
    <w:rsid w:val="00076BB0"/>
    <w:rsid w:val="000774B4"/>
    <w:rsid w:val="0008328F"/>
    <w:rsid w:val="00083BFC"/>
    <w:rsid w:val="00087D39"/>
    <w:rsid w:val="00090546"/>
    <w:rsid w:val="00090F2F"/>
    <w:rsid w:val="00093A8A"/>
    <w:rsid w:val="00094186"/>
    <w:rsid w:val="0009479B"/>
    <w:rsid w:val="000950B2"/>
    <w:rsid w:val="000A0F29"/>
    <w:rsid w:val="000A170C"/>
    <w:rsid w:val="000A3A6E"/>
    <w:rsid w:val="000A42D8"/>
    <w:rsid w:val="000A6382"/>
    <w:rsid w:val="000A7057"/>
    <w:rsid w:val="000A7B53"/>
    <w:rsid w:val="000B0A23"/>
    <w:rsid w:val="000B0ED0"/>
    <w:rsid w:val="000B13B6"/>
    <w:rsid w:val="000B1F97"/>
    <w:rsid w:val="000B35A7"/>
    <w:rsid w:val="000B36FD"/>
    <w:rsid w:val="000B48DB"/>
    <w:rsid w:val="000B5AB6"/>
    <w:rsid w:val="000B5BCA"/>
    <w:rsid w:val="000B5E69"/>
    <w:rsid w:val="000C0864"/>
    <w:rsid w:val="000C1242"/>
    <w:rsid w:val="000C2023"/>
    <w:rsid w:val="000C2210"/>
    <w:rsid w:val="000C3B03"/>
    <w:rsid w:val="000C422E"/>
    <w:rsid w:val="000C75D6"/>
    <w:rsid w:val="000D0471"/>
    <w:rsid w:val="000D436E"/>
    <w:rsid w:val="000D5D82"/>
    <w:rsid w:val="000D6EEA"/>
    <w:rsid w:val="000D7801"/>
    <w:rsid w:val="000D79AF"/>
    <w:rsid w:val="000E0A81"/>
    <w:rsid w:val="000E458B"/>
    <w:rsid w:val="000E560B"/>
    <w:rsid w:val="000E57DC"/>
    <w:rsid w:val="000F0A74"/>
    <w:rsid w:val="000F303A"/>
    <w:rsid w:val="000F3337"/>
    <w:rsid w:val="000F38A3"/>
    <w:rsid w:val="000F545F"/>
    <w:rsid w:val="000F5772"/>
    <w:rsid w:val="000F6DC6"/>
    <w:rsid w:val="000F76AF"/>
    <w:rsid w:val="00100CE3"/>
    <w:rsid w:val="00100F26"/>
    <w:rsid w:val="00102223"/>
    <w:rsid w:val="00103045"/>
    <w:rsid w:val="00104565"/>
    <w:rsid w:val="001078A2"/>
    <w:rsid w:val="00110692"/>
    <w:rsid w:val="001107DA"/>
    <w:rsid w:val="001125EC"/>
    <w:rsid w:val="00112754"/>
    <w:rsid w:val="00112A50"/>
    <w:rsid w:val="00112FB8"/>
    <w:rsid w:val="00113596"/>
    <w:rsid w:val="0011432F"/>
    <w:rsid w:val="00114FA4"/>
    <w:rsid w:val="001150B4"/>
    <w:rsid w:val="00115144"/>
    <w:rsid w:val="00117969"/>
    <w:rsid w:val="001179DA"/>
    <w:rsid w:val="001229B3"/>
    <w:rsid w:val="00126A4A"/>
    <w:rsid w:val="00131EDB"/>
    <w:rsid w:val="001326CA"/>
    <w:rsid w:val="00132D6C"/>
    <w:rsid w:val="0013313D"/>
    <w:rsid w:val="001342ED"/>
    <w:rsid w:val="001342F7"/>
    <w:rsid w:val="00135E1A"/>
    <w:rsid w:val="00137C81"/>
    <w:rsid w:val="001408C9"/>
    <w:rsid w:val="00142C60"/>
    <w:rsid w:val="00145E68"/>
    <w:rsid w:val="00147D45"/>
    <w:rsid w:val="00152512"/>
    <w:rsid w:val="001527DC"/>
    <w:rsid w:val="00152E0F"/>
    <w:rsid w:val="0015358E"/>
    <w:rsid w:val="00155F9C"/>
    <w:rsid w:val="00157FDB"/>
    <w:rsid w:val="0016159D"/>
    <w:rsid w:val="001640BA"/>
    <w:rsid w:val="00165AAE"/>
    <w:rsid w:val="0017070D"/>
    <w:rsid w:val="00171C2F"/>
    <w:rsid w:val="001805A4"/>
    <w:rsid w:val="00181C7F"/>
    <w:rsid w:val="00181EAE"/>
    <w:rsid w:val="00182C3C"/>
    <w:rsid w:val="00184679"/>
    <w:rsid w:val="00184FF3"/>
    <w:rsid w:val="00187118"/>
    <w:rsid w:val="00187B5C"/>
    <w:rsid w:val="0019123E"/>
    <w:rsid w:val="00191ECE"/>
    <w:rsid w:val="0019298D"/>
    <w:rsid w:val="00192DA3"/>
    <w:rsid w:val="001957BF"/>
    <w:rsid w:val="001964B6"/>
    <w:rsid w:val="001A0277"/>
    <w:rsid w:val="001A0A27"/>
    <w:rsid w:val="001A1856"/>
    <w:rsid w:val="001A26D7"/>
    <w:rsid w:val="001A3536"/>
    <w:rsid w:val="001A38F3"/>
    <w:rsid w:val="001A3A38"/>
    <w:rsid w:val="001A4317"/>
    <w:rsid w:val="001A5F4D"/>
    <w:rsid w:val="001A721C"/>
    <w:rsid w:val="001B0F64"/>
    <w:rsid w:val="001B10FE"/>
    <w:rsid w:val="001B1125"/>
    <w:rsid w:val="001B1FF2"/>
    <w:rsid w:val="001B2E90"/>
    <w:rsid w:val="001B3057"/>
    <w:rsid w:val="001B49B1"/>
    <w:rsid w:val="001B4C6D"/>
    <w:rsid w:val="001B5204"/>
    <w:rsid w:val="001B5461"/>
    <w:rsid w:val="001B575E"/>
    <w:rsid w:val="001B6788"/>
    <w:rsid w:val="001C13B6"/>
    <w:rsid w:val="001C20BF"/>
    <w:rsid w:val="001C30DB"/>
    <w:rsid w:val="001D183D"/>
    <w:rsid w:val="001D2F40"/>
    <w:rsid w:val="001D4413"/>
    <w:rsid w:val="001D60A1"/>
    <w:rsid w:val="001D6B1B"/>
    <w:rsid w:val="001D723A"/>
    <w:rsid w:val="001D7442"/>
    <w:rsid w:val="001E156D"/>
    <w:rsid w:val="001E1EBA"/>
    <w:rsid w:val="001E2098"/>
    <w:rsid w:val="001E27A4"/>
    <w:rsid w:val="001E5479"/>
    <w:rsid w:val="001E6091"/>
    <w:rsid w:val="001E67EF"/>
    <w:rsid w:val="001F1B5B"/>
    <w:rsid w:val="001F685A"/>
    <w:rsid w:val="001F7C17"/>
    <w:rsid w:val="00201421"/>
    <w:rsid w:val="0020338E"/>
    <w:rsid w:val="00204B6C"/>
    <w:rsid w:val="0020661A"/>
    <w:rsid w:val="00210346"/>
    <w:rsid w:val="002114F7"/>
    <w:rsid w:val="0021507B"/>
    <w:rsid w:val="002163A5"/>
    <w:rsid w:val="00216EC3"/>
    <w:rsid w:val="00221F68"/>
    <w:rsid w:val="00223179"/>
    <w:rsid w:val="002233F5"/>
    <w:rsid w:val="002240E7"/>
    <w:rsid w:val="00224790"/>
    <w:rsid w:val="00233F7D"/>
    <w:rsid w:val="002349D9"/>
    <w:rsid w:val="00234B01"/>
    <w:rsid w:val="0023602A"/>
    <w:rsid w:val="002372C1"/>
    <w:rsid w:val="002417EA"/>
    <w:rsid w:val="0024222C"/>
    <w:rsid w:val="00243544"/>
    <w:rsid w:val="002436EA"/>
    <w:rsid w:val="002451DE"/>
    <w:rsid w:val="00245833"/>
    <w:rsid w:val="002459B1"/>
    <w:rsid w:val="00245A2E"/>
    <w:rsid w:val="00246AEA"/>
    <w:rsid w:val="0025068D"/>
    <w:rsid w:val="00255012"/>
    <w:rsid w:val="002551C9"/>
    <w:rsid w:val="00256DD2"/>
    <w:rsid w:val="00264F88"/>
    <w:rsid w:val="00270911"/>
    <w:rsid w:val="00270EE2"/>
    <w:rsid w:val="00275143"/>
    <w:rsid w:val="00275AEB"/>
    <w:rsid w:val="00276D74"/>
    <w:rsid w:val="0027773C"/>
    <w:rsid w:val="002811A7"/>
    <w:rsid w:val="00283F09"/>
    <w:rsid w:val="002842A4"/>
    <w:rsid w:val="002869DC"/>
    <w:rsid w:val="00287608"/>
    <w:rsid w:val="002907B6"/>
    <w:rsid w:val="00293A25"/>
    <w:rsid w:val="00295670"/>
    <w:rsid w:val="00296289"/>
    <w:rsid w:val="00297531"/>
    <w:rsid w:val="00297716"/>
    <w:rsid w:val="002A16CD"/>
    <w:rsid w:val="002A180C"/>
    <w:rsid w:val="002A1856"/>
    <w:rsid w:val="002A333A"/>
    <w:rsid w:val="002A3994"/>
    <w:rsid w:val="002A59A0"/>
    <w:rsid w:val="002A7078"/>
    <w:rsid w:val="002A74E6"/>
    <w:rsid w:val="002A7577"/>
    <w:rsid w:val="002B3298"/>
    <w:rsid w:val="002B4002"/>
    <w:rsid w:val="002B57F1"/>
    <w:rsid w:val="002B7C97"/>
    <w:rsid w:val="002C14E6"/>
    <w:rsid w:val="002C396A"/>
    <w:rsid w:val="002C3AB3"/>
    <w:rsid w:val="002C3C0B"/>
    <w:rsid w:val="002C49C3"/>
    <w:rsid w:val="002C7F3A"/>
    <w:rsid w:val="002C7FBC"/>
    <w:rsid w:val="002D0C6C"/>
    <w:rsid w:val="002D2387"/>
    <w:rsid w:val="002D26FF"/>
    <w:rsid w:val="002D4EB3"/>
    <w:rsid w:val="002D51B7"/>
    <w:rsid w:val="002D51BC"/>
    <w:rsid w:val="002D5479"/>
    <w:rsid w:val="002D5FAF"/>
    <w:rsid w:val="002D6F23"/>
    <w:rsid w:val="002E21CD"/>
    <w:rsid w:val="002E2605"/>
    <w:rsid w:val="002E4086"/>
    <w:rsid w:val="002E4C33"/>
    <w:rsid w:val="002E576F"/>
    <w:rsid w:val="002E7D4B"/>
    <w:rsid w:val="002F155F"/>
    <w:rsid w:val="002F3628"/>
    <w:rsid w:val="002F4582"/>
    <w:rsid w:val="00301A9B"/>
    <w:rsid w:val="003023F5"/>
    <w:rsid w:val="003112EB"/>
    <w:rsid w:val="0031528D"/>
    <w:rsid w:val="00317C3A"/>
    <w:rsid w:val="0032290D"/>
    <w:rsid w:val="0032398D"/>
    <w:rsid w:val="00326D81"/>
    <w:rsid w:val="003310A0"/>
    <w:rsid w:val="00334055"/>
    <w:rsid w:val="0033416E"/>
    <w:rsid w:val="0033465F"/>
    <w:rsid w:val="0033475D"/>
    <w:rsid w:val="003403ED"/>
    <w:rsid w:val="00342A46"/>
    <w:rsid w:val="00342FC6"/>
    <w:rsid w:val="00343375"/>
    <w:rsid w:val="00343663"/>
    <w:rsid w:val="00344F3B"/>
    <w:rsid w:val="00346C31"/>
    <w:rsid w:val="00346DB5"/>
    <w:rsid w:val="00350EE1"/>
    <w:rsid w:val="00351278"/>
    <w:rsid w:val="0035207D"/>
    <w:rsid w:val="00353DA4"/>
    <w:rsid w:val="00354E8F"/>
    <w:rsid w:val="00356B08"/>
    <w:rsid w:val="00356F8F"/>
    <w:rsid w:val="00357880"/>
    <w:rsid w:val="00357BB9"/>
    <w:rsid w:val="00361410"/>
    <w:rsid w:val="003623B8"/>
    <w:rsid w:val="00362DC0"/>
    <w:rsid w:val="003662B3"/>
    <w:rsid w:val="00367209"/>
    <w:rsid w:val="00371E22"/>
    <w:rsid w:val="00371E71"/>
    <w:rsid w:val="00373926"/>
    <w:rsid w:val="003758D2"/>
    <w:rsid w:val="003765C7"/>
    <w:rsid w:val="00376B22"/>
    <w:rsid w:val="003779BF"/>
    <w:rsid w:val="00380575"/>
    <w:rsid w:val="0038149E"/>
    <w:rsid w:val="003820F1"/>
    <w:rsid w:val="00383158"/>
    <w:rsid w:val="003843F6"/>
    <w:rsid w:val="003856D9"/>
    <w:rsid w:val="00385795"/>
    <w:rsid w:val="00386897"/>
    <w:rsid w:val="003901D8"/>
    <w:rsid w:val="0039084A"/>
    <w:rsid w:val="00391FF3"/>
    <w:rsid w:val="00392312"/>
    <w:rsid w:val="003A084D"/>
    <w:rsid w:val="003A11D1"/>
    <w:rsid w:val="003A2062"/>
    <w:rsid w:val="003A5703"/>
    <w:rsid w:val="003A78C7"/>
    <w:rsid w:val="003B0BCB"/>
    <w:rsid w:val="003B1C78"/>
    <w:rsid w:val="003B22B9"/>
    <w:rsid w:val="003B4E70"/>
    <w:rsid w:val="003B6D61"/>
    <w:rsid w:val="003C178C"/>
    <w:rsid w:val="003C3071"/>
    <w:rsid w:val="003C36E3"/>
    <w:rsid w:val="003C426F"/>
    <w:rsid w:val="003D296D"/>
    <w:rsid w:val="003D2ADB"/>
    <w:rsid w:val="003D6376"/>
    <w:rsid w:val="003D6A04"/>
    <w:rsid w:val="003D6EEB"/>
    <w:rsid w:val="003D7C8D"/>
    <w:rsid w:val="003E21AC"/>
    <w:rsid w:val="003E449D"/>
    <w:rsid w:val="003E500C"/>
    <w:rsid w:val="003E71F8"/>
    <w:rsid w:val="003F17B3"/>
    <w:rsid w:val="003F61D0"/>
    <w:rsid w:val="003F6396"/>
    <w:rsid w:val="003F6C19"/>
    <w:rsid w:val="003F7314"/>
    <w:rsid w:val="00400B08"/>
    <w:rsid w:val="00403269"/>
    <w:rsid w:val="00403EBD"/>
    <w:rsid w:val="004075E5"/>
    <w:rsid w:val="00410037"/>
    <w:rsid w:val="00412BBA"/>
    <w:rsid w:val="004136E7"/>
    <w:rsid w:val="0041622C"/>
    <w:rsid w:val="00416A70"/>
    <w:rsid w:val="00421DD9"/>
    <w:rsid w:val="00422B4B"/>
    <w:rsid w:val="00423962"/>
    <w:rsid w:val="00424D7A"/>
    <w:rsid w:val="004359E0"/>
    <w:rsid w:val="00435AAD"/>
    <w:rsid w:val="00436CAA"/>
    <w:rsid w:val="0043719B"/>
    <w:rsid w:val="004412AE"/>
    <w:rsid w:val="00441C5E"/>
    <w:rsid w:val="004420E9"/>
    <w:rsid w:val="004429FE"/>
    <w:rsid w:val="004430E7"/>
    <w:rsid w:val="00443232"/>
    <w:rsid w:val="00445654"/>
    <w:rsid w:val="00452BCE"/>
    <w:rsid w:val="00455FE9"/>
    <w:rsid w:val="00461E77"/>
    <w:rsid w:val="004620C6"/>
    <w:rsid w:val="00466719"/>
    <w:rsid w:val="00471E05"/>
    <w:rsid w:val="00472A7D"/>
    <w:rsid w:val="004743F7"/>
    <w:rsid w:val="0047443F"/>
    <w:rsid w:val="00475E6E"/>
    <w:rsid w:val="00476134"/>
    <w:rsid w:val="00477B92"/>
    <w:rsid w:val="00480E6E"/>
    <w:rsid w:val="00481BCB"/>
    <w:rsid w:val="0048341F"/>
    <w:rsid w:val="00484617"/>
    <w:rsid w:val="0048579B"/>
    <w:rsid w:val="004857F5"/>
    <w:rsid w:val="004901F8"/>
    <w:rsid w:val="00491BFB"/>
    <w:rsid w:val="00494B5C"/>
    <w:rsid w:val="00497816"/>
    <w:rsid w:val="004A00D0"/>
    <w:rsid w:val="004A04B7"/>
    <w:rsid w:val="004A3F55"/>
    <w:rsid w:val="004A3F8B"/>
    <w:rsid w:val="004A70CC"/>
    <w:rsid w:val="004A74E1"/>
    <w:rsid w:val="004A77B1"/>
    <w:rsid w:val="004B14DD"/>
    <w:rsid w:val="004B40FC"/>
    <w:rsid w:val="004B4114"/>
    <w:rsid w:val="004B5B0B"/>
    <w:rsid w:val="004B6413"/>
    <w:rsid w:val="004B77B3"/>
    <w:rsid w:val="004C0D01"/>
    <w:rsid w:val="004C15E6"/>
    <w:rsid w:val="004C3B62"/>
    <w:rsid w:val="004C46FA"/>
    <w:rsid w:val="004C48EC"/>
    <w:rsid w:val="004D25F5"/>
    <w:rsid w:val="004D3FB9"/>
    <w:rsid w:val="004D52BF"/>
    <w:rsid w:val="004D654E"/>
    <w:rsid w:val="004E246E"/>
    <w:rsid w:val="004E40C6"/>
    <w:rsid w:val="004E6BE8"/>
    <w:rsid w:val="004E6C06"/>
    <w:rsid w:val="004F1A7C"/>
    <w:rsid w:val="004F2AFE"/>
    <w:rsid w:val="004F3A8C"/>
    <w:rsid w:val="004F58D2"/>
    <w:rsid w:val="004F62AD"/>
    <w:rsid w:val="004F732C"/>
    <w:rsid w:val="004F7716"/>
    <w:rsid w:val="004F7DDB"/>
    <w:rsid w:val="00502D26"/>
    <w:rsid w:val="00510013"/>
    <w:rsid w:val="00511481"/>
    <w:rsid w:val="00512581"/>
    <w:rsid w:val="0051266D"/>
    <w:rsid w:val="00512C8A"/>
    <w:rsid w:val="00512FE6"/>
    <w:rsid w:val="00513D8C"/>
    <w:rsid w:val="00513F8F"/>
    <w:rsid w:val="005153C3"/>
    <w:rsid w:val="00515FE1"/>
    <w:rsid w:val="00517A43"/>
    <w:rsid w:val="00517B2E"/>
    <w:rsid w:val="00520B05"/>
    <w:rsid w:val="00521242"/>
    <w:rsid w:val="005214E7"/>
    <w:rsid w:val="005222C8"/>
    <w:rsid w:val="00523931"/>
    <w:rsid w:val="00525066"/>
    <w:rsid w:val="00526197"/>
    <w:rsid w:val="00526357"/>
    <w:rsid w:val="00527E31"/>
    <w:rsid w:val="00530A04"/>
    <w:rsid w:val="00530B15"/>
    <w:rsid w:val="005315E0"/>
    <w:rsid w:val="00533D84"/>
    <w:rsid w:val="0053409C"/>
    <w:rsid w:val="00535C47"/>
    <w:rsid w:val="00540EC5"/>
    <w:rsid w:val="00540FDD"/>
    <w:rsid w:val="005442BA"/>
    <w:rsid w:val="005453F6"/>
    <w:rsid w:val="005459DC"/>
    <w:rsid w:val="00545D84"/>
    <w:rsid w:val="00546615"/>
    <w:rsid w:val="00546FF7"/>
    <w:rsid w:val="005501E3"/>
    <w:rsid w:val="0055227C"/>
    <w:rsid w:val="00553256"/>
    <w:rsid w:val="0055341F"/>
    <w:rsid w:val="00555BE3"/>
    <w:rsid w:val="00556B48"/>
    <w:rsid w:val="00556E43"/>
    <w:rsid w:val="00557527"/>
    <w:rsid w:val="00563904"/>
    <w:rsid w:val="005643B9"/>
    <w:rsid w:val="00565A43"/>
    <w:rsid w:val="005668F1"/>
    <w:rsid w:val="0056701E"/>
    <w:rsid w:val="00567EB9"/>
    <w:rsid w:val="00572822"/>
    <w:rsid w:val="0057443F"/>
    <w:rsid w:val="00574D6F"/>
    <w:rsid w:val="00576BF4"/>
    <w:rsid w:val="00577DB9"/>
    <w:rsid w:val="00581A20"/>
    <w:rsid w:val="00584ED7"/>
    <w:rsid w:val="0058711B"/>
    <w:rsid w:val="005901E6"/>
    <w:rsid w:val="005921FA"/>
    <w:rsid w:val="00594394"/>
    <w:rsid w:val="00594784"/>
    <w:rsid w:val="00594AE6"/>
    <w:rsid w:val="00596953"/>
    <w:rsid w:val="00596D14"/>
    <w:rsid w:val="0059782D"/>
    <w:rsid w:val="005A1655"/>
    <w:rsid w:val="005A1EDF"/>
    <w:rsid w:val="005A37A0"/>
    <w:rsid w:val="005B1414"/>
    <w:rsid w:val="005B17DC"/>
    <w:rsid w:val="005B1B54"/>
    <w:rsid w:val="005B56C7"/>
    <w:rsid w:val="005B6590"/>
    <w:rsid w:val="005B65C3"/>
    <w:rsid w:val="005C4CD7"/>
    <w:rsid w:val="005C5C83"/>
    <w:rsid w:val="005D06D9"/>
    <w:rsid w:val="005D07B5"/>
    <w:rsid w:val="005D1887"/>
    <w:rsid w:val="005D1C72"/>
    <w:rsid w:val="005D2D53"/>
    <w:rsid w:val="005D5E57"/>
    <w:rsid w:val="005D67AB"/>
    <w:rsid w:val="005E0557"/>
    <w:rsid w:val="005E1FAC"/>
    <w:rsid w:val="005E3D72"/>
    <w:rsid w:val="005E634F"/>
    <w:rsid w:val="005F1617"/>
    <w:rsid w:val="005F1A81"/>
    <w:rsid w:val="005F3C5D"/>
    <w:rsid w:val="005F4465"/>
    <w:rsid w:val="005F78B9"/>
    <w:rsid w:val="006009C8"/>
    <w:rsid w:val="00601414"/>
    <w:rsid w:val="00602C7C"/>
    <w:rsid w:val="00603A4A"/>
    <w:rsid w:val="00604A17"/>
    <w:rsid w:val="00604AA2"/>
    <w:rsid w:val="0060586C"/>
    <w:rsid w:val="006062E6"/>
    <w:rsid w:val="006071BE"/>
    <w:rsid w:val="00611C4D"/>
    <w:rsid w:val="00614573"/>
    <w:rsid w:val="0061486A"/>
    <w:rsid w:val="00614881"/>
    <w:rsid w:val="00614A85"/>
    <w:rsid w:val="00617AFB"/>
    <w:rsid w:val="00622B8A"/>
    <w:rsid w:val="00623042"/>
    <w:rsid w:val="006319CA"/>
    <w:rsid w:val="00632280"/>
    <w:rsid w:val="00632874"/>
    <w:rsid w:val="00637528"/>
    <w:rsid w:val="00637FBE"/>
    <w:rsid w:val="0064255B"/>
    <w:rsid w:val="00644880"/>
    <w:rsid w:val="00644BD9"/>
    <w:rsid w:val="0064671E"/>
    <w:rsid w:val="006502B1"/>
    <w:rsid w:val="00653EFC"/>
    <w:rsid w:val="00655D54"/>
    <w:rsid w:val="0065675C"/>
    <w:rsid w:val="00660958"/>
    <w:rsid w:val="006609E6"/>
    <w:rsid w:val="00661FCD"/>
    <w:rsid w:val="00661FED"/>
    <w:rsid w:val="006628E4"/>
    <w:rsid w:val="00663539"/>
    <w:rsid w:val="00663565"/>
    <w:rsid w:val="006664C0"/>
    <w:rsid w:val="00666614"/>
    <w:rsid w:val="00670CC2"/>
    <w:rsid w:val="00670F20"/>
    <w:rsid w:val="00670F45"/>
    <w:rsid w:val="00671844"/>
    <w:rsid w:val="00672A67"/>
    <w:rsid w:val="00672FB4"/>
    <w:rsid w:val="00674848"/>
    <w:rsid w:val="00676B20"/>
    <w:rsid w:val="00677062"/>
    <w:rsid w:val="00682A6D"/>
    <w:rsid w:val="0068440F"/>
    <w:rsid w:val="00685A63"/>
    <w:rsid w:val="0069018F"/>
    <w:rsid w:val="00694F55"/>
    <w:rsid w:val="006966D9"/>
    <w:rsid w:val="0069746D"/>
    <w:rsid w:val="006A0E69"/>
    <w:rsid w:val="006A100B"/>
    <w:rsid w:val="006A2B95"/>
    <w:rsid w:val="006A5662"/>
    <w:rsid w:val="006A7D77"/>
    <w:rsid w:val="006B2EDD"/>
    <w:rsid w:val="006B3987"/>
    <w:rsid w:val="006B44B1"/>
    <w:rsid w:val="006B65CF"/>
    <w:rsid w:val="006B6734"/>
    <w:rsid w:val="006B7371"/>
    <w:rsid w:val="006C0F5B"/>
    <w:rsid w:val="006C1E5F"/>
    <w:rsid w:val="006C3A8D"/>
    <w:rsid w:val="006C450A"/>
    <w:rsid w:val="006C4A7A"/>
    <w:rsid w:val="006C6BED"/>
    <w:rsid w:val="006C6FAA"/>
    <w:rsid w:val="006D0840"/>
    <w:rsid w:val="006D0F82"/>
    <w:rsid w:val="006D196B"/>
    <w:rsid w:val="006D29F4"/>
    <w:rsid w:val="006D32DB"/>
    <w:rsid w:val="006D3E67"/>
    <w:rsid w:val="006D76E4"/>
    <w:rsid w:val="006E030A"/>
    <w:rsid w:val="006E1BF1"/>
    <w:rsid w:val="006E21DE"/>
    <w:rsid w:val="006F379F"/>
    <w:rsid w:val="006F7D4F"/>
    <w:rsid w:val="00700F3C"/>
    <w:rsid w:val="007072F9"/>
    <w:rsid w:val="007073CB"/>
    <w:rsid w:val="007075C5"/>
    <w:rsid w:val="00707C5C"/>
    <w:rsid w:val="00713A2B"/>
    <w:rsid w:val="0071469A"/>
    <w:rsid w:val="007163F1"/>
    <w:rsid w:val="00716C37"/>
    <w:rsid w:val="00720763"/>
    <w:rsid w:val="00720CEB"/>
    <w:rsid w:val="0072132B"/>
    <w:rsid w:val="00722F11"/>
    <w:rsid w:val="007237A3"/>
    <w:rsid w:val="007238B3"/>
    <w:rsid w:val="0072449F"/>
    <w:rsid w:val="00724E86"/>
    <w:rsid w:val="00727E5A"/>
    <w:rsid w:val="0073152D"/>
    <w:rsid w:val="0073268E"/>
    <w:rsid w:val="00732C23"/>
    <w:rsid w:val="007333FF"/>
    <w:rsid w:val="007339CD"/>
    <w:rsid w:val="0073460B"/>
    <w:rsid w:val="00735107"/>
    <w:rsid w:val="0074057E"/>
    <w:rsid w:val="00741D9D"/>
    <w:rsid w:val="007436B1"/>
    <w:rsid w:val="007453EB"/>
    <w:rsid w:val="00753892"/>
    <w:rsid w:val="00757389"/>
    <w:rsid w:val="00757587"/>
    <w:rsid w:val="00757ECF"/>
    <w:rsid w:val="0076146B"/>
    <w:rsid w:val="00761B8F"/>
    <w:rsid w:val="0076216D"/>
    <w:rsid w:val="00765AB9"/>
    <w:rsid w:val="00766002"/>
    <w:rsid w:val="007669C5"/>
    <w:rsid w:val="00770122"/>
    <w:rsid w:val="007707B6"/>
    <w:rsid w:val="00771B99"/>
    <w:rsid w:val="007720DC"/>
    <w:rsid w:val="00772156"/>
    <w:rsid w:val="00772706"/>
    <w:rsid w:val="007742C9"/>
    <w:rsid w:val="007764F9"/>
    <w:rsid w:val="00777532"/>
    <w:rsid w:val="00777601"/>
    <w:rsid w:val="007820BD"/>
    <w:rsid w:val="00782490"/>
    <w:rsid w:val="00782ECF"/>
    <w:rsid w:val="007838F6"/>
    <w:rsid w:val="0078483F"/>
    <w:rsid w:val="007854C1"/>
    <w:rsid w:val="007863B0"/>
    <w:rsid w:val="00790B69"/>
    <w:rsid w:val="00791538"/>
    <w:rsid w:val="00791F7B"/>
    <w:rsid w:val="00793B4A"/>
    <w:rsid w:val="00793E11"/>
    <w:rsid w:val="00794336"/>
    <w:rsid w:val="00794424"/>
    <w:rsid w:val="007953C9"/>
    <w:rsid w:val="0079640C"/>
    <w:rsid w:val="00796F9E"/>
    <w:rsid w:val="007A3140"/>
    <w:rsid w:val="007A3392"/>
    <w:rsid w:val="007A4F31"/>
    <w:rsid w:val="007A5585"/>
    <w:rsid w:val="007A79DE"/>
    <w:rsid w:val="007A7E3A"/>
    <w:rsid w:val="007A7E82"/>
    <w:rsid w:val="007B5982"/>
    <w:rsid w:val="007B78F1"/>
    <w:rsid w:val="007B7CCA"/>
    <w:rsid w:val="007C06F4"/>
    <w:rsid w:val="007C17CE"/>
    <w:rsid w:val="007C1D5E"/>
    <w:rsid w:val="007C2633"/>
    <w:rsid w:val="007C44A0"/>
    <w:rsid w:val="007C4991"/>
    <w:rsid w:val="007D7F89"/>
    <w:rsid w:val="007E2749"/>
    <w:rsid w:val="007E410F"/>
    <w:rsid w:val="007E448A"/>
    <w:rsid w:val="007E6434"/>
    <w:rsid w:val="007E6FFF"/>
    <w:rsid w:val="007F034F"/>
    <w:rsid w:val="007F0678"/>
    <w:rsid w:val="007F0D5E"/>
    <w:rsid w:val="007F3F08"/>
    <w:rsid w:val="007F4073"/>
    <w:rsid w:val="007F4445"/>
    <w:rsid w:val="007F5ED6"/>
    <w:rsid w:val="007F6F3E"/>
    <w:rsid w:val="007F7096"/>
    <w:rsid w:val="007F7448"/>
    <w:rsid w:val="008055B8"/>
    <w:rsid w:val="008065DD"/>
    <w:rsid w:val="00806678"/>
    <w:rsid w:val="00806ECC"/>
    <w:rsid w:val="00810C95"/>
    <w:rsid w:val="008121F6"/>
    <w:rsid w:val="008128D9"/>
    <w:rsid w:val="0081632C"/>
    <w:rsid w:val="00817C06"/>
    <w:rsid w:val="00817EBA"/>
    <w:rsid w:val="0082025A"/>
    <w:rsid w:val="008204A7"/>
    <w:rsid w:val="00822060"/>
    <w:rsid w:val="00822A9F"/>
    <w:rsid w:val="00825377"/>
    <w:rsid w:val="00826158"/>
    <w:rsid w:val="00826B8B"/>
    <w:rsid w:val="008279BC"/>
    <w:rsid w:val="00831616"/>
    <w:rsid w:val="0083217E"/>
    <w:rsid w:val="0083233B"/>
    <w:rsid w:val="00832780"/>
    <w:rsid w:val="00833924"/>
    <w:rsid w:val="0083680A"/>
    <w:rsid w:val="00840A87"/>
    <w:rsid w:val="008447F8"/>
    <w:rsid w:val="00845AF3"/>
    <w:rsid w:val="00852043"/>
    <w:rsid w:val="008525B0"/>
    <w:rsid w:val="00862189"/>
    <w:rsid w:val="00862E5D"/>
    <w:rsid w:val="00866293"/>
    <w:rsid w:val="008662BC"/>
    <w:rsid w:val="00867310"/>
    <w:rsid w:val="008717D1"/>
    <w:rsid w:val="00871D3F"/>
    <w:rsid w:val="00872B8D"/>
    <w:rsid w:val="0087386A"/>
    <w:rsid w:val="00873F2D"/>
    <w:rsid w:val="00874B84"/>
    <w:rsid w:val="00875081"/>
    <w:rsid w:val="00875449"/>
    <w:rsid w:val="00876832"/>
    <w:rsid w:val="008778DE"/>
    <w:rsid w:val="00877F09"/>
    <w:rsid w:val="00880059"/>
    <w:rsid w:val="00880440"/>
    <w:rsid w:val="00881D2A"/>
    <w:rsid w:val="0088245B"/>
    <w:rsid w:val="0088347B"/>
    <w:rsid w:val="008845FB"/>
    <w:rsid w:val="0088670C"/>
    <w:rsid w:val="008912EB"/>
    <w:rsid w:val="00891733"/>
    <w:rsid w:val="008935E5"/>
    <w:rsid w:val="0089657A"/>
    <w:rsid w:val="00896A1C"/>
    <w:rsid w:val="008A08D1"/>
    <w:rsid w:val="008A2B16"/>
    <w:rsid w:val="008A2C9F"/>
    <w:rsid w:val="008A4919"/>
    <w:rsid w:val="008B165A"/>
    <w:rsid w:val="008B3F39"/>
    <w:rsid w:val="008B47ED"/>
    <w:rsid w:val="008B7317"/>
    <w:rsid w:val="008C11C9"/>
    <w:rsid w:val="008C1B29"/>
    <w:rsid w:val="008C4622"/>
    <w:rsid w:val="008C756E"/>
    <w:rsid w:val="008D465B"/>
    <w:rsid w:val="008D54AF"/>
    <w:rsid w:val="008D57E2"/>
    <w:rsid w:val="008D58F8"/>
    <w:rsid w:val="008D648B"/>
    <w:rsid w:val="008E003B"/>
    <w:rsid w:val="008E1C1F"/>
    <w:rsid w:val="008E38D1"/>
    <w:rsid w:val="008E5A39"/>
    <w:rsid w:val="008E7478"/>
    <w:rsid w:val="008F234F"/>
    <w:rsid w:val="008F2353"/>
    <w:rsid w:val="008F4777"/>
    <w:rsid w:val="008F69D1"/>
    <w:rsid w:val="008F7BBB"/>
    <w:rsid w:val="00901EB0"/>
    <w:rsid w:val="0090679D"/>
    <w:rsid w:val="009071BF"/>
    <w:rsid w:val="00910099"/>
    <w:rsid w:val="009106B9"/>
    <w:rsid w:val="009130FF"/>
    <w:rsid w:val="00913B83"/>
    <w:rsid w:val="00914088"/>
    <w:rsid w:val="00920265"/>
    <w:rsid w:val="0092147D"/>
    <w:rsid w:val="00922D9A"/>
    <w:rsid w:val="009235A2"/>
    <w:rsid w:val="009251EF"/>
    <w:rsid w:val="00925602"/>
    <w:rsid w:val="00925A2D"/>
    <w:rsid w:val="009269B2"/>
    <w:rsid w:val="009275CD"/>
    <w:rsid w:val="009320FE"/>
    <w:rsid w:val="00932920"/>
    <w:rsid w:val="00933C32"/>
    <w:rsid w:val="00935D81"/>
    <w:rsid w:val="00937D07"/>
    <w:rsid w:val="0094041B"/>
    <w:rsid w:val="0094070D"/>
    <w:rsid w:val="009416E2"/>
    <w:rsid w:val="00941CDB"/>
    <w:rsid w:val="009429CF"/>
    <w:rsid w:val="00944726"/>
    <w:rsid w:val="00947628"/>
    <w:rsid w:val="00950A1F"/>
    <w:rsid w:val="00950AA1"/>
    <w:rsid w:val="0095228C"/>
    <w:rsid w:val="00953269"/>
    <w:rsid w:val="00955E39"/>
    <w:rsid w:val="009560B0"/>
    <w:rsid w:val="009607CA"/>
    <w:rsid w:val="0096504C"/>
    <w:rsid w:val="0096749E"/>
    <w:rsid w:val="00970231"/>
    <w:rsid w:val="009719AE"/>
    <w:rsid w:val="009723DC"/>
    <w:rsid w:val="009726B6"/>
    <w:rsid w:val="00972EC7"/>
    <w:rsid w:val="00974DB8"/>
    <w:rsid w:val="00981CA9"/>
    <w:rsid w:val="00985760"/>
    <w:rsid w:val="00987769"/>
    <w:rsid w:val="00995141"/>
    <w:rsid w:val="009969AE"/>
    <w:rsid w:val="0099797A"/>
    <w:rsid w:val="009A0D8A"/>
    <w:rsid w:val="009A35D3"/>
    <w:rsid w:val="009A3E1B"/>
    <w:rsid w:val="009A7C9A"/>
    <w:rsid w:val="009B0AB1"/>
    <w:rsid w:val="009B1058"/>
    <w:rsid w:val="009B1BBC"/>
    <w:rsid w:val="009B30C2"/>
    <w:rsid w:val="009B3A40"/>
    <w:rsid w:val="009B4B49"/>
    <w:rsid w:val="009B74C5"/>
    <w:rsid w:val="009B7EB8"/>
    <w:rsid w:val="009C0A7D"/>
    <w:rsid w:val="009C0BCA"/>
    <w:rsid w:val="009C1D0D"/>
    <w:rsid w:val="009C202B"/>
    <w:rsid w:val="009C381D"/>
    <w:rsid w:val="009C593A"/>
    <w:rsid w:val="009C681E"/>
    <w:rsid w:val="009C7B80"/>
    <w:rsid w:val="009D2C7F"/>
    <w:rsid w:val="009D6922"/>
    <w:rsid w:val="009E0642"/>
    <w:rsid w:val="009E2F80"/>
    <w:rsid w:val="009E51A2"/>
    <w:rsid w:val="009E7205"/>
    <w:rsid w:val="009F0115"/>
    <w:rsid w:val="009F584A"/>
    <w:rsid w:val="00A025A6"/>
    <w:rsid w:val="00A04FE2"/>
    <w:rsid w:val="00A061D6"/>
    <w:rsid w:val="00A06735"/>
    <w:rsid w:val="00A067E7"/>
    <w:rsid w:val="00A06FDD"/>
    <w:rsid w:val="00A117FB"/>
    <w:rsid w:val="00A12999"/>
    <w:rsid w:val="00A12ACF"/>
    <w:rsid w:val="00A161DE"/>
    <w:rsid w:val="00A1636D"/>
    <w:rsid w:val="00A16541"/>
    <w:rsid w:val="00A1770C"/>
    <w:rsid w:val="00A17839"/>
    <w:rsid w:val="00A17B14"/>
    <w:rsid w:val="00A20A6C"/>
    <w:rsid w:val="00A21F96"/>
    <w:rsid w:val="00A22E94"/>
    <w:rsid w:val="00A24BAC"/>
    <w:rsid w:val="00A25552"/>
    <w:rsid w:val="00A32B04"/>
    <w:rsid w:val="00A34CA2"/>
    <w:rsid w:val="00A3780D"/>
    <w:rsid w:val="00A407DD"/>
    <w:rsid w:val="00A40CE4"/>
    <w:rsid w:val="00A414D5"/>
    <w:rsid w:val="00A42235"/>
    <w:rsid w:val="00A5352C"/>
    <w:rsid w:val="00A563E2"/>
    <w:rsid w:val="00A56427"/>
    <w:rsid w:val="00A56FF5"/>
    <w:rsid w:val="00A577B8"/>
    <w:rsid w:val="00A57E42"/>
    <w:rsid w:val="00A602E5"/>
    <w:rsid w:val="00A639F8"/>
    <w:rsid w:val="00A64097"/>
    <w:rsid w:val="00A64191"/>
    <w:rsid w:val="00A65608"/>
    <w:rsid w:val="00A735CA"/>
    <w:rsid w:val="00A75141"/>
    <w:rsid w:val="00A75879"/>
    <w:rsid w:val="00A76C5F"/>
    <w:rsid w:val="00A76F8A"/>
    <w:rsid w:val="00A82D0D"/>
    <w:rsid w:val="00A846C1"/>
    <w:rsid w:val="00A84A62"/>
    <w:rsid w:val="00A85042"/>
    <w:rsid w:val="00A85F5C"/>
    <w:rsid w:val="00A8667B"/>
    <w:rsid w:val="00A86A5A"/>
    <w:rsid w:val="00A93A11"/>
    <w:rsid w:val="00A944EC"/>
    <w:rsid w:val="00A946C2"/>
    <w:rsid w:val="00A95407"/>
    <w:rsid w:val="00A96E98"/>
    <w:rsid w:val="00A977E8"/>
    <w:rsid w:val="00AA4E8D"/>
    <w:rsid w:val="00AA5646"/>
    <w:rsid w:val="00AA6B05"/>
    <w:rsid w:val="00AA6FC4"/>
    <w:rsid w:val="00AB0AB4"/>
    <w:rsid w:val="00AB0B0D"/>
    <w:rsid w:val="00AB2E6D"/>
    <w:rsid w:val="00AB3DD4"/>
    <w:rsid w:val="00AB4E15"/>
    <w:rsid w:val="00AC1A4A"/>
    <w:rsid w:val="00AC3B24"/>
    <w:rsid w:val="00AC3E23"/>
    <w:rsid w:val="00AC634C"/>
    <w:rsid w:val="00AC6855"/>
    <w:rsid w:val="00AC7B45"/>
    <w:rsid w:val="00AD00AE"/>
    <w:rsid w:val="00AD0936"/>
    <w:rsid w:val="00AD0993"/>
    <w:rsid w:val="00AD0A33"/>
    <w:rsid w:val="00AD343D"/>
    <w:rsid w:val="00AD6266"/>
    <w:rsid w:val="00AD75C5"/>
    <w:rsid w:val="00AD78F5"/>
    <w:rsid w:val="00AE12F6"/>
    <w:rsid w:val="00AE44EB"/>
    <w:rsid w:val="00AE4696"/>
    <w:rsid w:val="00AE470C"/>
    <w:rsid w:val="00AE5057"/>
    <w:rsid w:val="00AE7903"/>
    <w:rsid w:val="00AF0866"/>
    <w:rsid w:val="00AF159C"/>
    <w:rsid w:val="00AF59E9"/>
    <w:rsid w:val="00AF7CB5"/>
    <w:rsid w:val="00B0261D"/>
    <w:rsid w:val="00B03278"/>
    <w:rsid w:val="00B07AFB"/>
    <w:rsid w:val="00B11876"/>
    <w:rsid w:val="00B20B52"/>
    <w:rsid w:val="00B23F97"/>
    <w:rsid w:val="00B2680C"/>
    <w:rsid w:val="00B31470"/>
    <w:rsid w:val="00B316DB"/>
    <w:rsid w:val="00B31ABF"/>
    <w:rsid w:val="00B33470"/>
    <w:rsid w:val="00B3362D"/>
    <w:rsid w:val="00B33E90"/>
    <w:rsid w:val="00B36E64"/>
    <w:rsid w:val="00B43250"/>
    <w:rsid w:val="00B45377"/>
    <w:rsid w:val="00B461F8"/>
    <w:rsid w:val="00B47273"/>
    <w:rsid w:val="00B517D7"/>
    <w:rsid w:val="00B52FB2"/>
    <w:rsid w:val="00B53D03"/>
    <w:rsid w:val="00B57B62"/>
    <w:rsid w:val="00B57ECB"/>
    <w:rsid w:val="00B63208"/>
    <w:rsid w:val="00B65749"/>
    <w:rsid w:val="00B65CDC"/>
    <w:rsid w:val="00B66137"/>
    <w:rsid w:val="00B67F54"/>
    <w:rsid w:val="00B70A48"/>
    <w:rsid w:val="00B716DD"/>
    <w:rsid w:val="00B72536"/>
    <w:rsid w:val="00B7371A"/>
    <w:rsid w:val="00B7444B"/>
    <w:rsid w:val="00B74C90"/>
    <w:rsid w:val="00B760D7"/>
    <w:rsid w:val="00B763CC"/>
    <w:rsid w:val="00B77612"/>
    <w:rsid w:val="00B81498"/>
    <w:rsid w:val="00B849F9"/>
    <w:rsid w:val="00B86239"/>
    <w:rsid w:val="00B86CFD"/>
    <w:rsid w:val="00B923D0"/>
    <w:rsid w:val="00B92B64"/>
    <w:rsid w:val="00B94DA7"/>
    <w:rsid w:val="00B9540F"/>
    <w:rsid w:val="00B96817"/>
    <w:rsid w:val="00B96B27"/>
    <w:rsid w:val="00B970A4"/>
    <w:rsid w:val="00BA30A2"/>
    <w:rsid w:val="00BB05D5"/>
    <w:rsid w:val="00BB20BA"/>
    <w:rsid w:val="00BB5E07"/>
    <w:rsid w:val="00BC11B6"/>
    <w:rsid w:val="00BC1EA6"/>
    <w:rsid w:val="00BC2479"/>
    <w:rsid w:val="00BC2BCD"/>
    <w:rsid w:val="00BC36A5"/>
    <w:rsid w:val="00BC4DB1"/>
    <w:rsid w:val="00BC7F98"/>
    <w:rsid w:val="00BD2681"/>
    <w:rsid w:val="00BD28F6"/>
    <w:rsid w:val="00BD2FBE"/>
    <w:rsid w:val="00BD4D9C"/>
    <w:rsid w:val="00BD5477"/>
    <w:rsid w:val="00BE3E70"/>
    <w:rsid w:val="00BE3F05"/>
    <w:rsid w:val="00BE57AD"/>
    <w:rsid w:val="00BE5BEB"/>
    <w:rsid w:val="00BE5C3A"/>
    <w:rsid w:val="00BF4546"/>
    <w:rsid w:val="00BF4CE4"/>
    <w:rsid w:val="00BF7601"/>
    <w:rsid w:val="00BF7EC1"/>
    <w:rsid w:val="00C00F76"/>
    <w:rsid w:val="00C0159E"/>
    <w:rsid w:val="00C049D2"/>
    <w:rsid w:val="00C05B7D"/>
    <w:rsid w:val="00C0679B"/>
    <w:rsid w:val="00C07E4B"/>
    <w:rsid w:val="00C14092"/>
    <w:rsid w:val="00C14E96"/>
    <w:rsid w:val="00C215D9"/>
    <w:rsid w:val="00C222D4"/>
    <w:rsid w:val="00C22BAF"/>
    <w:rsid w:val="00C23110"/>
    <w:rsid w:val="00C2676A"/>
    <w:rsid w:val="00C26EA7"/>
    <w:rsid w:val="00C270F2"/>
    <w:rsid w:val="00C3064F"/>
    <w:rsid w:val="00C32E46"/>
    <w:rsid w:val="00C33C1F"/>
    <w:rsid w:val="00C34446"/>
    <w:rsid w:val="00C37CED"/>
    <w:rsid w:val="00C41054"/>
    <w:rsid w:val="00C4144F"/>
    <w:rsid w:val="00C419B3"/>
    <w:rsid w:val="00C426EE"/>
    <w:rsid w:val="00C42DED"/>
    <w:rsid w:val="00C462AE"/>
    <w:rsid w:val="00C50925"/>
    <w:rsid w:val="00C515B8"/>
    <w:rsid w:val="00C51D34"/>
    <w:rsid w:val="00C53AC0"/>
    <w:rsid w:val="00C55119"/>
    <w:rsid w:val="00C5625F"/>
    <w:rsid w:val="00C57C1D"/>
    <w:rsid w:val="00C60324"/>
    <w:rsid w:val="00C61DBB"/>
    <w:rsid w:val="00C62C83"/>
    <w:rsid w:val="00C63DE1"/>
    <w:rsid w:val="00C661C1"/>
    <w:rsid w:val="00C72898"/>
    <w:rsid w:val="00C76751"/>
    <w:rsid w:val="00C76F74"/>
    <w:rsid w:val="00C820CE"/>
    <w:rsid w:val="00C826BE"/>
    <w:rsid w:val="00C82BC0"/>
    <w:rsid w:val="00C831C0"/>
    <w:rsid w:val="00C8434C"/>
    <w:rsid w:val="00C852DD"/>
    <w:rsid w:val="00C873BF"/>
    <w:rsid w:val="00C91613"/>
    <w:rsid w:val="00C919B7"/>
    <w:rsid w:val="00C934C6"/>
    <w:rsid w:val="00C93654"/>
    <w:rsid w:val="00C940EE"/>
    <w:rsid w:val="00C95E56"/>
    <w:rsid w:val="00C97C9B"/>
    <w:rsid w:val="00CA09A3"/>
    <w:rsid w:val="00CA463E"/>
    <w:rsid w:val="00CA7995"/>
    <w:rsid w:val="00CB14D5"/>
    <w:rsid w:val="00CB19BE"/>
    <w:rsid w:val="00CB3EC4"/>
    <w:rsid w:val="00CB4852"/>
    <w:rsid w:val="00CB4B28"/>
    <w:rsid w:val="00CB5858"/>
    <w:rsid w:val="00CB5E7D"/>
    <w:rsid w:val="00CC2E98"/>
    <w:rsid w:val="00CC653F"/>
    <w:rsid w:val="00CC7438"/>
    <w:rsid w:val="00CD11D0"/>
    <w:rsid w:val="00CD23C4"/>
    <w:rsid w:val="00CD3948"/>
    <w:rsid w:val="00CD4828"/>
    <w:rsid w:val="00CD56EF"/>
    <w:rsid w:val="00CD622F"/>
    <w:rsid w:val="00CD69FD"/>
    <w:rsid w:val="00CE4276"/>
    <w:rsid w:val="00CE656E"/>
    <w:rsid w:val="00CE719A"/>
    <w:rsid w:val="00CF1D13"/>
    <w:rsid w:val="00CF2076"/>
    <w:rsid w:val="00CF2F5A"/>
    <w:rsid w:val="00CF37EA"/>
    <w:rsid w:val="00CF6333"/>
    <w:rsid w:val="00CF7BAF"/>
    <w:rsid w:val="00D0026B"/>
    <w:rsid w:val="00D02D7C"/>
    <w:rsid w:val="00D0558A"/>
    <w:rsid w:val="00D0591D"/>
    <w:rsid w:val="00D0619A"/>
    <w:rsid w:val="00D118AE"/>
    <w:rsid w:val="00D143B9"/>
    <w:rsid w:val="00D14602"/>
    <w:rsid w:val="00D17CA4"/>
    <w:rsid w:val="00D20354"/>
    <w:rsid w:val="00D20B9D"/>
    <w:rsid w:val="00D210E1"/>
    <w:rsid w:val="00D21637"/>
    <w:rsid w:val="00D21DB8"/>
    <w:rsid w:val="00D221C3"/>
    <w:rsid w:val="00D2416B"/>
    <w:rsid w:val="00D2483B"/>
    <w:rsid w:val="00D263AD"/>
    <w:rsid w:val="00D27B08"/>
    <w:rsid w:val="00D27D09"/>
    <w:rsid w:val="00D37C40"/>
    <w:rsid w:val="00D40416"/>
    <w:rsid w:val="00D44383"/>
    <w:rsid w:val="00D44458"/>
    <w:rsid w:val="00D46515"/>
    <w:rsid w:val="00D465D3"/>
    <w:rsid w:val="00D46D1D"/>
    <w:rsid w:val="00D51A08"/>
    <w:rsid w:val="00D555E9"/>
    <w:rsid w:val="00D61EAC"/>
    <w:rsid w:val="00D64B0D"/>
    <w:rsid w:val="00D67152"/>
    <w:rsid w:val="00D73477"/>
    <w:rsid w:val="00D734B4"/>
    <w:rsid w:val="00D74EE8"/>
    <w:rsid w:val="00D81632"/>
    <w:rsid w:val="00D83ADD"/>
    <w:rsid w:val="00D8432D"/>
    <w:rsid w:val="00D84ED0"/>
    <w:rsid w:val="00D90E49"/>
    <w:rsid w:val="00D91AB8"/>
    <w:rsid w:val="00D92877"/>
    <w:rsid w:val="00D92F38"/>
    <w:rsid w:val="00D95446"/>
    <w:rsid w:val="00D960AC"/>
    <w:rsid w:val="00D962F3"/>
    <w:rsid w:val="00DA040C"/>
    <w:rsid w:val="00DA2316"/>
    <w:rsid w:val="00DA2FF7"/>
    <w:rsid w:val="00DA549D"/>
    <w:rsid w:val="00DA65D7"/>
    <w:rsid w:val="00DB649B"/>
    <w:rsid w:val="00DC2632"/>
    <w:rsid w:val="00DC2BD9"/>
    <w:rsid w:val="00DC3DAD"/>
    <w:rsid w:val="00DC42FB"/>
    <w:rsid w:val="00DC4400"/>
    <w:rsid w:val="00DC47E9"/>
    <w:rsid w:val="00DC5A50"/>
    <w:rsid w:val="00DC76D0"/>
    <w:rsid w:val="00DD0623"/>
    <w:rsid w:val="00DD098A"/>
    <w:rsid w:val="00DD3100"/>
    <w:rsid w:val="00DD37C3"/>
    <w:rsid w:val="00DD40E7"/>
    <w:rsid w:val="00DD6D54"/>
    <w:rsid w:val="00DD6F9D"/>
    <w:rsid w:val="00DE17DB"/>
    <w:rsid w:val="00DE2337"/>
    <w:rsid w:val="00DE2C28"/>
    <w:rsid w:val="00DE304D"/>
    <w:rsid w:val="00DE6DA2"/>
    <w:rsid w:val="00DF76E8"/>
    <w:rsid w:val="00DF7725"/>
    <w:rsid w:val="00E012ED"/>
    <w:rsid w:val="00E015A4"/>
    <w:rsid w:val="00E027AA"/>
    <w:rsid w:val="00E1185D"/>
    <w:rsid w:val="00E12BCC"/>
    <w:rsid w:val="00E132C8"/>
    <w:rsid w:val="00E138AE"/>
    <w:rsid w:val="00E13CD4"/>
    <w:rsid w:val="00E14119"/>
    <w:rsid w:val="00E15F54"/>
    <w:rsid w:val="00E160B5"/>
    <w:rsid w:val="00E20C6A"/>
    <w:rsid w:val="00E272F6"/>
    <w:rsid w:val="00E31BBA"/>
    <w:rsid w:val="00E335D5"/>
    <w:rsid w:val="00E3408C"/>
    <w:rsid w:val="00E3462E"/>
    <w:rsid w:val="00E34D4F"/>
    <w:rsid w:val="00E370D3"/>
    <w:rsid w:val="00E405A0"/>
    <w:rsid w:val="00E43CDC"/>
    <w:rsid w:val="00E448DE"/>
    <w:rsid w:val="00E472A4"/>
    <w:rsid w:val="00E47539"/>
    <w:rsid w:val="00E47BE9"/>
    <w:rsid w:val="00E50932"/>
    <w:rsid w:val="00E52F1D"/>
    <w:rsid w:val="00E54FAB"/>
    <w:rsid w:val="00E567D7"/>
    <w:rsid w:val="00E64847"/>
    <w:rsid w:val="00E66933"/>
    <w:rsid w:val="00E66BFB"/>
    <w:rsid w:val="00E677C5"/>
    <w:rsid w:val="00E70EAE"/>
    <w:rsid w:val="00E71646"/>
    <w:rsid w:val="00E71D0C"/>
    <w:rsid w:val="00E73780"/>
    <w:rsid w:val="00E80C75"/>
    <w:rsid w:val="00E810CB"/>
    <w:rsid w:val="00E82AFC"/>
    <w:rsid w:val="00E841C0"/>
    <w:rsid w:val="00E84B9B"/>
    <w:rsid w:val="00E85821"/>
    <w:rsid w:val="00E916DF"/>
    <w:rsid w:val="00E91A3C"/>
    <w:rsid w:val="00E9228F"/>
    <w:rsid w:val="00E931A7"/>
    <w:rsid w:val="00E93423"/>
    <w:rsid w:val="00E9756C"/>
    <w:rsid w:val="00E97949"/>
    <w:rsid w:val="00EA06E4"/>
    <w:rsid w:val="00EA088D"/>
    <w:rsid w:val="00EA3C66"/>
    <w:rsid w:val="00EA4A16"/>
    <w:rsid w:val="00EA607D"/>
    <w:rsid w:val="00EA6122"/>
    <w:rsid w:val="00EA7A7A"/>
    <w:rsid w:val="00EB42C6"/>
    <w:rsid w:val="00EB45C6"/>
    <w:rsid w:val="00EB635E"/>
    <w:rsid w:val="00EB6C7E"/>
    <w:rsid w:val="00EC007B"/>
    <w:rsid w:val="00EC0436"/>
    <w:rsid w:val="00EC0F16"/>
    <w:rsid w:val="00EC1DC2"/>
    <w:rsid w:val="00EC2AC6"/>
    <w:rsid w:val="00ED4812"/>
    <w:rsid w:val="00ED6AA1"/>
    <w:rsid w:val="00ED6E02"/>
    <w:rsid w:val="00EE10F9"/>
    <w:rsid w:val="00EE1A8C"/>
    <w:rsid w:val="00EE23D4"/>
    <w:rsid w:val="00EE30CD"/>
    <w:rsid w:val="00EF1C85"/>
    <w:rsid w:val="00EF1ED5"/>
    <w:rsid w:val="00EF7623"/>
    <w:rsid w:val="00EF7FA1"/>
    <w:rsid w:val="00F00B8A"/>
    <w:rsid w:val="00F00F2B"/>
    <w:rsid w:val="00F015FF"/>
    <w:rsid w:val="00F0578A"/>
    <w:rsid w:val="00F10D8D"/>
    <w:rsid w:val="00F117C7"/>
    <w:rsid w:val="00F154A3"/>
    <w:rsid w:val="00F2170A"/>
    <w:rsid w:val="00F2197B"/>
    <w:rsid w:val="00F22F72"/>
    <w:rsid w:val="00F25729"/>
    <w:rsid w:val="00F260D2"/>
    <w:rsid w:val="00F2773D"/>
    <w:rsid w:val="00F303C2"/>
    <w:rsid w:val="00F319F7"/>
    <w:rsid w:val="00F34295"/>
    <w:rsid w:val="00F345EE"/>
    <w:rsid w:val="00F34949"/>
    <w:rsid w:val="00F34D5F"/>
    <w:rsid w:val="00F3500F"/>
    <w:rsid w:val="00F3638A"/>
    <w:rsid w:val="00F36CE1"/>
    <w:rsid w:val="00F37574"/>
    <w:rsid w:val="00F37D0A"/>
    <w:rsid w:val="00F37FE6"/>
    <w:rsid w:val="00F418CC"/>
    <w:rsid w:val="00F41976"/>
    <w:rsid w:val="00F43B67"/>
    <w:rsid w:val="00F44FDF"/>
    <w:rsid w:val="00F45FAA"/>
    <w:rsid w:val="00F46D12"/>
    <w:rsid w:val="00F47F4C"/>
    <w:rsid w:val="00F50199"/>
    <w:rsid w:val="00F515D1"/>
    <w:rsid w:val="00F518D9"/>
    <w:rsid w:val="00F5339D"/>
    <w:rsid w:val="00F555FE"/>
    <w:rsid w:val="00F558C9"/>
    <w:rsid w:val="00F57168"/>
    <w:rsid w:val="00F57359"/>
    <w:rsid w:val="00F60E09"/>
    <w:rsid w:val="00F629E1"/>
    <w:rsid w:val="00F64002"/>
    <w:rsid w:val="00F640CD"/>
    <w:rsid w:val="00F64186"/>
    <w:rsid w:val="00F6493D"/>
    <w:rsid w:val="00F65B6E"/>
    <w:rsid w:val="00F6761B"/>
    <w:rsid w:val="00F67933"/>
    <w:rsid w:val="00F70D7D"/>
    <w:rsid w:val="00F71F16"/>
    <w:rsid w:val="00F74615"/>
    <w:rsid w:val="00F75095"/>
    <w:rsid w:val="00F754E8"/>
    <w:rsid w:val="00F777A5"/>
    <w:rsid w:val="00F81C36"/>
    <w:rsid w:val="00F82114"/>
    <w:rsid w:val="00F82673"/>
    <w:rsid w:val="00F86EA4"/>
    <w:rsid w:val="00F90656"/>
    <w:rsid w:val="00F92576"/>
    <w:rsid w:val="00F9279A"/>
    <w:rsid w:val="00F940EF"/>
    <w:rsid w:val="00F967AC"/>
    <w:rsid w:val="00F9795F"/>
    <w:rsid w:val="00FA0DA0"/>
    <w:rsid w:val="00FA1E32"/>
    <w:rsid w:val="00FA3581"/>
    <w:rsid w:val="00FA35B8"/>
    <w:rsid w:val="00FA6810"/>
    <w:rsid w:val="00FA7618"/>
    <w:rsid w:val="00FB0017"/>
    <w:rsid w:val="00FB01B1"/>
    <w:rsid w:val="00FB2290"/>
    <w:rsid w:val="00FB2D43"/>
    <w:rsid w:val="00FB65E2"/>
    <w:rsid w:val="00FB687F"/>
    <w:rsid w:val="00FC3528"/>
    <w:rsid w:val="00FC6EBA"/>
    <w:rsid w:val="00FC7930"/>
    <w:rsid w:val="00FD009B"/>
    <w:rsid w:val="00FD2344"/>
    <w:rsid w:val="00FD44FF"/>
    <w:rsid w:val="00FD4615"/>
    <w:rsid w:val="00FD4DE1"/>
    <w:rsid w:val="00FD5D77"/>
    <w:rsid w:val="00FD642B"/>
    <w:rsid w:val="00FE3C27"/>
    <w:rsid w:val="00FE70BD"/>
    <w:rsid w:val="00FE781B"/>
    <w:rsid w:val="00FE7DEB"/>
    <w:rsid w:val="00FF1507"/>
    <w:rsid w:val="00FF316A"/>
    <w:rsid w:val="00FF3988"/>
    <w:rsid w:val="00FF4EF4"/>
    <w:rsid w:val="00FF524B"/>
    <w:rsid w:val="00FF6D13"/>
    <w:rsid w:val="00FF6ED5"/>
    <w:rsid w:val="00FF7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style="mso-position-horizontal-relative:margin;mso-position-vertical-relative:margin;mso-width-relative:margin;mso-height-relative:margin" o:allowincell="f" fill="f" fillcolor="none [3204]" stroke="f">
      <v:fill color="none [3204]" on="f"/>
      <v:stroke on="f"/>
      <v:imagedata embosscolor="shadow add(51)"/>
      <v:shadow type="emboss" color="lineOrFill darken(153)" color2="shadow add(102)" offset="1pt,1pt"/>
      <v:textbox inset=",7.2pt,,7.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1D1"/>
    <w:pPr>
      <w:spacing w:after="200" w:line="276" w:lineRule="auto"/>
    </w:pPr>
    <w:rPr>
      <w:sz w:val="22"/>
      <w:szCs w:val="22"/>
    </w:rPr>
  </w:style>
  <w:style w:type="paragraph" w:styleId="Heading2">
    <w:name w:val="heading 2"/>
    <w:basedOn w:val="Normal"/>
    <w:link w:val="Heading2Char"/>
    <w:uiPriority w:val="9"/>
    <w:qFormat/>
    <w:rsid w:val="001D60A1"/>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1D60A1"/>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E12F6"/>
    <w:rPr>
      <w:color w:val="808080"/>
    </w:rPr>
  </w:style>
  <w:style w:type="paragraph" w:styleId="BalloonText">
    <w:name w:val="Balloon Text"/>
    <w:basedOn w:val="Normal"/>
    <w:link w:val="BalloonTextChar"/>
    <w:uiPriority w:val="99"/>
    <w:semiHidden/>
    <w:unhideWhenUsed/>
    <w:rsid w:val="00AE12F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E12F6"/>
    <w:rPr>
      <w:rFonts w:ascii="Tahoma" w:hAnsi="Tahoma" w:cs="Tahoma"/>
      <w:sz w:val="16"/>
      <w:szCs w:val="16"/>
    </w:rPr>
  </w:style>
  <w:style w:type="paragraph" w:styleId="NoSpacing">
    <w:name w:val="No Spacing"/>
    <w:link w:val="NoSpacingChar"/>
    <w:uiPriority w:val="1"/>
    <w:qFormat/>
    <w:rsid w:val="00AE12F6"/>
    <w:rPr>
      <w:rFonts w:eastAsia="Times New Roman"/>
      <w:sz w:val="22"/>
      <w:szCs w:val="22"/>
    </w:rPr>
  </w:style>
  <w:style w:type="character" w:customStyle="1" w:styleId="NoSpacingChar">
    <w:name w:val="No Spacing Char"/>
    <w:link w:val="NoSpacing"/>
    <w:uiPriority w:val="1"/>
    <w:rsid w:val="00AE12F6"/>
    <w:rPr>
      <w:rFonts w:eastAsia="Times New Roman"/>
      <w:sz w:val="22"/>
      <w:szCs w:val="22"/>
      <w:lang w:val="en-US" w:eastAsia="en-US" w:bidi="ar-SA"/>
    </w:rPr>
  </w:style>
  <w:style w:type="paragraph" w:styleId="Header">
    <w:name w:val="header"/>
    <w:basedOn w:val="Normal"/>
    <w:link w:val="HeaderChar"/>
    <w:uiPriority w:val="99"/>
    <w:unhideWhenUsed/>
    <w:rsid w:val="00AE1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2F6"/>
  </w:style>
  <w:style w:type="paragraph" w:styleId="Footer">
    <w:name w:val="footer"/>
    <w:basedOn w:val="Normal"/>
    <w:link w:val="FooterChar"/>
    <w:uiPriority w:val="99"/>
    <w:unhideWhenUsed/>
    <w:rsid w:val="00AE1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2F6"/>
  </w:style>
  <w:style w:type="paragraph" w:styleId="DocumentMap">
    <w:name w:val="Document Map"/>
    <w:basedOn w:val="Normal"/>
    <w:link w:val="DocumentMapChar"/>
    <w:uiPriority w:val="99"/>
    <w:unhideWhenUsed/>
    <w:rsid w:val="00072CEC"/>
    <w:pPr>
      <w:spacing w:after="0" w:line="240" w:lineRule="auto"/>
    </w:pPr>
    <w:rPr>
      <w:rFonts w:eastAsia="Times New Roman" w:hAnsi="Tahoma"/>
      <w:sz w:val="16"/>
      <w:szCs w:val="16"/>
    </w:rPr>
  </w:style>
  <w:style w:type="character" w:customStyle="1" w:styleId="DocumentMapChar">
    <w:name w:val="Document Map Char"/>
    <w:link w:val="DocumentMap"/>
    <w:uiPriority w:val="99"/>
    <w:rsid w:val="00072CEC"/>
    <w:rPr>
      <w:rFonts w:eastAsia="Times New Roman" w:hAnsi="Tahoma"/>
      <w:sz w:val="16"/>
      <w:szCs w:val="16"/>
    </w:rPr>
  </w:style>
  <w:style w:type="paragraph" w:styleId="ListParagraph">
    <w:name w:val="List Paragraph"/>
    <w:basedOn w:val="Normal"/>
    <w:uiPriority w:val="34"/>
    <w:qFormat/>
    <w:rsid w:val="00753892"/>
    <w:pPr>
      <w:ind w:left="720"/>
      <w:contextualSpacing/>
    </w:pPr>
  </w:style>
  <w:style w:type="table" w:styleId="LightList-Accent3">
    <w:name w:val="Light List Accent 3"/>
    <w:basedOn w:val="TableNormal"/>
    <w:uiPriority w:val="61"/>
    <w:rsid w:val="00FD4615"/>
    <w:rPr>
      <w:rFonts w:eastAsia="Times New Roman"/>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List2-Accent1">
    <w:name w:val="Medium List 2 Accent 1"/>
    <w:basedOn w:val="TableNormal"/>
    <w:uiPriority w:val="66"/>
    <w:rsid w:val="003856D9"/>
    <w:rPr>
      <w:rFonts w:ascii="Cambria" w:eastAsia="Times New Roman" w:hAnsi="Cambria"/>
      <w:color w:val="000000"/>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styleId="Hyperlink">
    <w:name w:val="Hyperlink"/>
    <w:uiPriority w:val="99"/>
    <w:unhideWhenUsed/>
    <w:rsid w:val="002E4C33"/>
    <w:rPr>
      <w:color w:val="0000FF"/>
      <w:u w:val="single"/>
    </w:rPr>
  </w:style>
  <w:style w:type="table" w:styleId="TableGrid">
    <w:name w:val="Table Grid"/>
    <w:basedOn w:val="TableNormal"/>
    <w:uiPriority w:val="59"/>
    <w:rsid w:val="00A067E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A067E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067E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067E7"/>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A067E7"/>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A067E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1-Accent5">
    <w:name w:val="Medium Shading 1 Accent 5"/>
    <w:basedOn w:val="TableNormal"/>
    <w:uiPriority w:val="63"/>
    <w:rsid w:val="00A067E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1">
    <w:name w:val="Medium Grid 3 Accent 1"/>
    <w:basedOn w:val="TableNormal"/>
    <w:uiPriority w:val="69"/>
    <w:rsid w:val="00A067E7"/>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ListBullet1">
    <w:name w:val="List Bullet 1"/>
    <w:basedOn w:val="BodyText"/>
    <w:link w:val="ListBullet1Char"/>
    <w:qFormat/>
    <w:rsid w:val="00C22BAF"/>
    <w:pPr>
      <w:widowControl w:val="0"/>
      <w:numPr>
        <w:numId w:val="17"/>
      </w:numPr>
      <w:autoSpaceDE w:val="0"/>
      <w:autoSpaceDN w:val="0"/>
      <w:adjustRightInd w:val="0"/>
      <w:spacing w:before="120"/>
      <w:jc w:val="both"/>
      <w:textAlignment w:val="baseline"/>
    </w:pPr>
    <w:rPr>
      <w:noProof/>
      <w:color w:val="000000"/>
      <w:sz w:val="24"/>
      <w:szCs w:val="20"/>
      <w:lang w:val="en-ZA" w:eastAsia="en-IN"/>
    </w:rPr>
  </w:style>
  <w:style w:type="character" w:customStyle="1" w:styleId="ListBullet1Char">
    <w:name w:val="List Bullet 1 Char"/>
    <w:link w:val="ListBullet1"/>
    <w:rsid w:val="00C22BAF"/>
    <w:rPr>
      <w:noProof/>
      <w:color w:val="000000"/>
      <w:sz w:val="24"/>
      <w:lang w:val="en-ZA" w:eastAsia="en-IN"/>
    </w:rPr>
  </w:style>
  <w:style w:type="paragraph" w:styleId="BodyText">
    <w:name w:val="Body Text"/>
    <w:basedOn w:val="Normal"/>
    <w:link w:val="BodyTextChar"/>
    <w:uiPriority w:val="99"/>
    <w:semiHidden/>
    <w:unhideWhenUsed/>
    <w:rsid w:val="00C22BAF"/>
    <w:pPr>
      <w:spacing w:after="120"/>
    </w:pPr>
  </w:style>
  <w:style w:type="character" w:customStyle="1" w:styleId="BodyTextChar">
    <w:name w:val="Body Text Char"/>
    <w:link w:val="BodyText"/>
    <w:uiPriority w:val="99"/>
    <w:semiHidden/>
    <w:rsid w:val="00C22BAF"/>
    <w:rPr>
      <w:sz w:val="22"/>
      <w:szCs w:val="22"/>
    </w:rPr>
  </w:style>
  <w:style w:type="paragraph" w:styleId="NormalWeb">
    <w:name w:val="Normal (Web)"/>
    <w:basedOn w:val="Normal"/>
    <w:uiPriority w:val="99"/>
    <w:semiHidden/>
    <w:unhideWhenUsed/>
    <w:rsid w:val="00243544"/>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1D60A1"/>
    <w:rPr>
      <w:rFonts w:ascii="Times New Roman" w:eastAsia="Times New Roman" w:hAnsi="Times New Roman"/>
      <w:b/>
      <w:bCs/>
      <w:sz w:val="36"/>
      <w:szCs w:val="36"/>
    </w:rPr>
  </w:style>
  <w:style w:type="character" w:customStyle="1" w:styleId="Heading4Char">
    <w:name w:val="Heading 4 Char"/>
    <w:basedOn w:val="DefaultParagraphFont"/>
    <w:link w:val="Heading4"/>
    <w:uiPriority w:val="9"/>
    <w:rsid w:val="001D60A1"/>
    <w:rPr>
      <w:rFonts w:ascii="Times New Roman" w:eastAsia="Times New Roman" w:hAnsi="Times New Roman"/>
      <w:b/>
      <w:bCs/>
      <w:sz w:val="24"/>
      <w:szCs w:val="24"/>
    </w:rPr>
  </w:style>
  <w:style w:type="paragraph" w:customStyle="1" w:styleId="margin-bottom">
    <w:name w:val="margin-bottom"/>
    <w:basedOn w:val="Normal"/>
    <w:rsid w:val="001D60A1"/>
    <w:pPr>
      <w:spacing w:before="100" w:beforeAutospacing="1" w:after="100" w:afterAutospacing="1" w:line="240" w:lineRule="auto"/>
    </w:pPr>
    <w:rPr>
      <w:rFonts w:ascii="Times New Roman" w:eastAsia="Times New Roman" w:hAnsi="Times New Roman"/>
      <w:sz w:val="24"/>
      <w:szCs w:val="24"/>
    </w:rPr>
  </w:style>
  <w:style w:type="paragraph" w:customStyle="1" w:styleId="text-secondary">
    <w:name w:val="text-secondary"/>
    <w:basedOn w:val="Normal"/>
    <w:rsid w:val="001D60A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64790631">
      <w:bodyDiv w:val="1"/>
      <w:marLeft w:val="0"/>
      <w:marRight w:val="0"/>
      <w:marTop w:val="0"/>
      <w:marBottom w:val="0"/>
      <w:divBdr>
        <w:top w:val="none" w:sz="0" w:space="0" w:color="auto"/>
        <w:left w:val="none" w:sz="0" w:space="0" w:color="auto"/>
        <w:bottom w:val="none" w:sz="0" w:space="0" w:color="auto"/>
        <w:right w:val="none" w:sz="0" w:space="0" w:color="auto"/>
      </w:divBdr>
      <w:divsChild>
        <w:div w:id="105273478">
          <w:marLeft w:val="0"/>
          <w:marRight w:val="0"/>
          <w:marTop w:val="0"/>
          <w:marBottom w:val="0"/>
          <w:divBdr>
            <w:top w:val="none" w:sz="0" w:space="0" w:color="auto"/>
            <w:left w:val="none" w:sz="0" w:space="0" w:color="auto"/>
            <w:bottom w:val="none" w:sz="0" w:space="0" w:color="auto"/>
            <w:right w:val="none" w:sz="0" w:space="0" w:color="auto"/>
          </w:divBdr>
        </w:div>
        <w:div w:id="869532102">
          <w:marLeft w:val="0"/>
          <w:marRight w:val="0"/>
          <w:marTop w:val="0"/>
          <w:marBottom w:val="0"/>
          <w:divBdr>
            <w:top w:val="none" w:sz="0" w:space="0" w:color="auto"/>
            <w:left w:val="none" w:sz="0" w:space="0" w:color="auto"/>
            <w:bottom w:val="none" w:sz="0" w:space="0" w:color="auto"/>
            <w:right w:val="none" w:sz="0" w:space="0" w:color="auto"/>
          </w:divBdr>
        </w:div>
      </w:divsChild>
    </w:div>
    <w:div w:id="995647776">
      <w:bodyDiv w:val="1"/>
      <w:marLeft w:val="0"/>
      <w:marRight w:val="0"/>
      <w:marTop w:val="0"/>
      <w:marBottom w:val="0"/>
      <w:divBdr>
        <w:top w:val="none" w:sz="0" w:space="0" w:color="auto"/>
        <w:left w:val="none" w:sz="0" w:space="0" w:color="auto"/>
        <w:bottom w:val="none" w:sz="0" w:space="0" w:color="auto"/>
        <w:right w:val="none" w:sz="0" w:space="0" w:color="auto"/>
      </w:divBdr>
    </w:div>
    <w:div w:id="1153720262">
      <w:bodyDiv w:val="1"/>
      <w:marLeft w:val="0"/>
      <w:marRight w:val="0"/>
      <w:marTop w:val="0"/>
      <w:marBottom w:val="0"/>
      <w:divBdr>
        <w:top w:val="none" w:sz="0" w:space="0" w:color="auto"/>
        <w:left w:val="none" w:sz="0" w:space="0" w:color="auto"/>
        <w:bottom w:val="none" w:sz="0" w:space="0" w:color="auto"/>
        <w:right w:val="none" w:sz="0" w:space="0" w:color="auto"/>
      </w:divBdr>
    </w:div>
    <w:div w:id="1459494837">
      <w:bodyDiv w:val="1"/>
      <w:marLeft w:val="0"/>
      <w:marRight w:val="0"/>
      <w:marTop w:val="0"/>
      <w:marBottom w:val="0"/>
      <w:divBdr>
        <w:top w:val="none" w:sz="0" w:space="0" w:color="auto"/>
        <w:left w:val="none" w:sz="0" w:space="0" w:color="auto"/>
        <w:bottom w:val="none" w:sz="0" w:space="0" w:color="auto"/>
        <w:right w:val="none" w:sz="0" w:space="0" w:color="auto"/>
      </w:divBdr>
      <w:divsChild>
        <w:div w:id="969474317">
          <w:marLeft w:val="0"/>
          <w:marRight w:val="0"/>
          <w:marTop w:val="0"/>
          <w:marBottom w:val="0"/>
          <w:divBdr>
            <w:top w:val="single" w:sz="6" w:space="0" w:color="EEEEEE"/>
            <w:left w:val="single" w:sz="6" w:space="0" w:color="EEEEEE"/>
            <w:bottom w:val="single" w:sz="6" w:space="0" w:color="EEEEEE"/>
            <w:right w:val="single" w:sz="6" w:space="0" w:color="EEEEEE"/>
          </w:divBdr>
        </w:div>
        <w:div w:id="819270077">
          <w:marLeft w:val="2785"/>
          <w:marRight w:val="0"/>
          <w:marTop w:val="0"/>
          <w:marBottom w:val="0"/>
          <w:divBdr>
            <w:top w:val="none" w:sz="0" w:space="0" w:color="auto"/>
            <w:left w:val="none" w:sz="0" w:space="0" w:color="auto"/>
            <w:bottom w:val="none" w:sz="0" w:space="0" w:color="auto"/>
            <w:right w:val="none" w:sz="0" w:space="0" w:color="auto"/>
          </w:divBdr>
          <w:divsChild>
            <w:div w:id="1166435240">
              <w:marLeft w:val="0"/>
              <w:marRight w:val="0"/>
              <w:marTop w:val="0"/>
              <w:marBottom w:val="0"/>
              <w:divBdr>
                <w:top w:val="none" w:sz="0" w:space="0" w:color="auto"/>
                <w:left w:val="none" w:sz="0" w:space="0" w:color="auto"/>
                <w:bottom w:val="none" w:sz="0" w:space="0" w:color="auto"/>
                <w:right w:val="none" w:sz="0" w:space="0" w:color="auto"/>
              </w:divBdr>
              <w:divsChild>
                <w:div w:id="1587690932">
                  <w:marLeft w:val="0"/>
                  <w:marRight w:val="0"/>
                  <w:marTop w:val="0"/>
                  <w:marBottom w:val="0"/>
                  <w:divBdr>
                    <w:top w:val="none" w:sz="0" w:space="0" w:color="auto"/>
                    <w:left w:val="none" w:sz="0" w:space="0" w:color="auto"/>
                    <w:bottom w:val="none" w:sz="0" w:space="0" w:color="auto"/>
                    <w:right w:val="none" w:sz="0" w:space="0" w:color="auto"/>
                  </w:divBdr>
                </w:div>
              </w:divsChild>
            </w:div>
            <w:div w:id="261644780">
              <w:marLeft w:val="0"/>
              <w:marRight w:val="0"/>
              <w:marTop w:val="0"/>
              <w:marBottom w:val="0"/>
              <w:divBdr>
                <w:top w:val="none" w:sz="0" w:space="0" w:color="auto"/>
                <w:left w:val="none" w:sz="0" w:space="0" w:color="auto"/>
                <w:bottom w:val="none" w:sz="0" w:space="0" w:color="auto"/>
                <w:right w:val="none" w:sz="0" w:space="0" w:color="auto"/>
              </w:divBdr>
              <w:divsChild>
                <w:div w:id="11916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2077">
          <w:marLeft w:val="0"/>
          <w:marRight w:val="0"/>
          <w:marTop w:val="0"/>
          <w:marBottom w:val="0"/>
          <w:divBdr>
            <w:top w:val="single" w:sz="6" w:space="0" w:color="EEEEEE"/>
            <w:left w:val="single" w:sz="6" w:space="0" w:color="EEEEEE"/>
            <w:bottom w:val="single" w:sz="6" w:space="0" w:color="EEEEEE"/>
            <w:right w:val="single" w:sz="6" w:space="0" w:color="EEEEEE"/>
          </w:divBdr>
        </w:div>
        <w:div w:id="449327622">
          <w:marLeft w:val="2785"/>
          <w:marRight w:val="0"/>
          <w:marTop w:val="0"/>
          <w:marBottom w:val="0"/>
          <w:divBdr>
            <w:top w:val="none" w:sz="0" w:space="0" w:color="auto"/>
            <w:left w:val="none" w:sz="0" w:space="0" w:color="auto"/>
            <w:bottom w:val="none" w:sz="0" w:space="0" w:color="auto"/>
            <w:right w:val="none" w:sz="0" w:space="0" w:color="auto"/>
          </w:divBdr>
          <w:divsChild>
            <w:div w:id="557326195">
              <w:marLeft w:val="0"/>
              <w:marRight w:val="0"/>
              <w:marTop w:val="0"/>
              <w:marBottom w:val="0"/>
              <w:divBdr>
                <w:top w:val="none" w:sz="0" w:space="0" w:color="auto"/>
                <w:left w:val="none" w:sz="0" w:space="0" w:color="auto"/>
                <w:bottom w:val="none" w:sz="0" w:space="0" w:color="auto"/>
                <w:right w:val="none" w:sz="0" w:space="0" w:color="auto"/>
              </w:divBdr>
              <w:divsChild>
                <w:div w:id="1384910059">
                  <w:marLeft w:val="0"/>
                  <w:marRight w:val="0"/>
                  <w:marTop w:val="0"/>
                  <w:marBottom w:val="0"/>
                  <w:divBdr>
                    <w:top w:val="none" w:sz="0" w:space="0" w:color="auto"/>
                    <w:left w:val="none" w:sz="0" w:space="0" w:color="auto"/>
                    <w:bottom w:val="none" w:sz="0" w:space="0" w:color="auto"/>
                    <w:right w:val="none" w:sz="0" w:space="0" w:color="auto"/>
                  </w:divBdr>
                </w:div>
              </w:divsChild>
            </w:div>
            <w:div w:id="274755449">
              <w:marLeft w:val="0"/>
              <w:marRight w:val="0"/>
              <w:marTop w:val="0"/>
              <w:marBottom w:val="0"/>
              <w:divBdr>
                <w:top w:val="none" w:sz="0" w:space="0" w:color="auto"/>
                <w:left w:val="none" w:sz="0" w:space="0" w:color="auto"/>
                <w:bottom w:val="none" w:sz="0" w:space="0" w:color="auto"/>
                <w:right w:val="none" w:sz="0" w:space="0" w:color="auto"/>
              </w:divBdr>
              <w:divsChild>
                <w:div w:id="208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208">
          <w:marLeft w:val="0"/>
          <w:marRight w:val="0"/>
          <w:marTop w:val="0"/>
          <w:marBottom w:val="0"/>
          <w:divBdr>
            <w:top w:val="single" w:sz="6" w:space="0" w:color="EEEEEE"/>
            <w:left w:val="single" w:sz="6" w:space="0" w:color="EEEEEE"/>
            <w:bottom w:val="single" w:sz="6" w:space="0" w:color="EEEEEE"/>
            <w:right w:val="single" w:sz="6" w:space="0" w:color="EEEEEE"/>
          </w:divBdr>
        </w:div>
        <w:div w:id="1619146253">
          <w:marLeft w:val="2785"/>
          <w:marRight w:val="0"/>
          <w:marTop w:val="0"/>
          <w:marBottom w:val="0"/>
          <w:divBdr>
            <w:top w:val="none" w:sz="0" w:space="0" w:color="auto"/>
            <w:left w:val="none" w:sz="0" w:space="0" w:color="auto"/>
            <w:bottom w:val="none" w:sz="0" w:space="0" w:color="auto"/>
            <w:right w:val="none" w:sz="0" w:space="0" w:color="auto"/>
          </w:divBdr>
          <w:divsChild>
            <w:div w:id="1451512364">
              <w:marLeft w:val="0"/>
              <w:marRight w:val="0"/>
              <w:marTop w:val="0"/>
              <w:marBottom w:val="0"/>
              <w:divBdr>
                <w:top w:val="none" w:sz="0" w:space="0" w:color="auto"/>
                <w:left w:val="none" w:sz="0" w:space="0" w:color="auto"/>
                <w:bottom w:val="none" w:sz="0" w:space="0" w:color="auto"/>
                <w:right w:val="none" w:sz="0" w:space="0" w:color="auto"/>
              </w:divBdr>
              <w:divsChild>
                <w:div w:id="491071236">
                  <w:marLeft w:val="0"/>
                  <w:marRight w:val="0"/>
                  <w:marTop w:val="0"/>
                  <w:marBottom w:val="0"/>
                  <w:divBdr>
                    <w:top w:val="none" w:sz="0" w:space="0" w:color="auto"/>
                    <w:left w:val="none" w:sz="0" w:space="0" w:color="auto"/>
                    <w:bottom w:val="none" w:sz="0" w:space="0" w:color="auto"/>
                    <w:right w:val="none" w:sz="0" w:space="0" w:color="auto"/>
                  </w:divBdr>
                </w:div>
              </w:divsChild>
            </w:div>
            <w:div w:id="1512450627">
              <w:marLeft w:val="0"/>
              <w:marRight w:val="0"/>
              <w:marTop w:val="0"/>
              <w:marBottom w:val="0"/>
              <w:divBdr>
                <w:top w:val="none" w:sz="0" w:space="0" w:color="auto"/>
                <w:left w:val="none" w:sz="0" w:space="0" w:color="auto"/>
                <w:bottom w:val="none" w:sz="0" w:space="0" w:color="auto"/>
                <w:right w:val="none" w:sz="0" w:space="0" w:color="auto"/>
              </w:divBdr>
              <w:divsChild>
                <w:div w:id="298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5547">
          <w:marLeft w:val="0"/>
          <w:marRight w:val="0"/>
          <w:marTop w:val="0"/>
          <w:marBottom w:val="0"/>
          <w:divBdr>
            <w:top w:val="single" w:sz="6" w:space="0" w:color="EEEEEE"/>
            <w:left w:val="single" w:sz="6" w:space="0" w:color="EEEEEE"/>
            <w:bottom w:val="single" w:sz="6" w:space="0" w:color="EEEEEE"/>
            <w:right w:val="single" w:sz="6" w:space="0" w:color="EEEEEE"/>
          </w:divBdr>
        </w:div>
        <w:div w:id="629045898">
          <w:marLeft w:val="2785"/>
          <w:marRight w:val="0"/>
          <w:marTop w:val="0"/>
          <w:marBottom w:val="0"/>
          <w:divBdr>
            <w:top w:val="none" w:sz="0" w:space="0" w:color="auto"/>
            <w:left w:val="none" w:sz="0" w:space="0" w:color="auto"/>
            <w:bottom w:val="none" w:sz="0" w:space="0" w:color="auto"/>
            <w:right w:val="none" w:sz="0" w:space="0" w:color="auto"/>
          </w:divBdr>
          <w:divsChild>
            <w:div w:id="1970746887">
              <w:marLeft w:val="0"/>
              <w:marRight w:val="0"/>
              <w:marTop w:val="0"/>
              <w:marBottom w:val="0"/>
              <w:divBdr>
                <w:top w:val="none" w:sz="0" w:space="0" w:color="auto"/>
                <w:left w:val="none" w:sz="0" w:space="0" w:color="auto"/>
                <w:bottom w:val="none" w:sz="0" w:space="0" w:color="auto"/>
                <w:right w:val="none" w:sz="0" w:space="0" w:color="auto"/>
              </w:divBdr>
              <w:divsChild>
                <w:div w:id="731003020">
                  <w:marLeft w:val="0"/>
                  <w:marRight w:val="0"/>
                  <w:marTop w:val="0"/>
                  <w:marBottom w:val="0"/>
                  <w:divBdr>
                    <w:top w:val="none" w:sz="0" w:space="0" w:color="auto"/>
                    <w:left w:val="none" w:sz="0" w:space="0" w:color="auto"/>
                    <w:bottom w:val="none" w:sz="0" w:space="0" w:color="auto"/>
                    <w:right w:val="none" w:sz="0" w:space="0" w:color="auto"/>
                  </w:divBdr>
                </w:div>
              </w:divsChild>
            </w:div>
            <w:div w:id="2128115938">
              <w:marLeft w:val="0"/>
              <w:marRight w:val="0"/>
              <w:marTop w:val="0"/>
              <w:marBottom w:val="0"/>
              <w:divBdr>
                <w:top w:val="none" w:sz="0" w:space="0" w:color="auto"/>
                <w:left w:val="none" w:sz="0" w:space="0" w:color="auto"/>
                <w:bottom w:val="none" w:sz="0" w:space="0" w:color="auto"/>
                <w:right w:val="none" w:sz="0" w:space="0" w:color="auto"/>
              </w:divBdr>
              <w:divsChild>
                <w:div w:id="1373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9745">
          <w:marLeft w:val="0"/>
          <w:marRight w:val="0"/>
          <w:marTop w:val="0"/>
          <w:marBottom w:val="0"/>
          <w:divBdr>
            <w:top w:val="single" w:sz="6" w:space="0" w:color="EEEEEE"/>
            <w:left w:val="single" w:sz="6" w:space="0" w:color="EEEEEE"/>
            <w:bottom w:val="single" w:sz="6" w:space="0" w:color="EEEEEE"/>
            <w:right w:val="single" w:sz="6" w:space="0" w:color="EEEEEE"/>
          </w:divBdr>
        </w:div>
        <w:div w:id="283580546">
          <w:marLeft w:val="2785"/>
          <w:marRight w:val="0"/>
          <w:marTop w:val="0"/>
          <w:marBottom w:val="0"/>
          <w:divBdr>
            <w:top w:val="none" w:sz="0" w:space="0" w:color="auto"/>
            <w:left w:val="none" w:sz="0" w:space="0" w:color="auto"/>
            <w:bottom w:val="none" w:sz="0" w:space="0" w:color="auto"/>
            <w:right w:val="none" w:sz="0" w:space="0" w:color="auto"/>
          </w:divBdr>
          <w:divsChild>
            <w:div w:id="2122455235">
              <w:marLeft w:val="0"/>
              <w:marRight w:val="0"/>
              <w:marTop w:val="0"/>
              <w:marBottom w:val="0"/>
              <w:divBdr>
                <w:top w:val="none" w:sz="0" w:space="0" w:color="auto"/>
                <w:left w:val="none" w:sz="0" w:space="0" w:color="auto"/>
                <w:bottom w:val="none" w:sz="0" w:space="0" w:color="auto"/>
                <w:right w:val="none" w:sz="0" w:space="0" w:color="auto"/>
              </w:divBdr>
              <w:divsChild>
                <w:div w:id="1582251195">
                  <w:marLeft w:val="0"/>
                  <w:marRight w:val="0"/>
                  <w:marTop w:val="0"/>
                  <w:marBottom w:val="0"/>
                  <w:divBdr>
                    <w:top w:val="none" w:sz="0" w:space="0" w:color="auto"/>
                    <w:left w:val="none" w:sz="0" w:space="0" w:color="auto"/>
                    <w:bottom w:val="none" w:sz="0" w:space="0" w:color="auto"/>
                    <w:right w:val="none" w:sz="0" w:space="0" w:color="auto"/>
                  </w:divBdr>
                </w:div>
              </w:divsChild>
            </w:div>
            <w:div w:id="788007653">
              <w:marLeft w:val="0"/>
              <w:marRight w:val="0"/>
              <w:marTop w:val="0"/>
              <w:marBottom w:val="0"/>
              <w:divBdr>
                <w:top w:val="none" w:sz="0" w:space="0" w:color="auto"/>
                <w:left w:val="none" w:sz="0" w:space="0" w:color="auto"/>
                <w:bottom w:val="none" w:sz="0" w:space="0" w:color="auto"/>
                <w:right w:val="none" w:sz="0" w:space="0" w:color="auto"/>
              </w:divBdr>
              <w:divsChild>
                <w:div w:id="19940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0427">
          <w:marLeft w:val="0"/>
          <w:marRight w:val="0"/>
          <w:marTop w:val="0"/>
          <w:marBottom w:val="0"/>
          <w:divBdr>
            <w:top w:val="single" w:sz="6" w:space="0" w:color="EEEEEE"/>
            <w:left w:val="single" w:sz="6" w:space="0" w:color="EEEEEE"/>
            <w:bottom w:val="single" w:sz="6" w:space="0" w:color="EEEEEE"/>
            <w:right w:val="single" w:sz="6" w:space="0" w:color="EEEEEE"/>
          </w:divBdr>
        </w:div>
        <w:div w:id="1653832139">
          <w:marLeft w:val="2785"/>
          <w:marRight w:val="0"/>
          <w:marTop w:val="0"/>
          <w:marBottom w:val="0"/>
          <w:divBdr>
            <w:top w:val="none" w:sz="0" w:space="0" w:color="auto"/>
            <w:left w:val="none" w:sz="0" w:space="0" w:color="auto"/>
            <w:bottom w:val="none" w:sz="0" w:space="0" w:color="auto"/>
            <w:right w:val="none" w:sz="0" w:space="0" w:color="auto"/>
          </w:divBdr>
          <w:divsChild>
            <w:div w:id="819224898">
              <w:marLeft w:val="0"/>
              <w:marRight w:val="0"/>
              <w:marTop w:val="0"/>
              <w:marBottom w:val="0"/>
              <w:divBdr>
                <w:top w:val="none" w:sz="0" w:space="0" w:color="auto"/>
                <w:left w:val="none" w:sz="0" w:space="0" w:color="auto"/>
                <w:bottom w:val="none" w:sz="0" w:space="0" w:color="auto"/>
                <w:right w:val="none" w:sz="0" w:space="0" w:color="auto"/>
              </w:divBdr>
              <w:divsChild>
                <w:div w:id="1744720329">
                  <w:marLeft w:val="0"/>
                  <w:marRight w:val="0"/>
                  <w:marTop w:val="0"/>
                  <w:marBottom w:val="0"/>
                  <w:divBdr>
                    <w:top w:val="none" w:sz="0" w:space="0" w:color="auto"/>
                    <w:left w:val="none" w:sz="0" w:space="0" w:color="auto"/>
                    <w:bottom w:val="none" w:sz="0" w:space="0" w:color="auto"/>
                    <w:right w:val="none" w:sz="0" w:space="0" w:color="auto"/>
                  </w:divBdr>
                </w:div>
              </w:divsChild>
            </w:div>
            <w:div w:id="1129936847">
              <w:marLeft w:val="0"/>
              <w:marRight w:val="0"/>
              <w:marTop w:val="0"/>
              <w:marBottom w:val="0"/>
              <w:divBdr>
                <w:top w:val="none" w:sz="0" w:space="0" w:color="auto"/>
                <w:left w:val="none" w:sz="0" w:space="0" w:color="auto"/>
                <w:bottom w:val="none" w:sz="0" w:space="0" w:color="auto"/>
                <w:right w:val="none" w:sz="0" w:space="0" w:color="auto"/>
              </w:divBdr>
              <w:divsChild>
                <w:div w:id="8803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827">
          <w:marLeft w:val="0"/>
          <w:marRight w:val="0"/>
          <w:marTop w:val="0"/>
          <w:marBottom w:val="0"/>
          <w:divBdr>
            <w:top w:val="single" w:sz="6" w:space="0" w:color="EEEEEE"/>
            <w:left w:val="single" w:sz="6" w:space="0" w:color="EEEEEE"/>
            <w:bottom w:val="single" w:sz="6" w:space="0" w:color="EEEEEE"/>
            <w:right w:val="single" w:sz="6" w:space="0" w:color="EEEEEE"/>
          </w:divBdr>
        </w:div>
        <w:div w:id="1867716944">
          <w:marLeft w:val="2785"/>
          <w:marRight w:val="0"/>
          <w:marTop w:val="0"/>
          <w:marBottom w:val="0"/>
          <w:divBdr>
            <w:top w:val="none" w:sz="0" w:space="0" w:color="auto"/>
            <w:left w:val="none" w:sz="0" w:space="0" w:color="auto"/>
            <w:bottom w:val="none" w:sz="0" w:space="0" w:color="auto"/>
            <w:right w:val="none" w:sz="0" w:space="0" w:color="auto"/>
          </w:divBdr>
          <w:divsChild>
            <w:div w:id="920480202">
              <w:marLeft w:val="0"/>
              <w:marRight w:val="0"/>
              <w:marTop w:val="0"/>
              <w:marBottom w:val="0"/>
              <w:divBdr>
                <w:top w:val="none" w:sz="0" w:space="0" w:color="auto"/>
                <w:left w:val="none" w:sz="0" w:space="0" w:color="auto"/>
                <w:bottom w:val="none" w:sz="0" w:space="0" w:color="auto"/>
                <w:right w:val="none" w:sz="0" w:space="0" w:color="auto"/>
              </w:divBdr>
              <w:divsChild>
                <w:div w:id="115953584">
                  <w:marLeft w:val="0"/>
                  <w:marRight w:val="0"/>
                  <w:marTop w:val="0"/>
                  <w:marBottom w:val="0"/>
                  <w:divBdr>
                    <w:top w:val="none" w:sz="0" w:space="0" w:color="auto"/>
                    <w:left w:val="none" w:sz="0" w:space="0" w:color="auto"/>
                    <w:bottom w:val="none" w:sz="0" w:space="0" w:color="auto"/>
                    <w:right w:val="none" w:sz="0" w:space="0" w:color="auto"/>
                  </w:divBdr>
                </w:div>
              </w:divsChild>
            </w:div>
            <w:div w:id="112479717">
              <w:marLeft w:val="0"/>
              <w:marRight w:val="0"/>
              <w:marTop w:val="0"/>
              <w:marBottom w:val="0"/>
              <w:divBdr>
                <w:top w:val="none" w:sz="0" w:space="0" w:color="auto"/>
                <w:left w:val="none" w:sz="0" w:space="0" w:color="auto"/>
                <w:bottom w:val="none" w:sz="0" w:space="0" w:color="auto"/>
                <w:right w:val="none" w:sz="0" w:space="0" w:color="auto"/>
              </w:divBdr>
              <w:divsChild>
                <w:div w:id="539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933">
          <w:marLeft w:val="0"/>
          <w:marRight w:val="0"/>
          <w:marTop w:val="0"/>
          <w:marBottom w:val="0"/>
          <w:divBdr>
            <w:top w:val="single" w:sz="6" w:space="0" w:color="EEEEEE"/>
            <w:left w:val="single" w:sz="6" w:space="0" w:color="EEEEEE"/>
            <w:bottom w:val="single" w:sz="6" w:space="0" w:color="EEEEEE"/>
            <w:right w:val="single" w:sz="6" w:space="0" w:color="EEEEEE"/>
          </w:divBdr>
        </w:div>
        <w:div w:id="949167105">
          <w:marLeft w:val="2785"/>
          <w:marRight w:val="0"/>
          <w:marTop w:val="0"/>
          <w:marBottom w:val="0"/>
          <w:divBdr>
            <w:top w:val="none" w:sz="0" w:space="0" w:color="auto"/>
            <w:left w:val="none" w:sz="0" w:space="0" w:color="auto"/>
            <w:bottom w:val="none" w:sz="0" w:space="0" w:color="auto"/>
            <w:right w:val="none" w:sz="0" w:space="0" w:color="auto"/>
          </w:divBdr>
          <w:divsChild>
            <w:div w:id="689261960">
              <w:marLeft w:val="0"/>
              <w:marRight w:val="0"/>
              <w:marTop w:val="0"/>
              <w:marBottom w:val="0"/>
              <w:divBdr>
                <w:top w:val="none" w:sz="0" w:space="0" w:color="auto"/>
                <w:left w:val="none" w:sz="0" w:space="0" w:color="auto"/>
                <w:bottom w:val="none" w:sz="0" w:space="0" w:color="auto"/>
                <w:right w:val="none" w:sz="0" w:space="0" w:color="auto"/>
              </w:divBdr>
              <w:divsChild>
                <w:div w:id="588931747">
                  <w:marLeft w:val="0"/>
                  <w:marRight w:val="0"/>
                  <w:marTop w:val="0"/>
                  <w:marBottom w:val="0"/>
                  <w:divBdr>
                    <w:top w:val="none" w:sz="0" w:space="0" w:color="auto"/>
                    <w:left w:val="none" w:sz="0" w:space="0" w:color="auto"/>
                    <w:bottom w:val="none" w:sz="0" w:space="0" w:color="auto"/>
                    <w:right w:val="none" w:sz="0" w:space="0" w:color="auto"/>
                  </w:divBdr>
                </w:div>
              </w:divsChild>
            </w:div>
            <w:div w:id="83307661">
              <w:marLeft w:val="0"/>
              <w:marRight w:val="0"/>
              <w:marTop w:val="0"/>
              <w:marBottom w:val="0"/>
              <w:divBdr>
                <w:top w:val="none" w:sz="0" w:space="0" w:color="auto"/>
                <w:left w:val="none" w:sz="0" w:space="0" w:color="auto"/>
                <w:bottom w:val="none" w:sz="0" w:space="0" w:color="auto"/>
                <w:right w:val="none" w:sz="0" w:space="0" w:color="auto"/>
              </w:divBdr>
              <w:divsChild>
                <w:div w:id="17827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7515">
          <w:marLeft w:val="0"/>
          <w:marRight w:val="0"/>
          <w:marTop w:val="0"/>
          <w:marBottom w:val="0"/>
          <w:divBdr>
            <w:top w:val="single" w:sz="6" w:space="0" w:color="EEEEEE"/>
            <w:left w:val="single" w:sz="6" w:space="0" w:color="EEEEEE"/>
            <w:bottom w:val="single" w:sz="6" w:space="0" w:color="EEEEEE"/>
            <w:right w:val="single" w:sz="6" w:space="0" w:color="EEEEEE"/>
          </w:divBdr>
        </w:div>
        <w:div w:id="1313487607">
          <w:marLeft w:val="2785"/>
          <w:marRight w:val="0"/>
          <w:marTop w:val="0"/>
          <w:marBottom w:val="0"/>
          <w:divBdr>
            <w:top w:val="none" w:sz="0" w:space="0" w:color="auto"/>
            <w:left w:val="none" w:sz="0" w:space="0" w:color="auto"/>
            <w:bottom w:val="none" w:sz="0" w:space="0" w:color="auto"/>
            <w:right w:val="none" w:sz="0" w:space="0" w:color="auto"/>
          </w:divBdr>
          <w:divsChild>
            <w:div w:id="367679248">
              <w:marLeft w:val="0"/>
              <w:marRight w:val="0"/>
              <w:marTop w:val="0"/>
              <w:marBottom w:val="0"/>
              <w:divBdr>
                <w:top w:val="none" w:sz="0" w:space="0" w:color="auto"/>
                <w:left w:val="none" w:sz="0" w:space="0" w:color="auto"/>
                <w:bottom w:val="none" w:sz="0" w:space="0" w:color="auto"/>
                <w:right w:val="none" w:sz="0" w:space="0" w:color="auto"/>
              </w:divBdr>
              <w:divsChild>
                <w:div w:id="130169747">
                  <w:marLeft w:val="0"/>
                  <w:marRight w:val="0"/>
                  <w:marTop w:val="0"/>
                  <w:marBottom w:val="0"/>
                  <w:divBdr>
                    <w:top w:val="none" w:sz="0" w:space="0" w:color="auto"/>
                    <w:left w:val="none" w:sz="0" w:space="0" w:color="auto"/>
                    <w:bottom w:val="none" w:sz="0" w:space="0" w:color="auto"/>
                    <w:right w:val="none" w:sz="0" w:space="0" w:color="auto"/>
                  </w:divBdr>
                </w:div>
              </w:divsChild>
            </w:div>
            <w:div w:id="1535270403">
              <w:marLeft w:val="0"/>
              <w:marRight w:val="0"/>
              <w:marTop w:val="0"/>
              <w:marBottom w:val="0"/>
              <w:divBdr>
                <w:top w:val="none" w:sz="0" w:space="0" w:color="auto"/>
                <w:left w:val="none" w:sz="0" w:space="0" w:color="auto"/>
                <w:bottom w:val="none" w:sz="0" w:space="0" w:color="auto"/>
                <w:right w:val="none" w:sz="0" w:space="0" w:color="auto"/>
              </w:divBdr>
              <w:divsChild>
                <w:div w:id="677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0353">
          <w:marLeft w:val="0"/>
          <w:marRight w:val="0"/>
          <w:marTop w:val="0"/>
          <w:marBottom w:val="0"/>
          <w:divBdr>
            <w:top w:val="single" w:sz="6" w:space="0" w:color="EEEEEE"/>
            <w:left w:val="single" w:sz="6" w:space="0" w:color="EEEEEE"/>
            <w:bottom w:val="single" w:sz="6" w:space="0" w:color="EEEEEE"/>
            <w:right w:val="single" w:sz="6" w:space="0" w:color="EEEEEE"/>
          </w:divBdr>
        </w:div>
        <w:div w:id="41565330">
          <w:marLeft w:val="2785"/>
          <w:marRight w:val="0"/>
          <w:marTop w:val="0"/>
          <w:marBottom w:val="0"/>
          <w:divBdr>
            <w:top w:val="none" w:sz="0" w:space="0" w:color="auto"/>
            <w:left w:val="none" w:sz="0" w:space="0" w:color="auto"/>
            <w:bottom w:val="none" w:sz="0" w:space="0" w:color="auto"/>
            <w:right w:val="none" w:sz="0" w:space="0" w:color="auto"/>
          </w:divBdr>
          <w:divsChild>
            <w:div w:id="48461855">
              <w:marLeft w:val="0"/>
              <w:marRight w:val="0"/>
              <w:marTop w:val="0"/>
              <w:marBottom w:val="0"/>
              <w:divBdr>
                <w:top w:val="none" w:sz="0" w:space="0" w:color="auto"/>
                <w:left w:val="none" w:sz="0" w:space="0" w:color="auto"/>
                <w:bottom w:val="none" w:sz="0" w:space="0" w:color="auto"/>
                <w:right w:val="none" w:sz="0" w:space="0" w:color="auto"/>
              </w:divBdr>
              <w:divsChild>
                <w:div w:id="725182258">
                  <w:marLeft w:val="0"/>
                  <w:marRight w:val="0"/>
                  <w:marTop w:val="0"/>
                  <w:marBottom w:val="0"/>
                  <w:divBdr>
                    <w:top w:val="none" w:sz="0" w:space="0" w:color="auto"/>
                    <w:left w:val="none" w:sz="0" w:space="0" w:color="auto"/>
                    <w:bottom w:val="none" w:sz="0" w:space="0" w:color="auto"/>
                    <w:right w:val="none" w:sz="0" w:space="0" w:color="auto"/>
                  </w:divBdr>
                </w:div>
              </w:divsChild>
            </w:div>
            <w:div w:id="975062975">
              <w:marLeft w:val="0"/>
              <w:marRight w:val="0"/>
              <w:marTop w:val="0"/>
              <w:marBottom w:val="0"/>
              <w:divBdr>
                <w:top w:val="none" w:sz="0" w:space="0" w:color="auto"/>
                <w:left w:val="none" w:sz="0" w:space="0" w:color="auto"/>
                <w:bottom w:val="none" w:sz="0" w:space="0" w:color="auto"/>
                <w:right w:val="none" w:sz="0" w:space="0" w:color="auto"/>
              </w:divBdr>
              <w:divsChild>
                <w:div w:id="16098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6685">
      <w:bodyDiv w:val="1"/>
      <w:marLeft w:val="0"/>
      <w:marRight w:val="0"/>
      <w:marTop w:val="0"/>
      <w:marBottom w:val="0"/>
      <w:divBdr>
        <w:top w:val="none" w:sz="0" w:space="0" w:color="auto"/>
        <w:left w:val="none" w:sz="0" w:space="0" w:color="auto"/>
        <w:bottom w:val="none" w:sz="0" w:space="0" w:color="auto"/>
        <w:right w:val="none" w:sz="0" w:space="0" w:color="auto"/>
      </w:divBdr>
      <w:divsChild>
        <w:div w:id="362481271">
          <w:marLeft w:val="0"/>
          <w:marRight w:val="0"/>
          <w:marTop w:val="0"/>
          <w:marBottom w:val="0"/>
          <w:divBdr>
            <w:top w:val="none" w:sz="0" w:space="0" w:color="auto"/>
            <w:left w:val="none" w:sz="0" w:space="0" w:color="auto"/>
            <w:bottom w:val="none" w:sz="0" w:space="0" w:color="auto"/>
            <w:right w:val="none" w:sz="0" w:space="0" w:color="auto"/>
          </w:divBdr>
        </w:div>
        <w:div w:id="3639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acebook.com/RajeshKumarL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jeshkumar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mgalaxy.com/testimonial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acebook.com/pg/scmgalaxy/reviews/" TargetMode="External"/><Relationship Id="rId4" Type="http://schemas.openxmlformats.org/officeDocument/2006/relationships/settings" Target="settings.xml"/><Relationship Id="rId9" Type="http://schemas.openxmlformats.org/officeDocument/2006/relationships/hyperlink" Target="https://www.youtube.com/scmgalaxy" TargetMode="External"/><Relationship Id="rId14" Type="http://schemas.openxmlformats.org/officeDocument/2006/relationships/hyperlink" Target="http://twitter.com/rajeshkumar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jeshAll\workspace\RajeshKumar.xyz\v2\cv\pdf\rajeshkumar-devops-c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F4FF0-D747-47AF-8FB3-936BA175C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rajeshkumar-devops-cv.dotx</Template>
  <TotalTime>9</TotalTime>
  <Pages>6</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Adobe Systems Incorporated</Company>
  <LinksUpToDate>false</LinksUpToDate>
  <CharactersWithSpaces>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To work in an environment of inspiring and self motivational team of professionals, where I can make significant contribution to organization while enhancing my skills further.</dc:subject>
  <dc:creator>Rajesh</dc:creator>
  <cp:lastModifiedBy>Rajesh</cp:lastModifiedBy>
  <cp:revision>11</cp:revision>
  <cp:lastPrinted>2012-12-04T13:52:00Z</cp:lastPrinted>
  <dcterms:created xsi:type="dcterms:W3CDTF">2017-07-11T20:44:00Z</dcterms:created>
  <dcterms:modified xsi:type="dcterms:W3CDTF">2017-07-21T04:39:00Z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TC300053921033</vt:lpwstr>
  </property>
</Properties>
</file>